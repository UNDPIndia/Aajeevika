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612FA" w14:textId="5DA2CB41" w:rsidR="00D077E9" w:rsidRDefault="006C4B93" w:rsidP="00D70D02">
      <w:r w:rsidRPr="006C4B93">
        <w:rPr>
          <w:noProof/>
          <w:lang w:val="en-IN" w:eastAsia="en-IN"/>
        </w:rPr>
        <w:drawing>
          <wp:anchor distT="0" distB="0" distL="114300" distR="114300" simplePos="0" relativeHeight="251810816" behindDoc="0" locked="0" layoutInCell="1" allowOverlap="1" wp14:anchorId="2260BFC5" wp14:editId="6EDF4E6A">
            <wp:simplePos x="0" y="0"/>
            <wp:positionH relativeFrom="margin">
              <wp:posOffset>3832860</wp:posOffset>
            </wp:positionH>
            <wp:positionV relativeFrom="paragraph">
              <wp:posOffset>-353060</wp:posOffset>
            </wp:positionV>
            <wp:extent cx="1257935" cy="774700"/>
            <wp:effectExtent l="0" t="0" r="0" b="6350"/>
            <wp:wrapNone/>
            <wp:docPr id="99" name="Picture 99" descr="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1840" behindDoc="0" locked="0" layoutInCell="1" allowOverlap="1" wp14:anchorId="2A192091" wp14:editId="07D01ABE">
            <wp:simplePos x="0" y="0"/>
            <wp:positionH relativeFrom="column">
              <wp:posOffset>6229350</wp:posOffset>
            </wp:positionH>
            <wp:positionV relativeFrom="paragraph">
              <wp:posOffset>-441325</wp:posOffset>
            </wp:positionV>
            <wp:extent cx="498475" cy="1009650"/>
            <wp:effectExtent l="0" t="0" r="0" b="0"/>
            <wp:wrapNone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2864" behindDoc="0" locked="0" layoutInCell="1" allowOverlap="1" wp14:anchorId="0FA4246D" wp14:editId="559EA398">
            <wp:simplePos x="0" y="0"/>
            <wp:positionH relativeFrom="column">
              <wp:posOffset>5165090</wp:posOffset>
            </wp:positionH>
            <wp:positionV relativeFrom="paragraph">
              <wp:posOffset>-441960</wp:posOffset>
            </wp:positionV>
            <wp:extent cx="985520" cy="985520"/>
            <wp:effectExtent l="0" t="0" r="5080" b="5080"/>
            <wp:wrapNone/>
            <wp:docPr id="17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3F3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0CE7C8" wp14:editId="41F6DD61">
                <wp:simplePos x="0" y="0"/>
                <wp:positionH relativeFrom="column">
                  <wp:posOffset>-172720</wp:posOffset>
                </wp:positionH>
                <wp:positionV relativeFrom="paragraph">
                  <wp:posOffset>-382482</wp:posOffset>
                </wp:positionV>
                <wp:extent cx="3725333" cy="25146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333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DFCE1" w14:textId="72B4D549" w:rsidR="002C727B" w:rsidRPr="00D86945" w:rsidRDefault="002C727B" w:rsidP="002C727B">
                            <w:pPr>
                              <w:pStyle w:val="Title"/>
                              <w:spacing w:after="0"/>
                            </w:pPr>
                            <w:proofErr w:type="spellStart"/>
                            <w:r w:rsidRPr="00207361">
                              <w:t>Ajeevika</w:t>
                            </w:r>
                            <w:proofErr w:type="spellEnd"/>
                            <w:r w:rsidRPr="00207361">
                              <w:t xml:space="preserve"> </w:t>
                            </w:r>
                            <w:r w:rsidR="00FE0292">
                              <w:t>Collection Centre</w:t>
                            </w:r>
                            <w:r w:rsidRPr="00207361">
                              <w:t xml:space="preserve"> App</w:t>
                            </w:r>
                            <w:r>
                              <w:t xml:space="preserve"> User Manual</w:t>
                            </w:r>
                          </w:p>
                          <w:p w14:paraId="7B8ECC42" w14:textId="5D50E27F" w:rsidR="00306648" w:rsidRPr="00D86945" w:rsidRDefault="00306648" w:rsidP="00306648">
                            <w:pPr>
                              <w:pStyle w:val="Title"/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CE7C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13.6pt;margin-top:-30.1pt;width:293.35pt;height:19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" filled="f" stroked="f" strokeweight=".5pt">
                <v:textbox>
                  <w:txbxContent>
                    <w:p w14:paraId="030DFCE1" w14:textId="72B4D549" w:rsidR="002C727B" w:rsidRPr="00D86945" w:rsidRDefault="002C727B" w:rsidP="002C727B">
                      <w:pPr>
                        <w:pStyle w:val="Title"/>
                        <w:spacing w:after="0"/>
                      </w:pPr>
                      <w:r w:rsidRPr="00207361">
                        <w:t xml:space="preserve">Ajeevika </w:t>
                      </w:r>
                      <w:r w:rsidR="00FE0292">
                        <w:t>Collection Centre</w:t>
                      </w:r>
                      <w:r w:rsidRPr="00207361">
                        <w:t xml:space="preserve"> App</w:t>
                      </w:r>
                      <w:r>
                        <w:t xml:space="preserve"> User Manual</w:t>
                      </w:r>
                    </w:p>
                    <w:p w14:paraId="7B8ECC42" w14:textId="5D50E27F" w:rsidR="00306648" w:rsidRPr="00D86945" w:rsidRDefault="00306648" w:rsidP="00306648">
                      <w:pPr>
                        <w:pStyle w:val="Title"/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 w:rsidR="0036005B">
        <w:rPr>
          <w:noProof/>
          <w:sz w:val="10"/>
          <w:szCs w:val="10"/>
          <w:lang w:val="en-IN" w:eastAsia="en-IN"/>
        </w:rPr>
        <w:drawing>
          <wp:anchor distT="0" distB="0" distL="114300" distR="114300" simplePos="0" relativeHeight="251666432" behindDoc="1" locked="0" layoutInCell="1" allowOverlap="1" wp14:anchorId="4548FD77" wp14:editId="36979FF1">
            <wp:simplePos x="0" y="0"/>
            <wp:positionH relativeFrom="column">
              <wp:posOffset>-3260725</wp:posOffset>
            </wp:positionH>
            <wp:positionV relativeFrom="paragraph">
              <wp:posOffset>-1017270</wp:posOffset>
            </wp:positionV>
            <wp:extent cx="10303510" cy="6896100"/>
            <wp:effectExtent l="0" t="0" r="254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een-tea-bud-leaves-green-tea-plantations-morni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51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AAABAB4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92E9A5" w14:textId="49CE28F9" w:rsidR="00D077E9" w:rsidRDefault="00D077E9" w:rsidP="00D077E9"/>
          <w:p w14:paraId="751A3D33" w14:textId="6C13EE6C" w:rsidR="00D077E9" w:rsidRDefault="00D077E9" w:rsidP="00D077E9"/>
        </w:tc>
      </w:tr>
      <w:tr w:rsidR="00D077E9" w14:paraId="0B7DF35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2C93187" w14:textId="53AE8451" w:rsidR="00D077E9" w:rsidRDefault="004B0B42" w:rsidP="00D077E9">
            <w:pPr>
              <w:rPr>
                <w:noProof/>
              </w:rPr>
            </w:pPr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1DDC3FE" wp14:editId="5DE9A366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335280</wp:posOffset>
                      </wp:positionV>
                      <wp:extent cx="1390918" cy="0"/>
                      <wp:effectExtent l="0" t="19050" r="19050" b="19050"/>
                      <wp:wrapNone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67B617" id="Straight Connector 5" o:spid="_x0000_s1026" alt="text divider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5pt,26.4pt" to="109.65pt,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" strokecolor="#082a75 [3215]" strokeweight="3pt"/>
                  </w:pict>
                </mc:Fallback>
              </mc:AlternateContent>
            </w:r>
          </w:p>
        </w:tc>
      </w:tr>
      <w:tr w:rsidR="00D077E9" w14:paraId="257E84C5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ED2EA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435F40E3" wp14:editId="2B526A4B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6CA93CF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B2321D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2DD6346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DA56AED" w14:textId="5243B723" w:rsidR="00D077E9" w:rsidRDefault="00B9380E" w:rsidP="00D077E9">
            <w:sdt>
              <w:sdtPr>
                <w:id w:val="-1740469667"/>
                <w:placeholder>
                  <w:docPart w:val="F127149C93A443EF9BDC3285488AA2A7"/>
                </w:placeholder>
                <w15:appearance w15:val="hidden"/>
              </w:sdtPr>
              <w:sdtEndPr/>
              <w:sdtContent>
                <w:r w:rsidR="004963F3" w:rsidRPr="004963F3">
                  <w:t xml:space="preserve"> </w:t>
                </w:r>
                <w:r w:rsidR="00FE0292">
                  <w:t xml:space="preserve">Collection </w:t>
                </w:r>
                <w:proofErr w:type="gramStart"/>
                <w:r w:rsidR="00FE0292">
                  <w:t xml:space="preserve">Centre </w:t>
                </w:r>
                <w:r w:rsidR="004963F3" w:rsidRPr="004963F3">
                  <w:t xml:space="preserve"> App</w:t>
                </w:r>
                <w:proofErr w:type="gramEnd"/>
                <w:r w:rsidR="004963F3" w:rsidRPr="004963F3">
                  <w:t xml:space="preserve"> </w:t>
                </w:r>
                <w:r w:rsidR="00306648">
                  <w:t xml:space="preserve">User </w:t>
                </w:r>
                <w:r w:rsidR="0036005B">
                  <w:t>Manual</w:t>
                </w:r>
              </w:sdtContent>
            </w:sdt>
          </w:p>
          <w:p w14:paraId="1E03C437" w14:textId="2A5B7421" w:rsidR="00D077E9" w:rsidRDefault="00306648" w:rsidP="00D077E9">
            <w:r>
              <w:t>By Kamtech Associates</w:t>
            </w:r>
          </w:p>
          <w:p w14:paraId="1182E1AB" w14:textId="228C093C" w:rsidR="0036005B" w:rsidRDefault="0036005B" w:rsidP="00D077E9">
            <w:r>
              <w:rPr>
                <w:noProof/>
                <w:lang w:val="en-IN" w:eastAsia="en-IN"/>
              </w:rPr>
              <w:drawing>
                <wp:inline distT="0" distB="0" distL="0" distR="0" wp14:anchorId="25207B34" wp14:editId="13C47738">
                  <wp:extent cx="1095375" cy="10953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B3BB7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01B83045" w14:textId="7B061E03" w:rsidR="009E769D" w:rsidRPr="009E769D" w:rsidRDefault="00EC7CF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6786EEBB" wp14:editId="731E6D1E">
                <wp:simplePos x="0" y="0"/>
                <wp:positionH relativeFrom="page">
                  <wp:align>right</wp:align>
                </wp:positionH>
                <wp:positionV relativeFrom="page">
                  <wp:posOffset>6667500</wp:posOffset>
                </wp:positionV>
                <wp:extent cx="7780020" cy="339852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020" cy="339852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D15F" id="Rectangle 2" o:spid="_x0000_s1026" alt="colored rectangle" style="position:absolute;margin-left:561.4pt;margin-top:525pt;width:612.6pt;height:267.6pt;z-index:-2516910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" fillcolor="#34aba2 [3209]" stroked="f" strokeweight="2pt">
                <w10:wrap anchorx="page" anchory="page"/>
              </v:rect>
            </w:pict>
          </mc:Fallback>
        </mc:AlternateContent>
      </w:r>
      <w:r w:rsidR="0078087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06117895" wp14:editId="714D0691">
                <wp:simplePos x="0" y="0"/>
                <wp:positionH relativeFrom="column">
                  <wp:posOffset>-205740</wp:posOffset>
                </wp:positionH>
                <wp:positionV relativeFrom="page">
                  <wp:posOffset>6682740</wp:posOffset>
                </wp:positionV>
                <wp:extent cx="3938905" cy="248412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2484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261C7" id="Rectangle 3" o:spid="_x0000_s1026" alt="white rectangle for text on cover" style="position:absolute;margin-left:-16.2pt;margin-top:526.2pt;width:310.15pt;height:195.6pt;z-index:-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3866178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2206B1C" w14:textId="77777777" w:rsidR="009E769D" w:rsidRDefault="009E769D">
          <w:pPr>
            <w:pStyle w:val="TOCHeading"/>
          </w:pPr>
          <w:r>
            <w:t>Contents</w:t>
          </w:r>
        </w:p>
        <w:p w14:paraId="7567A7A1" w14:textId="1FE8DE05" w:rsidR="00850EF9" w:rsidRDefault="009E769D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r w:rsidRPr="00EC617F">
            <w:rPr>
              <w:b w:val="0"/>
            </w:rPr>
            <w:fldChar w:fldCharType="begin"/>
          </w:r>
          <w:r w:rsidRPr="00EC617F">
            <w:rPr>
              <w:b w:val="0"/>
            </w:rPr>
            <w:instrText xml:space="preserve"> TOC \o "1-3" \h \z \u </w:instrText>
          </w:r>
          <w:r w:rsidRPr="00EC617F">
            <w:rPr>
              <w:b w:val="0"/>
            </w:rPr>
            <w:fldChar w:fldCharType="separate"/>
          </w:r>
          <w:hyperlink w:anchor="_Toc84358806" w:history="1">
            <w:r w:rsidR="00850EF9" w:rsidRPr="007773E5">
              <w:rPr>
                <w:rStyle w:val="Hyperlink"/>
                <w:noProof/>
              </w:rPr>
              <w:t>Section 1: General Information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_Toc84358806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496C10E" w14:textId="617AD9E0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7" w:history="1">
            <w:r w:rsidR="00850EF9" w:rsidRPr="007773E5">
              <w:rPr>
                <w:rStyle w:val="Hyperlink"/>
                <w:noProof/>
              </w:rPr>
              <w:t>1.1.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Downloading Application (for demonstration purpose)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_Toc84358807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4678E969" w14:textId="7E01FE08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8" w:history="1">
            <w:r w:rsidR="00850EF9" w:rsidRPr="007773E5">
              <w:rPr>
                <w:rStyle w:val="Hyperlink"/>
                <w:noProof/>
              </w:rPr>
              <w:t>1.2.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Opening Application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_Toc84358808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3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79F4B3F" w14:textId="641D68C4" w:rsidR="00850EF9" w:rsidRDefault="00B9380E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09" w:history="1">
            <w:r w:rsidR="00850EF9" w:rsidRPr="007773E5">
              <w:rPr>
                <w:rStyle w:val="Hyperlink"/>
                <w:noProof/>
              </w:rPr>
              <w:t>2.0.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User, Accounts &amp; Profile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_Toc84358809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4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5166B28" w14:textId="65BB148C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0" w:history="1">
            <w:r w:rsidR="00850EF9" w:rsidRPr="007773E5">
              <w:rPr>
                <w:rStyle w:val="Hyperlink"/>
                <w:noProof/>
              </w:rPr>
              <w:t>2.1.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Login &amp; Logout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_Toc84358810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4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819AB01" w14:textId="23951465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1" w:history="1">
            <w:r w:rsidR="00850EF9" w:rsidRPr="007773E5">
              <w:rPr>
                <w:rStyle w:val="Hyperlink"/>
                <w:noProof/>
              </w:rPr>
              <w:t>2.2.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Forget Password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_Toc84358811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5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BC23E86" w14:textId="5D592F5D" w:rsidR="00850EF9" w:rsidRDefault="00B9380E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2" w:history="1">
            <w:r w:rsidR="00850EF9" w:rsidRPr="007773E5">
              <w:rPr>
                <w:rStyle w:val="Hyperlink"/>
                <w:noProof/>
              </w:rPr>
              <w:t>Section 2: Orders Status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_Toc84358812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6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25E56982" w14:textId="776BA9D1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3" w:history="1">
            <w:r w:rsidR="00850EF9" w:rsidRPr="007773E5">
              <w:rPr>
                <w:rStyle w:val="Hyperlink"/>
                <w:noProof/>
              </w:rPr>
              <w:t>2.1.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Pending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_Toc84358813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6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D0D56FF" w14:textId="7CE40D52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4" w:history="1">
            <w:r w:rsidR="00850EF9" w:rsidRPr="007773E5">
              <w:rPr>
                <w:rStyle w:val="Hyperlink"/>
                <w:noProof/>
              </w:rPr>
              <w:t>2.2.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Received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_Toc84358814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7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3CF6C60" w14:textId="65E6F511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5" w:history="1">
            <w:r w:rsidR="00850EF9" w:rsidRPr="007773E5">
              <w:rPr>
                <w:rStyle w:val="Hyperlink"/>
                <w:noProof/>
              </w:rPr>
              <w:t>2.3.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Delivered Orders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_Toc84358815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8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77D5C8B" w14:textId="1C0325DE" w:rsidR="00850EF9" w:rsidRDefault="00B9380E">
          <w:pPr>
            <w:pStyle w:val="TOC1"/>
            <w:tabs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6" w:history="1">
            <w:r w:rsidR="00850EF9" w:rsidRPr="007773E5">
              <w:rPr>
                <w:rStyle w:val="Hyperlink"/>
                <w:noProof/>
              </w:rPr>
              <w:t>Section 3: Other features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_Toc84358816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9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5F5406C7" w14:textId="5286E13E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7" w:history="1">
            <w:r w:rsidR="00850EF9" w:rsidRPr="007773E5">
              <w:rPr>
                <w:rStyle w:val="Hyperlink"/>
                <w:noProof/>
              </w:rPr>
              <w:t>3.1.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Change Language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_Toc84358817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9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3594E8AB" w14:textId="2B4E5E9E" w:rsidR="00850EF9" w:rsidRDefault="00B9380E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2"/>
              <w:lang w:val="en-IN" w:eastAsia="en-IN"/>
            </w:rPr>
          </w:pPr>
          <w:hyperlink w:anchor="_Toc84358818" w:history="1">
            <w:r w:rsidR="00850EF9" w:rsidRPr="007773E5">
              <w:rPr>
                <w:rStyle w:val="Hyperlink"/>
                <w:noProof/>
              </w:rPr>
              <w:t>3.2.</w:t>
            </w:r>
            <w:r w:rsidR="00850EF9">
              <w:rPr>
                <w:b w:val="0"/>
                <w:noProof/>
                <w:color w:val="auto"/>
                <w:sz w:val="22"/>
                <w:lang w:val="en-IN" w:eastAsia="en-IN"/>
              </w:rPr>
              <w:tab/>
            </w:r>
            <w:r w:rsidR="00850EF9" w:rsidRPr="007773E5">
              <w:rPr>
                <w:rStyle w:val="Hyperlink"/>
                <w:noProof/>
              </w:rPr>
              <w:t>Grievances</w:t>
            </w:r>
            <w:r w:rsidR="00850EF9">
              <w:rPr>
                <w:noProof/>
                <w:webHidden/>
              </w:rPr>
              <w:tab/>
            </w:r>
            <w:r w:rsidR="00850EF9">
              <w:rPr>
                <w:noProof/>
                <w:webHidden/>
              </w:rPr>
              <w:fldChar w:fldCharType="begin"/>
            </w:r>
            <w:r w:rsidR="00850EF9">
              <w:rPr>
                <w:noProof/>
                <w:webHidden/>
              </w:rPr>
              <w:instrText xml:space="preserve"> PAGEREF _Toc84358818 \h </w:instrText>
            </w:r>
            <w:r w:rsidR="00850EF9">
              <w:rPr>
                <w:noProof/>
                <w:webHidden/>
              </w:rPr>
            </w:r>
            <w:r w:rsidR="00850EF9">
              <w:rPr>
                <w:noProof/>
                <w:webHidden/>
              </w:rPr>
              <w:fldChar w:fldCharType="separate"/>
            </w:r>
            <w:r w:rsidR="00850EF9">
              <w:rPr>
                <w:noProof/>
                <w:webHidden/>
              </w:rPr>
              <w:t>10</w:t>
            </w:r>
            <w:r w:rsidR="00850EF9">
              <w:rPr>
                <w:noProof/>
                <w:webHidden/>
              </w:rPr>
              <w:fldChar w:fldCharType="end"/>
            </w:r>
          </w:hyperlink>
        </w:p>
        <w:p w14:paraId="6AB8F513" w14:textId="0492237A" w:rsidR="009E769D" w:rsidRDefault="009E769D">
          <w:r w:rsidRPr="00EC617F">
            <w:rPr>
              <w:b w:val="0"/>
              <w:bCs/>
              <w:noProof/>
            </w:rPr>
            <w:fldChar w:fldCharType="end"/>
          </w:r>
        </w:p>
      </w:sdtContent>
    </w:sdt>
    <w:p w14:paraId="549ECCC4" w14:textId="77777777" w:rsidR="009E769D" w:rsidRDefault="009E769D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40"/>
          <w:szCs w:val="32"/>
        </w:rPr>
      </w:pPr>
    </w:p>
    <w:p w14:paraId="4E4EC930" w14:textId="77777777" w:rsidR="00997EB6" w:rsidRDefault="00720803" w:rsidP="00E2718B">
      <w:pPr>
        <w:spacing w:after="200"/>
      </w:pPr>
      <w:r>
        <w:br w:type="page"/>
      </w:r>
    </w:p>
    <w:p w14:paraId="191B2DD9" w14:textId="103AF5FA" w:rsidR="00997EB6" w:rsidRPr="00997EB6" w:rsidRDefault="0049292A" w:rsidP="0049292A">
      <w:pPr>
        <w:pStyle w:val="Heading1"/>
        <w:rPr>
          <w:sz w:val="40"/>
        </w:rPr>
      </w:pPr>
      <w:bookmarkStart w:id="0" w:name="_Toc84358806"/>
      <w:r>
        <w:rPr>
          <w:sz w:val="40"/>
        </w:rPr>
        <w:lastRenderedPageBreak/>
        <w:t xml:space="preserve">Section 1: </w:t>
      </w:r>
      <w:r w:rsidR="00997EB6" w:rsidRPr="00AC77D5">
        <w:rPr>
          <w:sz w:val="40"/>
        </w:rPr>
        <w:t>General Information</w:t>
      </w:r>
      <w:bookmarkEnd w:id="0"/>
    </w:p>
    <w:p w14:paraId="2CCA14F7" w14:textId="5DD16F8A" w:rsidR="0087605E" w:rsidRDefault="000B63A2" w:rsidP="00E2718B">
      <w:pPr>
        <w:spacing w:after="200"/>
        <w:rPr>
          <w:sz w:val="36"/>
        </w:rPr>
      </w:pPr>
      <w:r w:rsidRPr="00BE1C33">
        <w:rPr>
          <w:sz w:val="36"/>
        </w:rPr>
        <w:t>Getting Started</w:t>
      </w:r>
    </w:p>
    <w:p w14:paraId="774A3548" w14:textId="4FE5AFCB" w:rsidR="00C801B4" w:rsidRPr="00C801B4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28"/>
        </w:rPr>
      </w:pPr>
      <w:bookmarkStart w:id="1" w:name="_Toc84269787"/>
      <w:r w:rsidRPr="009320E6">
        <w:rPr>
          <w:sz w:val="28"/>
        </w:rPr>
        <w:t>Application Overview</w:t>
      </w:r>
      <w:bookmarkEnd w:id="1"/>
    </w:p>
    <w:p w14:paraId="46B0DAD2" w14:textId="5EF6608A" w:rsidR="00C801B4" w:rsidRDefault="00C801B4" w:rsidP="00C801B4">
      <w:pPr>
        <w:jc w:val="both"/>
        <w:rPr>
          <w:b w:val="0"/>
          <w:color w:val="auto"/>
        </w:rPr>
      </w:pPr>
      <w:r w:rsidRPr="00C801B4">
        <w:rPr>
          <w:bCs/>
          <w:color w:val="auto"/>
        </w:rPr>
        <w:t>“Collection Center”</w:t>
      </w:r>
      <w:r w:rsidRPr="00C801B4">
        <w:rPr>
          <w:b w:val="0"/>
          <w:color w:val="auto"/>
        </w:rPr>
        <w:t xml:space="preserve"> is a web platform and android mobile app for the Collection Center which acts as a facilitator to receive products from Sellers and distribute to the buyers.</w:t>
      </w:r>
      <w:r>
        <w:rPr>
          <w:b w:val="0"/>
          <w:color w:val="auto"/>
        </w:rPr>
        <w:t xml:space="preserve"> </w:t>
      </w:r>
    </w:p>
    <w:p w14:paraId="2CE27576" w14:textId="77777777" w:rsidR="00C801B4" w:rsidRPr="00C801B4" w:rsidRDefault="00C801B4" w:rsidP="00C801B4">
      <w:pPr>
        <w:jc w:val="both"/>
        <w:rPr>
          <w:b w:val="0"/>
          <w:color w:val="auto"/>
        </w:rPr>
      </w:pPr>
    </w:p>
    <w:p w14:paraId="21C262ED" w14:textId="77777777" w:rsidR="00C801B4" w:rsidRPr="00AC77D5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2" w:name="_Toc84269788"/>
      <w:r w:rsidRPr="00AC77D5">
        <w:rPr>
          <w:sz w:val="32"/>
        </w:rPr>
        <w:t>Hardware and Software Requirements</w:t>
      </w:r>
      <w:bookmarkEnd w:id="2"/>
    </w:p>
    <w:p w14:paraId="3959E74E" w14:textId="77777777" w:rsidR="00C801B4" w:rsidRPr="00F51C8F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 w:rsidRPr="005B12D8">
        <w:rPr>
          <w:color w:val="auto"/>
        </w:rPr>
        <w:t>Requires a smart phone with Android operating system (OS) minimum Android versio</w:t>
      </w:r>
      <w:r>
        <w:rPr>
          <w:color w:val="auto"/>
        </w:rPr>
        <w:t xml:space="preserve">n should </w:t>
      </w:r>
      <w:r w:rsidRPr="00C801B4">
        <w:rPr>
          <w:color w:val="auto"/>
        </w:rPr>
        <w:t>be 9.0 and above</w:t>
      </w:r>
      <w:r>
        <w:rPr>
          <w:color w:val="auto"/>
        </w:rPr>
        <w:t>.</w:t>
      </w:r>
    </w:p>
    <w:p w14:paraId="490B6092" w14:textId="77777777" w:rsidR="00C801B4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 w:rsidRPr="005B12D8">
        <w:rPr>
          <w:color w:val="auto"/>
        </w:rPr>
        <w:t xml:space="preserve">To download and use the functionalities of </w:t>
      </w:r>
      <w:proofErr w:type="spellStart"/>
      <w:r w:rsidRPr="005B12D8">
        <w:rPr>
          <w:color w:val="auto"/>
        </w:rPr>
        <w:t>Ajeevika</w:t>
      </w:r>
      <w:proofErr w:type="spellEnd"/>
      <w:r w:rsidRPr="005B12D8">
        <w:rPr>
          <w:color w:val="auto"/>
        </w:rPr>
        <w:t xml:space="preserve"> mobile app, you require an Internet connection in your mobile.</w:t>
      </w:r>
    </w:p>
    <w:p w14:paraId="54849495" w14:textId="1376FC99" w:rsidR="00C801B4" w:rsidRPr="00C801B4" w:rsidRDefault="00C801B4" w:rsidP="00C801B4">
      <w:pPr>
        <w:pStyle w:val="Content"/>
        <w:numPr>
          <w:ilvl w:val="0"/>
          <w:numId w:val="3"/>
        </w:numPr>
        <w:ind w:left="673"/>
        <w:rPr>
          <w:color w:val="auto"/>
        </w:rPr>
      </w:pPr>
      <w:r>
        <w:rPr>
          <w:color w:val="auto"/>
        </w:rPr>
        <w:t>An active email account.</w:t>
      </w:r>
      <w:r>
        <w:t xml:space="preserve"> </w:t>
      </w:r>
    </w:p>
    <w:p w14:paraId="56C5427C" w14:textId="1533D541" w:rsidR="00C801B4" w:rsidRDefault="00C801B4" w:rsidP="00C801B4">
      <w:pPr>
        <w:pStyle w:val="Content"/>
      </w:pPr>
    </w:p>
    <w:p w14:paraId="46F58975" w14:textId="77777777" w:rsidR="00C801B4" w:rsidRPr="00AC77D5" w:rsidRDefault="00C801B4" w:rsidP="00C801B4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3" w:name="_Toc84269790"/>
      <w:r w:rsidRPr="0000457D">
        <w:rPr>
          <w:sz w:val="32"/>
        </w:rPr>
        <w:t>Purpose of the document</w:t>
      </w:r>
      <w:bookmarkEnd w:id="3"/>
    </w:p>
    <w:p w14:paraId="54A7398D" w14:textId="6E0E5A93" w:rsidR="00C801B4" w:rsidRPr="0000457D" w:rsidRDefault="00C801B4" w:rsidP="00C801B4">
      <w:pPr>
        <w:pStyle w:val="Content"/>
        <w:jc w:val="both"/>
        <w:rPr>
          <w:color w:val="auto"/>
        </w:rPr>
      </w:pPr>
      <w:r w:rsidRPr="0000457D">
        <w:rPr>
          <w:color w:val="auto"/>
        </w:rPr>
        <w:t xml:space="preserve">This document is aimed at serving as a guide for </w:t>
      </w:r>
      <w:r w:rsidR="00052321">
        <w:rPr>
          <w:color w:val="auto"/>
        </w:rPr>
        <w:t xml:space="preserve">Collection Centers </w:t>
      </w:r>
      <w:r w:rsidRPr="0000457D">
        <w:rPr>
          <w:color w:val="auto"/>
        </w:rPr>
        <w:t>on the use of the</w:t>
      </w:r>
    </w:p>
    <w:p w14:paraId="2E57AD37" w14:textId="77777777" w:rsidR="00C801B4" w:rsidRPr="0000457D" w:rsidRDefault="00C801B4" w:rsidP="00C801B4">
      <w:pPr>
        <w:pStyle w:val="Content"/>
        <w:jc w:val="both"/>
        <w:rPr>
          <w:color w:val="auto"/>
        </w:rPr>
      </w:pPr>
      <w:proofErr w:type="spellStart"/>
      <w:r>
        <w:rPr>
          <w:color w:val="auto"/>
        </w:rPr>
        <w:t>A</w:t>
      </w:r>
      <w:r w:rsidRPr="0000457D">
        <w:rPr>
          <w:color w:val="auto"/>
        </w:rPr>
        <w:t>jeevika</w:t>
      </w:r>
      <w:proofErr w:type="spellEnd"/>
      <w:r w:rsidRPr="0000457D">
        <w:rPr>
          <w:color w:val="auto"/>
        </w:rPr>
        <w:t xml:space="preserve"> Mobile App. The document can also help the district</w:t>
      </w:r>
      <w:r>
        <w:rPr>
          <w:color w:val="auto"/>
        </w:rPr>
        <w:t xml:space="preserve">/block </w:t>
      </w:r>
      <w:r w:rsidRPr="0000457D">
        <w:rPr>
          <w:color w:val="auto"/>
        </w:rPr>
        <w:t>admins and</w:t>
      </w:r>
    </w:p>
    <w:p w14:paraId="749CEC65" w14:textId="049341E1" w:rsidR="00C801B4" w:rsidRDefault="00C801B4" w:rsidP="00C801B4">
      <w:pPr>
        <w:pStyle w:val="Content"/>
        <w:jc w:val="both"/>
        <w:rPr>
          <w:color w:val="auto"/>
        </w:rPr>
      </w:pPr>
      <w:r w:rsidRPr="0000457D">
        <w:rPr>
          <w:color w:val="auto"/>
        </w:rPr>
        <w:t xml:space="preserve">government officials in understanding of the </w:t>
      </w:r>
      <w:r w:rsidR="00052321">
        <w:rPr>
          <w:color w:val="auto"/>
        </w:rPr>
        <w:t>Collection Centre</w:t>
      </w:r>
      <w:r>
        <w:rPr>
          <w:color w:val="auto"/>
        </w:rPr>
        <w:t xml:space="preserve"> a</w:t>
      </w:r>
      <w:r w:rsidRPr="0000457D">
        <w:rPr>
          <w:color w:val="auto"/>
        </w:rPr>
        <w:t xml:space="preserve">pplication. </w:t>
      </w:r>
    </w:p>
    <w:p w14:paraId="0088D34B" w14:textId="77777777" w:rsidR="00C801B4" w:rsidRDefault="00C801B4" w:rsidP="00C801B4">
      <w:pPr>
        <w:pStyle w:val="Content"/>
        <w:rPr>
          <w:color w:val="auto"/>
        </w:rPr>
      </w:pPr>
    </w:p>
    <w:p w14:paraId="27AAD99E" w14:textId="77777777" w:rsidR="00C801B4" w:rsidRPr="00BE1C33" w:rsidRDefault="00C801B4" w:rsidP="00E2718B">
      <w:pPr>
        <w:spacing w:after="200"/>
        <w:rPr>
          <w:sz w:val="36"/>
        </w:rPr>
      </w:pPr>
    </w:p>
    <w:p w14:paraId="5F931787" w14:textId="76CB3B4A" w:rsidR="00AC77D5" w:rsidRP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4" w:name="_Toc84358807"/>
      <w:r w:rsidRPr="00AC77D5">
        <w:rPr>
          <w:sz w:val="32"/>
        </w:rPr>
        <w:t>Downloading Application</w:t>
      </w:r>
      <w:r w:rsidR="0036005B">
        <w:rPr>
          <w:sz w:val="32"/>
        </w:rPr>
        <w:t xml:space="preserve"> </w:t>
      </w:r>
      <w:r w:rsidR="005C5D18">
        <w:rPr>
          <w:sz w:val="24"/>
        </w:rPr>
        <w:t>(for demonstration purpose</w:t>
      </w:r>
      <w:r w:rsidR="0036005B" w:rsidRPr="00527765">
        <w:rPr>
          <w:sz w:val="24"/>
        </w:rPr>
        <w:t>)</w:t>
      </w:r>
      <w:bookmarkEnd w:id="4"/>
    </w:p>
    <w:p w14:paraId="28FA810B" w14:textId="2FF86392" w:rsidR="00525E61" w:rsidRPr="00052321" w:rsidRDefault="006C4B93" w:rsidP="00AC77D5">
      <w:pPr>
        <w:rPr>
          <w:b w:val="0"/>
          <w:color w:val="auto"/>
        </w:rPr>
      </w:pPr>
      <w:proofErr w:type="spellStart"/>
      <w:r w:rsidRPr="00052321">
        <w:rPr>
          <w:b w:val="0"/>
          <w:color w:val="auto"/>
        </w:rPr>
        <w:t>A</w:t>
      </w:r>
      <w:r w:rsidR="00525E61" w:rsidRPr="00052321">
        <w:rPr>
          <w:b w:val="0"/>
          <w:color w:val="auto"/>
        </w:rPr>
        <w:t>jeevika</w:t>
      </w:r>
      <w:proofErr w:type="spellEnd"/>
      <w:r w:rsidR="00525E61" w:rsidRPr="00052321">
        <w:rPr>
          <w:b w:val="0"/>
          <w:color w:val="auto"/>
        </w:rPr>
        <w:t xml:space="preserve"> application can be downloaded via Google Play Store. To download the </w:t>
      </w:r>
      <w:proofErr w:type="gramStart"/>
      <w:r w:rsidR="00525E61" w:rsidRPr="00052321">
        <w:rPr>
          <w:b w:val="0"/>
          <w:color w:val="auto"/>
        </w:rPr>
        <w:t>application</w:t>
      </w:r>
      <w:proofErr w:type="gramEnd"/>
      <w:r w:rsidR="00525E61" w:rsidRPr="00052321">
        <w:rPr>
          <w:b w:val="0"/>
          <w:color w:val="auto"/>
        </w:rPr>
        <w:t xml:space="preserve"> follow the following steps:</w:t>
      </w:r>
    </w:p>
    <w:p w14:paraId="2D354529" w14:textId="565E2A4C" w:rsidR="00525E61" w:rsidRPr="00052321" w:rsidRDefault="00525E61" w:rsidP="00AC77D5">
      <w:pPr>
        <w:rPr>
          <w:b w:val="0"/>
          <w:color w:val="auto"/>
        </w:rPr>
      </w:pPr>
      <w:r w:rsidRPr="00052321">
        <w:rPr>
          <w:color w:val="auto"/>
        </w:rPr>
        <w:t>Step 1</w:t>
      </w:r>
      <w:r w:rsidRPr="00052321">
        <w:rPr>
          <w:b w:val="0"/>
          <w:color w:val="auto"/>
        </w:rPr>
        <w:t>: Open Play Store application on your mobile by clicking on the Play Store icon as shown in the image below.</w:t>
      </w:r>
    </w:p>
    <w:p w14:paraId="6FAAF847" w14:textId="1A743A3B" w:rsidR="00525E61" w:rsidRPr="00052321" w:rsidRDefault="00525E61" w:rsidP="00AC77D5">
      <w:pPr>
        <w:rPr>
          <w:b w:val="0"/>
          <w:color w:val="auto"/>
        </w:rPr>
      </w:pPr>
      <w:r w:rsidRPr="00052321">
        <w:rPr>
          <w:color w:val="auto"/>
        </w:rPr>
        <w:t>Step 2</w:t>
      </w:r>
      <w:r w:rsidRPr="00052321">
        <w:rPr>
          <w:b w:val="0"/>
          <w:color w:val="auto"/>
        </w:rPr>
        <w:t>: Click on the Google Play text a</w:t>
      </w:r>
      <w:r w:rsidR="006C4B93" w:rsidRPr="00052321">
        <w:rPr>
          <w:b w:val="0"/>
          <w:color w:val="auto"/>
        </w:rPr>
        <w:t>t the top and enter the text "</w:t>
      </w:r>
      <w:proofErr w:type="spellStart"/>
      <w:r w:rsidR="006C4B93" w:rsidRPr="00052321">
        <w:rPr>
          <w:b w:val="0"/>
          <w:color w:val="auto"/>
        </w:rPr>
        <w:t>A</w:t>
      </w:r>
      <w:r w:rsidRPr="00052321">
        <w:rPr>
          <w:b w:val="0"/>
          <w:color w:val="auto"/>
        </w:rPr>
        <w:t>jeevika</w:t>
      </w:r>
      <w:proofErr w:type="spellEnd"/>
      <w:r w:rsidRPr="00052321">
        <w:rPr>
          <w:b w:val="0"/>
          <w:color w:val="auto"/>
        </w:rPr>
        <w:t>" in</w:t>
      </w:r>
      <w:r w:rsidR="006C4B93" w:rsidRPr="00052321">
        <w:rPr>
          <w:b w:val="0"/>
          <w:color w:val="auto"/>
        </w:rPr>
        <w:t xml:space="preserve"> the search bar. Click on the </w:t>
      </w:r>
      <w:proofErr w:type="spellStart"/>
      <w:r w:rsidR="006C4B93" w:rsidRPr="00052321">
        <w:rPr>
          <w:b w:val="0"/>
          <w:color w:val="auto"/>
        </w:rPr>
        <w:t>A</w:t>
      </w:r>
      <w:r w:rsidRPr="00052321">
        <w:rPr>
          <w:b w:val="0"/>
          <w:color w:val="auto"/>
        </w:rPr>
        <w:t>jeevika</w:t>
      </w:r>
      <w:proofErr w:type="spellEnd"/>
      <w:r w:rsidRPr="00052321">
        <w:rPr>
          <w:b w:val="0"/>
          <w:color w:val="auto"/>
        </w:rPr>
        <w:t xml:space="preserve"> application icon from the search result.</w:t>
      </w:r>
    </w:p>
    <w:p w14:paraId="0D03B973" w14:textId="69E0AEFB" w:rsidR="00525E61" w:rsidRDefault="00525E61" w:rsidP="00AC77D5">
      <w:pPr>
        <w:rPr>
          <w:b w:val="0"/>
          <w:color w:val="auto"/>
          <w:sz w:val="24"/>
        </w:rPr>
      </w:pPr>
      <w:r w:rsidRPr="00052321">
        <w:rPr>
          <w:color w:val="auto"/>
        </w:rPr>
        <w:t>Step 3</w:t>
      </w:r>
      <w:r w:rsidRPr="00052321">
        <w:rPr>
          <w:b w:val="0"/>
          <w:color w:val="auto"/>
        </w:rPr>
        <w:t>: Click on the "INSTALL" button to install the application</w:t>
      </w:r>
      <w:r w:rsidRPr="00525E61">
        <w:rPr>
          <w:b w:val="0"/>
          <w:color w:val="auto"/>
          <w:sz w:val="24"/>
        </w:rPr>
        <w:t>.</w:t>
      </w:r>
      <w:r w:rsidR="00762945" w:rsidRPr="00762945">
        <w:rPr>
          <w:noProof/>
          <w:lang w:val="en-IN" w:eastAsia="en-IN"/>
        </w:rPr>
        <w:t xml:space="preserve"> </w:t>
      </w:r>
    </w:p>
    <w:p w14:paraId="62EE3BC7" w14:textId="755E44F6" w:rsidR="00525E61" w:rsidRDefault="001A1091" w:rsidP="00AC77D5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39808" behindDoc="0" locked="0" layoutInCell="1" allowOverlap="1" wp14:anchorId="6E1A9BCD" wp14:editId="3301CD75">
            <wp:simplePos x="0" y="0"/>
            <wp:positionH relativeFrom="column">
              <wp:posOffset>2682240</wp:posOffset>
            </wp:positionH>
            <wp:positionV relativeFrom="paragraph">
              <wp:posOffset>8255</wp:posOffset>
            </wp:positionV>
            <wp:extent cx="1904365" cy="2872740"/>
            <wp:effectExtent l="0" t="0" r="635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" b="28017"/>
                    <a:stretch/>
                  </pic:blipFill>
                  <pic:spPr bwMode="auto">
                    <a:xfrm>
                      <a:off x="0" y="0"/>
                      <a:ext cx="190436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w:drawing>
          <wp:anchor distT="0" distB="0" distL="114300" distR="114300" simplePos="0" relativeHeight="251640832" behindDoc="0" locked="0" layoutInCell="1" allowOverlap="1" wp14:anchorId="3104E81E" wp14:editId="6733C0D1">
            <wp:simplePos x="0" y="0"/>
            <wp:positionH relativeFrom="column">
              <wp:posOffset>4770120</wp:posOffset>
            </wp:positionH>
            <wp:positionV relativeFrom="paragraph">
              <wp:posOffset>8255</wp:posOffset>
            </wp:positionV>
            <wp:extent cx="1936115" cy="2910840"/>
            <wp:effectExtent l="0" t="0" r="6985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b="29250"/>
                    <a:stretch/>
                  </pic:blipFill>
                  <pic:spPr bwMode="auto">
                    <a:xfrm>
                      <a:off x="0" y="0"/>
                      <a:ext cx="193611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4E80405" wp14:editId="4778FE6C">
                <wp:simplePos x="0" y="0"/>
                <wp:positionH relativeFrom="page">
                  <wp:posOffset>2202180</wp:posOffset>
                </wp:positionH>
                <wp:positionV relativeFrom="paragraph">
                  <wp:posOffset>602615</wp:posOffset>
                </wp:positionV>
                <wp:extent cx="548640" cy="655320"/>
                <wp:effectExtent l="0" t="0" r="22860" b="1143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6553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C0499" id="Rounded Rectangle 41" o:spid="_x0000_s1026" style="position:absolute;margin-left:173.4pt;margin-top:47.45pt;width:43.2pt;height:51.6pt;z-index: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0EF459D" wp14:editId="07C54FAD">
                <wp:simplePos x="0" y="0"/>
                <wp:positionH relativeFrom="page">
                  <wp:posOffset>5562600</wp:posOffset>
                </wp:positionH>
                <wp:positionV relativeFrom="paragraph">
                  <wp:posOffset>1075055</wp:posOffset>
                </wp:positionV>
                <wp:extent cx="1798320" cy="281940"/>
                <wp:effectExtent l="0" t="0" r="11430" b="2286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819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100289" id="Rounded Rectangle 40" o:spid="_x0000_s1026" style="position:absolute;margin-left:438pt;margin-top:84.65pt;width:141.6pt;height:22.2pt;z-index: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w:drawing>
          <wp:inline distT="0" distB="0" distL="0" distR="0" wp14:anchorId="7B2887E5" wp14:editId="378E5C8A">
            <wp:extent cx="2511594" cy="288036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08" t="2568" r="2949" b="53897"/>
                    <a:stretch/>
                  </pic:blipFill>
                  <pic:spPr bwMode="auto">
                    <a:xfrm>
                      <a:off x="0" y="0"/>
                      <a:ext cx="2519380" cy="288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3AAD" w14:textId="77777777" w:rsidR="004C0E0C" w:rsidRPr="00525E61" w:rsidRDefault="004C0E0C" w:rsidP="00AC77D5">
      <w:pPr>
        <w:rPr>
          <w:b w:val="0"/>
          <w:color w:val="auto"/>
          <w:sz w:val="24"/>
        </w:rPr>
      </w:pPr>
    </w:p>
    <w:p w14:paraId="676FE293" w14:textId="42223997" w:rsid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5" w:name="_Toc84358808"/>
      <w:r>
        <w:rPr>
          <w:sz w:val="32"/>
        </w:rPr>
        <w:t>Opening</w:t>
      </w:r>
      <w:r w:rsidRPr="00AC77D5">
        <w:rPr>
          <w:sz w:val="32"/>
        </w:rPr>
        <w:t xml:space="preserve"> Application</w:t>
      </w:r>
      <w:bookmarkEnd w:id="5"/>
    </w:p>
    <w:p w14:paraId="4A54188A" w14:textId="21E2910F" w:rsidR="00525E61" w:rsidRP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To find the application open your app drawer in android p</w:t>
      </w:r>
      <w:r w:rsidRPr="00525E61">
        <w:rPr>
          <w:b w:val="0"/>
          <w:color w:val="auto"/>
          <w:sz w:val="24"/>
        </w:rPr>
        <w:t>hone</w:t>
      </w:r>
      <w:r>
        <w:rPr>
          <w:b w:val="0"/>
          <w:color w:val="auto"/>
          <w:sz w:val="24"/>
        </w:rPr>
        <w:t>, and search “</w:t>
      </w:r>
      <w:proofErr w:type="spellStart"/>
      <w:r w:rsidR="005152C6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FE0292">
        <w:rPr>
          <w:b w:val="0"/>
          <w:color w:val="auto"/>
          <w:sz w:val="24"/>
        </w:rPr>
        <w:t>Collection Centre</w:t>
      </w:r>
      <w:r>
        <w:rPr>
          <w:b w:val="0"/>
          <w:color w:val="auto"/>
          <w:sz w:val="24"/>
        </w:rPr>
        <w:t>”</w:t>
      </w:r>
    </w:p>
    <w:p w14:paraId="173E38A2" w14:textId="33311EAE" w:rsid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 xml:space="preserve">Step </w:t>
      </w:r>
      <w:r>
        <w:rPr>
          <w:color w:val="auto"/>
          <w:sz w:val="24"/>
        </w:rPr>
        <w:t>2</w:t>
      </w:r>
      <w:r w:rsidR="006C4B93">
        <w:rPr>
          <w:b w:val="0"/>
          <w:color w:val="auto"/>
          <w:sz w:val="24"/>
        </w:rPr>
        <w:t>: Click on “</w:t>
      </w:r>
      <w:r w:rsidR="00510C18">
        <w:rPr>
          <w:b w:val="0"/>
          <w:color w:val="auto"/>
          <w:sz w:val="24"/>
        </w:rPr>
        <w:t>Collection</w:t>
      </w:r>
      <w:r>
        <w:rPr>
          <w:b w:val="0"/>
          <w:color w:val="auto"/>
          <w:sz w:val="24"/>
        </w:rPr>
        <w:t>” icon in the app drawer.</w:t>
      </w:r>
    </w:p>
    <w:p w14:paraId="5A739732" w14:textId="602E8BAF" w:rsidR="00270427" w:rsidRDefault="00023CB1" w:rsidP="00525E6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2624" behindDoc="0" locked="0" layoutInCell="1" allowOverlap="1" wp14:anchorId="05DEDFC8" wp14:editId="6B80F8EA">
            <wp:simplePos x="0" y="0"/>
            <wp:positionH relativeFrom="column">
              <wp:posOffset>4488768</wp:posOffset>
            </wp:positionH>
            <wp:positionV relativeFrom="paragraph">
              <wp:posOffset>48260</wp:posOffset>
            </wp:positionV>
            <wp:extent cx="1313067" cy="2674620"/>
            <wp:effectExtent l="19050" t="19050" r="20955" b="1143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" b="5667"/>
                    <a:stretch/>
                  </pic:blipFill>
                  <pic:spPr bwMode="auto">
                    <a:xfrm>
                      <a:off x="0" y="0"/>
                      <a:ext cx="1314344" cy="26772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68832" behindDoc="0" locked="0" layoutInCell="1" allowOverlap="1" wp14:anchorId="19774AA6" wp14:editId="4DDA2098">
            <wp:simplePos x="0" y="0"/>
            <wp:positionH relativeFrom="column">
              <wp:posOffset>2827020</wp:posOffset>
            </wp:positionH>
            <wp:positionV relativeFrom="paragraph">
              <wp:posOffset>22225</wp:posOffset>
            </wp:positionV>
            <wp:extent cx="1363980" cy="2774493"/>
            <wp:effectExtent l="0" t="0" r="762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" b="4991"/>
                    <a:stretch/>
                  </pic:blipFill>
                  <pic:spPr bwMode="auto">
                    <a:xfrm>
                      <a:off x="0" y="0"/>
                      <a:ext cx="1363980" cy="27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27">
        <w:rPr>
          <w:b w:val="0"/>
          <w:color w:val="auto"/>
          <w:sz w:val="24"/>
        </w:rPr>
        <w:t>Step 3: Choose the language of your choice.</w:t>
      </w:r>
      <w:r w:rsidR="00270427" w:rsidRPr="00270427">
        <w:rPr>
          <w:noProof/>
          <w:lang w:val="en-IN" w:eastAsia="en-IN"/>
        </w:rPr>
        <w:t xml:space="preserve"> </w:t>
      </w:r>
    </w:p>
    <w:p w14:paraId="490F51CD" w14:textId="414652CA" w:rsidR="00AC77D5" w:rsidRPr="00AC77D5" w:rsidRDefault="004C0E0C" w:rsidP="00AC77D5">
      <w:r>
        <w:rPr>
          <w:noProof/>
          <w:lang w:val="en-IN" w:eastAsia="en-IN"/>
        </w:rPr>
        <w:drawing>
          <wp:anchor distT="0" distB="0" distL="114300" distR="114300" simplePos="0" relativeHeight="251628544" behindDoc="0" locked="0" layoutInCell="1" allowOverlap="1" wp14:anchorId="5706587C" wp14:editId="44213D29">
            <wp:simplePos x="0" y="0"/>
            <wp:positionH relativeFrom="column">
              <wp:posOffset>640080</wp:posOffset>
            </wp:positionH>
            <wp:positionV relativeFrom="paragraph">
              <wp:posOffset>7620</wp:posOffset>
            </wp:positionV>
            <wp:extent cx="1698625" cy="25450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" t="2953" r="1440" b="32554"/>
                    <a:stretch/>
                  </pic:blipFill>
                  <pic:spPr bwMode="auto">
                    <a:xfrm>
                      <a:off x="0" y="0"/>
                      <a:ext cx="169862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21317" w14:textId="77777777" w:rsidR="00723E66" w:rsidRDefault="001A1091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C5F32F0" wp14:editId="4A3434D9">
                <wp:simplePos x="0" y="0"/>
                <wp:positionH relativeFrom="page">
                  <wp:posOffset>1394460</wp:posOffset>
                </wp:positionH>
                <wp:positionV relativeFrom="paragraph">
                  <wp:posOffset>139700</wp:posOffset>
                </wp:positionV>
                <wp:extent cx="335280" cy="304800"/>
                <wp:effectExtent l="0" t="0" r="2667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86A8B" id="Rounded Rectangle 42" o:spid="_x0000_s1026" style="position:absolute;margin-left:109.8pt;margin-top:11pt;width:26.4pt;height:24pt;z-index: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</w:p>
    <w:p w14:paraId="0F634F98" w14:textId="77777777" w:rsidR="00723E66" w:rsidRPr="008B6307" w:rsidRDefault="00723E66" w:rsidP="008B6307">
      <w:pPr>
        <w:spacing w:after="20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br w:type="page"/>
      </w:r>
    </w:p>
    <w:p w14:paraId="6FF145F8" w14:textId="0055ED16" w:rsidR="00D13BA8" w:rsidRPr="00BE1C33" w:rsidRDefault="00BE1C33" w:rsidP="00D13BA8">
      <w:pPr>
        <w:pStyle w:val="Heading1"/>
        <w:numPr>
          <w:ilvl w:val="0"/>
          <w:numId w:val="5"/>
        </w:numPr>
        <w:rPr>
          <w:sz w:val="36"/>
        </w:rPr>
      </w:pPr>
      <w:bookmarkStart w:id="6" w:name="_Toc84358809"/>
      <w:r>
        <w:rPr>
          <w:sz w:val="36"/>
        </w:rPr>
        <w:lastRenderedPageBreak/>
        <w:t xml:space="preserve">User, </w:t>
      </w:r>
      <w:r w:rsidR="00D13BA8" w:rsidRPr="00BE1C33">
        <w:rPr>
          <w:sz w:val="36"/>
        </w:rPr>
        <w:t>Accounts</w:t>
      </w:r>
      <w:r>
        <w:rPr>
          <w:sz w:val="36"/>
        </w:rPr>
        <w:t xml:space="preserve"> &amp; Profile</w:t>
      </w:r>
      <w:bookmarkEnd w:id="6"/>
    </w:p>
    <w:p w14:paraId="7143FE47" w14:textId="48750AD7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7" w:name="_Toc84358810"/>
      <w:r>
        <w:rPr>
          <w:sz w:val="32"/>
        </w:rPr>
        <w:t>Login &amp; Logout</w:t>
      </w:r>
      <w:bookmarkEnd w:id="7"/>
    </w:p>
    <w:p w14:paraId="587EF0BD" w14:textId="62441F59" w:rsidR="00902E01" w:rsidRDefault="00AD7806" w:rsidP="00902E01">
      <w:pPr>
        <w:rPr>
          <w:b w:val="0"/>
          <w:color w:val="auto"/>
          <w:sz w:val="24"/>
        </w:rPr>
      </w:pPr>
      <w:r w:rsidRPr="00AD7806">
        <w:rPr>
          <w:b w:val="0"/>
          <w:color w:val="auto"/>
          <w:sz w:val="24"/>
        </w:rPr>
        <w:t xml:space="preserve">Once you </w:t>
      </w:r>
      <w:r>
        <w:rPr>
          <w:b w:val="0"/>
          <w:color w:val="auto"/>
          <w:sz w:val="24"/>
        </w:rPr>
        <w:t>create account you will be directly redirect into Home Page (which we will discuss below), but if you need to login/logout again follow the following steps:</w:t>
      </w:r>
    </w:p>
    <w:p w14:paraId="18E661BF" w14:textId="3CD96E64" w:rsidR="00AD7806" w:rsidRDefault="00AD7806" w:rsidP="00902E01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Open the application and enter your </w:t>
      </w:r>
      <w:r w:rsidRPr="00AD7806">
        <w:rPr>
          <w:b w:val="0"/>
          <w:color w:val="auto"/>
          <w:sz w:val="24"/>
        </w:rPr>
        <w:t>login credentials</w:t>
      </w:r>
      <w:r>
        <w:rPr>
          <w:b w:val="0"/>
          <w:color w:val="auto"/>
          <w:sz w:val="24"/>
        </w:rPr>
        <w:t xml:space="preserve"> </w:t>
      </w:r>
      <w:proofErr w:type="spellStart"/>
      <w:r>
        <w:rPr>
          <w:b w:val="0"/>
          <w:color w:val="auto"/>
          <w:sz w:val="24"/>
        </w:rPr>
        <w:t>i.e</w:t>
      </w:r>
      <w:proofErr w:type="spellEnd"/>
      <w:r>
        <w:rPr>
          <w:b w:val="0"/>
          <w:color w:val="auto"/>
          <w:sz w:val="24"/>
        </w:rPr>
        <w:t xml:space="preserve"> email Id &amp; password and click on Login button. You are successfully logged in.</w:t>
      </w:r>
    </w:p>
    <w:p w14:paraId="5940A31E" w14:textId="51AC5736" w:rsidR="00AD7806" w:rsidRDefault="00AD7806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logout click on menu button </w:t>
      </w:r>
      <w:r w:rsidR="009E769D">
        <w:rPr>
          <w:b w:val="0"/>
          <w:color w:val="auto"/>
          <w:sz w:val="24"/>
        </w:rPr>
        <w:t>shown below, a side pane will pop up.</w:t>
      </w:r>
    </w:p>
    <w:p w14:paraId="1FBEA1B9" w14:textId="09ED2A8B" w:rsidR="009E769D" w:rsidRDefault="009E769D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Click on Logout button from the side pane.</w:t>
      </w:r>
    </w:p>
    <w:p w14:paraId="6F4EF84B" w14:textId="6879CA88" w:rsidR="009E769D" w:rsidRPr="00AD7806" w:rsidRDefault="009E769D" w:rsidP="00902E01">
      <w:pPr>
        <w:rPr>
          <w:b w:val="0"/>
          <w:color w:val="auto"/>
          <w:sz w:val="24"/>
        </w:rPr>
      </w:pPr>
    </w:p>
    <w:p w14:paraId="43983707" w14:textId="094D8B9E" w:rsidR="00BE1C33" w:rsidRDefault="00DE6AD5" w:rsidP="004963F3">
      <w:pPr>
        <w:spacing w:after="200"/>
        <w:ind w:left="-14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9FCAFBA" wp14:editId="767C61B9">
                <wp:simplePos x="0" y="0"/>
                <wp:positionH relativeFrom="margin">
                  <wp:posOffset>2183130</wp:posOffset>
                </wp:positionH>
                <wp:positionV relativeFrom="paragraph">
                  <wp:posOffset>328930</wp:posOffset>
                </wp:positionV>
                <wp:extent cx="266700" cy="152400"/>
                <wp:effectExtent l="0" t="0" r="19050" b="1905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88EB1" id="Rounded Rectangle 72" o:spid="_x0000_s1026" style="position:absolute;margin-left:171.9pt;margin-top:25.9pt;width:21pt;height:12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2E054D67" wp14:editId="5E4DD9AA">
            <wp:simplePos x="0" y="0"/>
            <wp:positionH relativeFrom="column">
              <wp:posOffset>2164080</wp:posOffset>
            </wp:positionH>
            <wp:positionV relativeFrom="paragraph">
              <wp:posOffset>22860</wp:posOffset>
            </wp:positionV>
            <wp:extent cx="1920240" cy="4267200"/>
            <wp:effectExtent l="0" t="0" r="3810" b="0"/>
            <wp:wrapNone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3BA01DE0" wp14:editId="7EF1D95A">
            <wp:simplePos x="0" y="0"/>
            <wp:positionH relativeFrom="column">
              <wp:posOffset>4251960</wp:posOffset>
            </wp:positionH>
            <wp:positionV relativeFrom="paragraph">
              <wp:posOffset>11430</wp:posOffset>
            </wp:positionV>
            <wp:extent cx="2119122" cy="4709160"/>
            <wp:effectExtent l="0" t="0" r="0" b="0"/>
            <wp:wrapNone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122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0BAED18" wp14:editId="2206E6BC">
                <wp:simplePos x="0" y="0"/>
                <wp:positionH relativeFrom="margin">
                  <wp:posOffset>4343400</wp:posOffset>
                </wp:positionH>
                <wp:positionV relativeFrom="paragraph">
                  <wp:posOffset>3905250</wp:posOffset>
                </wp:positionV>
                <wp:extent cx="1684020" cy="304800"/>
                <wp:effectExtent l="0" t="0" r="11430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4EA008" id="Rounded Rectangle 52" o:spid="_x0000_s1026" style="position:absolute;margin-left:342pt;margin-top:307.5pt;width:132.6pt;height:24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C3DEABB" wp14:editId="59623FE3">
                <wp:simplePos x="0" y="0"/>
                <wp:positionH relativeFrom="margin">
                  <wp:posOffset>-635</wp:posOffset>
                </wp:positionH>
                <wp:positionV relativeFrom="paragraph">
                  <wp:posOffset>2500630</wp:posOffset>
                </wp:positionV>
                <wp:extent cx="2026920" cy="388620"/>
                <wp:effectExtent l="0" t="0" r="11430" b="1143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886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A1C81C" id="Rounded Rectangle 54" o:spid="_x0000_s1026" style="position:absolute;margin-left:-.05pt;margin-top:196.9pt;width:159.6pt;height:30.6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w:drawing>
          <wp:inline distT="0" distB="0" distL="0" distR="0" wp14:anchorId="57F771C5" wp14:editId="2939C415">
            <wp:extent cx="2164080" cy="4265930"/>
            <wp:effectExtent l="19050" t="19050" r="2667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C33">
        <w:br w:type="page"/>
      </w:r>
    </w:p>
    <w:p w14:paraId="4183E308" w14:textId="77777777" w:rsidR="00BE1C33" w:rsidRPr="00BE1C33" w:rsidRDefault="00BE1C33" w:rsidP="00BE1C33"/>
    <w:p w14:paraId="7BA97B6D" w14:textId="77777777" w:rsidR="00BE1C33" w:rsidRDefault="00BE1C33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8" w:name="_Toc84358811"/>
      <w:r>
        <w:rPr>
          <w:sz w:val="32"/>
        </w:rPr>
        <w:t>Forget Password</w:t>
      </w:r>
      <w:bookmarkEnd w:id="8"/>
    </w:p>
    <w:p w14:paraId="2FF0F66A" w14:textId="6115E3C1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If you forget your </w:t>
      </w:r>
      <w:r w:rsidR="0036005B">
        <w:rPr>
          <w:b w:val="0"/>
          <w:color w:val="auto"/>
          <w:sz w:val="24"/>
        </w:rPr>
        <w:t>password,</w:t>
      </w:r>
      <w:r>
        <w:rPr>
          <w:b w:val="0"/>
          <w:color w:val="auto"/>
          <w:sz w:val="24"/>
        </w:rPr>
        <w:t xml:space="preserve"> then don’t worry follow the following steps to change your password. </w:t>
      </w:r>
    </w:p>
    <w:p w14:paraId="4A2A170D" w14:textId="77777777" w:rsidR="009E769D" w:rsidRDefault="009E769D" w:rsidP="009E769D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“forget password?” text shown below.</w:t>
      </w:r>
    </w:p>
    <w:p w14:paraId="4BC31FB2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Enter your registered mobile no.</w:t>
      </w:r>
      <w:r w:rsidR="00650C2E">
        <w:rPr>
          <w:b w:val="0"/>
          <w:color w:val="auto"/>
          <w:sz w:val="24"/>
        </w:rPr>
        <w:t xml:space="preserve"> and click on Verify button</w:t>
      </w:r>
    </w:p>
    <w:p w14:paraId="17A3BE91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Enter OTP received on your mobile no.</w:t>
      </w:r>
    </w:p>
    <w:p w14:paraId="7FD27E6A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 xml:space="preserve">: Create new password and confirm </w:t>
      </w:r>
      <w:r w:rsidR="007710AB">
        <w:rPr>
          <w:b w:val="0"/>
          <w:color w:val="auto"/>
          <w:sz w:val="24"/>
        </w:rPr>
        <w:t>your password and click on Save button.</w:t>
      </w:r>
    </w:p>
    <w:p w14:paraId="49489C1F" w14:textId="6BD6B37C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you have successfully reset your password.</w:t>
      </w:r>
    </w:p>
    <w:p w14:paraId="019A3598" w14:textId="2BF71847" w:rsidR="009E769D" w:rsidRPr="009E769D" w:rsidRDefault="009E769D" w:rsidP="009E769D"/>
    <w:p w14:paraId="6E03C8C0" w14:textId="77777777" w:rsidR="0049292A" w:rsidRDefault="005B788F">
      <w:pPr>
        <w:spacing w:after="200"/>
        <w:rPr>
          <w:sz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E5E700" wp14:editId="5AECB0FE">
                <wp:simplePos x="0" y="0"/>
                <wp:positionH relativeFrom="margin">
                  <wp:posOffset>1356360</wp:posOffset>
                </wp:positionH>
                <wp:positionV relativeFrom="paragraph">
                  <wp:posOffset>2207260</wp:posOffset>
                </wp:positionV>
                <wp:extent cx="701040" cy="152400"/>
                <wp:effectExtent l="0" t="0" r="22860" b="1905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5C159" id="Rounded Rectangle 60" o:spid="_x0000_s1026" style="position:absolute;margin-left:106.8pt;margin-top:173.8pt;width:55.2pt;height:12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35EC2DD" wp14:editId="53C77AC9">
                <wp:simplePos x="0" y="0"/>
                <wp:positionH relativeFrom="margin">
                  <wp:posOffset>4518660</wp:posOffset>
                </wp:positionH>
                <wp:positionV relativeFrom="paragraph">
                  <wp:posOffset>3800475</wp:posOffset>
                </wp:positionV>
                <wp:extent cx="1943100" cy="358140"/>
                <wp:effectExtent l="0" t="0" r="19050" b="2286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1CF4F" id="Rounded Rectangle 65" o:spid="_x0000_s1026" style="position:absolute;margin-left:355.8pt;margin-top:299.25pt;width:153pt;height:28.2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36278">
        <w:rPr>
          <w:noProof/>
          <w:lang w:val="en-IN" w:eastAsia="en-IN"/>
        </w:rPr>
        <w:drawing>
          <wp:anchor distT="0" distB="0" distL="114300" distR="114300" simplePos="0" relativeHeight="251652096" behindDoc="0" locked="0" layoutInCell="1" allowOverlap="1" wp14:anchorId="7C950E0F" wp14:editId="35B35A92">
            <wp:simplePos x="0" y="0"/>
            <wp:positionH relativeFrom="margin">
              <wp:posOffset>4465320</wp:posOffset>
            </wp:positionH>
            <wp:positionV relativeFrom="paragraph">
              <wp:posOffset>51435</wp:posOffset>
            </wp:positionV>
            <wp:extent cx="2087800" cy="4213860"/>
            <wp:effectExtent l="19050" t="19050" r="27305" b="152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6523"/>
                    <a:stretch/>
                  </pic:blipFill>
                  <pic:spPr bwMode="auto">
                    <a:xfrm>
                      <a:off x="0" y="0"/>
                      <a:ext cx="2089574" cy="421744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15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4BE62E3" wp14:editId="0AB5AF5F">
                <wp:simplePos x="0" y="0"/>
                <wp:positionH relativeFrom="margin">
                  <wp:posOffset>2339340</wp:posOffset>
                </wp:positionH>
                <wp:positionV relativeFrom="paragraph">
                  <wp:posOffset>3754755</wp:posOffset>
                </wp:positionV>
                <wp:extent cx="1950720" cy="358140"/>
                <wp:effectExtent l="0" t="0" r="11430" b="2286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014438" id="Rounded Rectangle 62" o:spid="_x0000_s1026" style="position:absolute;margin-left:184.2pt;margin-top:295.65pt;width:153.6pt;height:28.2pt;z-index: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 w:rsidR="00117152">
        <w:rPr>
          <w:noProof/>
          <w:lang w:val="en-IN" w:eastAsia="en-IN"/>
        </w:rPr>
        <w:drawing>
          <wp:anchor distT="0" distB="0" distL="114300" distR="114300" simplePos="0" relativeHeight="251650048" behindDoc="0" locked="0" layoutInCell="1" allowOverlap="1" wp14:anchorId="2749AA1A" wp14:editId="69448EF4">
            <wp:simplePos x="0" y="0"/>
            <wp:positionH relativeFrom="margin">
              <wp:posOffset>2270760</wp:posOffset>
            </wp:positionH>
            <wp:positionV relativeFrom="paragraph">
              <wp:posOffset>28575</wp:posOffset>
            </wp:positionV>
            <wp:extent cx="2073743" cy="4236720"/>
            <wp:effectExtent l="19050" t="19050" r="22225" b="1143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5415"/>
                    <a:stretch/>
                  </pic:blipFill>
                  <pic:spPr bwMode="auto">
                    <a:xfrm>
                      <a:off x="0" y="0"/>
                      <a:ext cx="2074760" cy="42387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800">
        <w:rPr>
          <w:noProof/>
          <w:lang w:val="en-IN" w:eastAsia="en-IN"/>
        </w:rPr>
        <w:drawing>
          <wp:inline distT="0" distB="0" distL="0" distR="0" wp14:anchorId="6EBCC452" wp14:editId="51B12ABA">
            <wp:extent cx="2164080" cy="4265930"/>
            <wp:effectExtent l="19050" t="19050" r="2667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15157" w14:textId="77777777" w:rsidR="0049292A" w:rsidRDefault="0049292A">
      <w:pPr>
        <w:spacing w:after="200"/>
        <w:rPr>
          <w:sz w:val="32"/>
        </w:rPr>
      </w:pPr>
    </w:p>
    <w:p w14:paraId="68F96DCA" w14:textId="77777777" w:rsidR="0049292A" w:rsidRDefault="0049292A">
      <w:pPr>
        <w:spacing w:after="200"/>
        <w:rPr>
          <w:sz w:val="32"/>
        </w:rPr>
      </w:pPr>
    </w:p>
    <w:p w14:paraId="58B0AFDB" w14:textId="77777777" w:rsidR="0049292A" w:rsidRDefault="0049292A">
      <w:pPr>
        <w:spacing w:after="200"/>
        <w:rPr>
          <w:sz w:val="32"/>
        </w:rPr>
      </w:pPr>
    </w:p>
    <w:p w14:paraId="7620A57A" w14:textId="77777777" w:rsidR="0049292A" w:rsidRDefault="0049292A">
      <w:pPr>
        <w:spacing w:after="200"/>
        <w:rPr>
          <w:sz w:val="32"/>
        </w:rPr>
      </w:pPr>
    </w:p>
    <w:p w14:paraId="089F129B" w14:textId="77777777" w:rsidR="0049292A" w:rsidRDefault="0049292A">
      <w:pPr>
        <w:spacing w:after="200"/>
        <w:rPr>
          <w:sz w:val="32"/>
        </w:rPr>
      </w:pPr>
    </w:p>
    <w:p w14:paraId="1406C404" w14:textId="0FB42F44" w:rsidR="00650C2E" w:rsidRPr="0049292A" w:rsidRDefault="0049292A" w:rsidP="0049292A">
      <w:pPr>
        <w:pStyle w:val="Heading1"/>
        <w:rPr>
          <w:sz w:val="40"/>
        </w:rPr>
      </w:pPr>
      <w:bookmarkStart w:id="9" w:name="_Toc84358812"/>
      <w:r>
        <w:rPr>
          <w:sz w:val="40"/>
        </w:rPr>
        <w:lastRenderedPageBreak/>
        <w:t>Section 2: Orders Status</w:t>
      </w:r>
      <w:bookmarkEnd w:id="9"/>
    </w:p>
    <w:p w14:paraId="28806E4C" w14:textId="008FF3EF" w:rsidR="00962EF2" w:rsidRDefault="00962EF2" w:rsidP="00052321">
      <w:pPr>
        <w:pStyle w:val="Heading2"/>
        <w:numPr>
          <w:ilvl w:val="1"/>
          <w:numId w:val="14"/>
        </w:numPr>
        <w:ind w:left="709"/>
        <w:rPr>
          <w:sz w:val="32"/>
        </w:rPr>
      </w:pPr>
      <w:bookmarkStart w:id="10" w:name="_Toc84358813"/>
      <w:r>
        <w:rPr>
          <w:sz w:val="32"/>
        </w:rPr>
        <w:t>Pending Orders</w:t>
      </w:r>
      <w:bookmarkEnd w:id="10"/>
    </w:p>
    <w:p w14:paraId="12FBA4BC" w14:textId="1F8EBCD1" w:rsidR="00227E93" w:rsidRPr="00227E93" w:rsidRDefault="00052321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 xml:space="preserve">These are the orders which have been marked by Seller with mode delivery as “Collection Center”. The order is shown in pending because the products for that </w:t>
      </w:r>
      <w:proofErr w:type="gramStart"/>
      <w:r w:rsidRPr="00227E93">
        <w:rPr>
          <w:b w:val="0"/>
          <w:color w:val="auto"/>
          <w:sz w:val="24"/>
        </w:rPr>
        <w:t>particular order</w:t>
      </w:r>
      <w:proofErr w:type="gramEnd"/>
      <w:r w:rsidRPr="00227E93">
        <w:rPr>
          <w:b w:val="0"/>
          <w:color w:val="auto"/>
          <w:sz w:val="24"/>
        </w:rPr>
        <w:t xml:space="preserve"> have not yet been delivered to the collection center.</w:t>
      </w:r>
    </w:p>
    <w:p w14:paraId="172B0E04" w14:textId="0DB98EC8" w:rsidR="00227E93" w:rsidRPr="00227E93" w:rsidRDefault="00227E93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 xml:space="preserve">To view the order </w:t>
      </w:r>
      <w:r w:rsidR="00786E95" w:rsidRPr="00227E93">
        <w:rPr>
          <w:b w:val="0"/>
          <w:color w:val="auto"/>
          <w:sz w:val="24"/>
        </w:rPr>
        <w:t>details,</w:t>
      </w:r>
      <w:r w:rsidRPr="00227E93">
        <w:rPr>
          <w:b w:val="0"/>
          <w:color w:val="auto"/>
          <w:sz w:val="24"/>
        </w:rPr>
        <w:t xml:space="preserve"> click on green arrow corresponding to the product list.</w:t>
      </w:r>
    </w:p>
    <w:p w14:paraId="4CC2E772" w14:textId="4E6F1B9C" w:rsidR="00052321" w:rsidRDefault="00052321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 w:rsidRPr="00227E93">
        <w:rPr>
          <w:b w:val="0"/>
          <w:color w:val="auto"/>
          <w:sz w:val="24"/>
        </w:rPr>
        <w:t>Here once the products of the corresponding order are received by the collection center, they can be marked as received. (“mark received” button)</w:t>
      </w:r>
    </w:p>
    <w:p w14:paraId="3E798FCE" w14:textId="5C799510" w:rsidR="005152C6" w:rsidRPr="00227E93" w:rsidRDefault="005152C6" w:rsidP="00227E93">
      <w:pPr>
        <w:pStyle w:val="ListParagraph"/>
        <w:numPr>
          <w:ilvl w:val="0"/>
          <w:numId w:val="18"/>
        </w:numPr>
        <w:spacing w:after="24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Once the product is marked received then </w:t>
      </w:r>
      <w:r w:rsidR="00DE6AD5">
        <w:rPr>
          <w:b w:val="0"/>
          <w:color w:val="auto"/>
          <w:sz w:val="24"/>
        </w:rPr>
        <w:t>re</w:t>
      </w:r>
      <w:r w:rsidR="00786E95">
        <w:rPr>
          <w:b w:val="0"/>
          <w:color w:val="auto"/>
          <w:sz w:val="24"/>
        </w:rPr>
        <w:t>spective</w:t>
      </w:r>
      <w:r>
        <w:rPr>
          <w:b w:val="0"/>
          <w:color w:val="auto"/>
          <w:sz w:val="24"/>
        </w:rPr>
        <w:t xml:space="preserve"> buyer as well as seller gets notified. </w:t>
      </w:r>
    </w:p>
    <w:p w14:paraId="00713454" w14:textId="59FDA9A3" w:rsidR="00052321" w:rsidRPr="00052321" w:rsidRDefault="00052321" w:rsidP="00052321">
      <w:pPr>
        <w:pStyle w:val="ListParagraph"/>
        <w:ind w:left="504"/>
        <w:rPr>
          <w:b w:val="0"/>
          <w:color w:val="auto"/>
          <w:sz w:val="24"/>
        </w:rPr>
      </w:pPr>
    </w:p>
    <w:p w14:paraId="4940CBF6" w14:textId="3DEE4EAE" w:rsidR="0004608A" w:rsidRDefault="005152C6" w:rsidP="0004608A">
      <w:r>
        <w:rPr>
          <w:noProof/>
          <w:lang w:val="en-IN" w:eastAsia="en-IN"/>
        </w:rPr>
        <w:drawing>
          <wp:anchor distT="0" distB="0" distL="114300" distR="114300" simplePos="0" relativeHeight="251832320" behindDoc="0" locked="0" layoutInCell="1" allowOverlap="1" wp14:anchorId="55BFD1CB" wp14:editId="48A87288">
            <wp:simplePos x="0" y="0"/>
            <wp:positionH relativeFrom="column">
              <wp:posOffset>1878330</wp:posOffset>
            </wp:positionH>
            <wp:positionV relativeFrom="paragraph">
              <wp:posOffset>146050</wp:posOffset>
            </wp:positionV>
            <wp:extent cx="2198773" cy="4488180"/>
            <wp:effectExtent l="19050" t="19050" r="11430" b="266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2" b="5638"/>
                    <a:stretch/>
                  </pic:blipFill>
                  <pic:spPr bwMode="auto">
                    <a:xfrm>
                      <a:off x="0" y="0"/>
                      <a:ext cx="2198773" cy="448818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3175" cap="sq">
                      <a:solidFill>
                        <a:srgbClr val="000000"/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29248" behindDoc="0" locked="0" layoutInCell="1" allowOverlap="1" wp14:anchorId="03A4CD56" wp14:editId="039254EB">
            <wp:simplePos x="0" y="0"/>
            <wp:positionH relativeFrom="column">
              <wp:posOffset>-381000</wp:posOffset>
            </wp:positionH>
            <wp:positionV relativeFrom="paragraph">
              <wp:posOffset>121920</wp:posOffset>
            </wp:positionV>
            <wp:extent cx="2111253" cy="4328160"/>
            <wp:effectExtent l="19050" t="19050" r="22860" b="1524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 b="5410"/>
                    <a:stretch/>
                  </pic:blipFill>
                  <pic:spPr bwMode="auto">
                    <a:xfrm>
                      <a:off x="0" y="0"/>
                      <a:ext cx="2116714" cy="433935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A5856" w14:textId="1417B724" w:rsidR="0004608A" w:rsidRPr="0004608A" w:rsidRDefault="005152C6" w:rsidP="0004608A">
      <w:pPr>
        <w:spacing w:after="200"/>
      </w:pPr>
      <w:r>
        <w:rPr>
          <w:noProof/>
          <w:lang w:val="en-IN" w:eastAsia="en-IN"/>
        </w:rPr>
        <w:drawing>
          <wp:anchor distT="0" distB="0" distL="114300" distR="114300" simplePos="0" relativeHeight="251837440" behindDoc="0" locked="0" layoutInCell="1" allowOverlap="1" wp14:anchorId="62BD8DC4" wp14:editId="7DFE7393">
            <wp:simplePos x="0" y="0"/>
            <wp:positionH relativeFrom="margin">
              <wp:posOffset>4240530</wp:posOffset>
            </wp:positionH>
            <wp:positionV relativeFrom="paragraph">
              <wp:posOffset>1685925</wp:posOffset>
            </wp:positionV>
            <wp:extent cx="2700433" cy="762000"/>
            <wp:effectExtent l="0" t="0" r="508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1" b="51688"/>
                    <a:stretch/>
                  </pic:blipFill>
                  <pic:spPr bwMode="auto">
                    <a:xfrm>
                      <a:off x="0" y="0"/>
                      <a:ext cx="2700433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1972158D" wp14:editId="548559D0">
                <wp:simplePos x="0" y="0"/>
                <wp:positionH relativeFrom="column">
                  <wp:posOffset>4411980</wp:posOffset>
                </wp:positionH>
                <wp:positionV relativeFrom="paragraph">
                  <wp:posOffset>824865</wp:posOffset>
                </wp:positionV>
                <wp:extent cx="225552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00465" w14:textId="0F1F209C" w:rsidR="005152C6" w:rsidRPr="005152C6" w:rsidRDefault="005152C6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Seller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72158D" id="Text Box 2" o:spid="_x0000_s1027" type="#_x0000_t202" style="position:absolute;margin-left:347.4pt;margin-top:64.95pt;width:177.6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" filled="f" stroked="f">
                <v:textbox style="mso-fit-shape-to-text:t">
                  <w:txbxContent>
                    <w:p w14:paraId="18600465" w14:textId="0F1F209C" w:rsidR="005152C6" w:rsidRPr="005152C6" w:rsidRDefault="005152C6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Seller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CAC1069" wp14:editId="0F2382C6">
                <wp:simplePos x="0" y="0"/>
                <wp:positionH relativeFrom="margin">
                  <wp:posOffset>1927860</wp:posOffset>
                </wp:positionH>
                <wp:positionV relativeFrom="paragraph">
                  <wp:posOffset>4109720</wp:posOffset>
                </wp:positionV>
                <wp:extent cx="2125980" cy="350520"/>
                <wp:effectExtent l="0" t="0" r="26670" b="1143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3505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77C722" id="Rounded Rectangle 9" o:spid="_x0000_s1026" style="position:absolute;margin-left:151.8pt;margin-top:323.6pt;width:167.4pt;height:27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6B8823B6" wp14:editId="2E9A6FA5">
                <wp:simplePos x="0" y="0"/>
                <wp:positionH relativeFrom="column">
                  <wp:posOffset>4610100</wp:posOffset>
                </wp:positionH>
                <wp:positionV relativeFrom="paragraph">
                  <wp:posOffset>2508885</wp:posOffset>
                </wp:positionV>
                <wp:extent cx="2171700" cy="140462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615B7" w14:textId="3B8EE8F2" w:rsidR="005152C6" w:rsidRPr="005152C6" w:rsidRDefault="005152C6" w:rsidP="005152C6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Buyer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8823B6" id="_x0000_s1028" type="#_x0000_t202" style="position:absolute;margin-left:363pt;margin-top:197.55pt;width:171pt;height:110.6pt;z-index: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" filled="f" stroked="f">
                <v:textbox style="mso-fit-shape-to-text:t">
                  <w:txbxContent>
                    <w:p w14:paraId="3E2615B7" w14:textId="3B8EE8F2" w:rsidR="005152C6" w:rsidRPr="005152C6" w:rsidRDefault="005152C6" w:rsidP="005152C6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Buyer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35392" behindDoc="0" locked="0" layoutInCell="1" allowOverlap="1" wp14:anchorId="18CD5712" wp14:editId="53ECF480">
            <wp:simplePos x="0" y="0"/>
            <wp:positionH relativeFrom="page">
              <wp:posOffset>4960620</wp:posOffset>
            </wp:positionH>
            <wp:positionV relativeFrom="paragraph">
              <wp:posOffset>47625</wp:posOffset>
            </wp:positionV>
            <wp:extent cx="2590165" cy="769620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28" b="63203"/>
                    <a:stretch/>
                  </pic:blipFill>
                  <pic:spPr bwMode="auto">
                    <a:xfrm>
                      <a:off x="0" y="0"/>
                      <a:ext cx="2590165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08A">
        <w:br w:type="page"/>
      </w:r>
    </w:p>
    <w:p w14:paraId="55602485" w14:textId="02A2096A" w:rsidR="00962EF2" w:rsidRDefault="00962EF2" w:rsidP="00962EF2">
      <w:pPr>
        <w:pStyle w:val="Heading2"/>
        <w:numPr>
          <w:ilvl w:val="1"/>
          <w:numId w:val="14"/>
        </w:numPr>
        <w:rPr>
          <w:sz w:val="32"/>
        </w:rPr>
      </w:pPr>
      <w:bookmarkStart w:id="11" w:name="_Toc84358814"/>
      <w:r>
        <w:rPr>
          <w:sz w:val="32"/>
        </w:rPr>
        <w:lastRenderedPageBreak/>
        <w:t>Received Orders</w:t>
      </w:r>
      <w:bookmarkEnd w:id="11"/>
    </w:p>
    <w:p w14:paraId="378DE5B0" w14:textId="5559D74D" w:rsidR="00227E93" w:rsidRPr="00227E93" w:rsidRDefault="00052321" w:rsidP="00227E93">
      <w:pPr>
        <w:pStyle w:val="ListParagraph"/>
        <w:numPr>
          <w:ilvl w:val="0"/>
          <w:numId w:val="19"/>
        </w:numPr>
        <w:rPr>
          <w:b w:val="0"/>
          <w:color w:val="auto"/>
          <w:sz w:val="24"/>
        </w:rPr>
      </w:pPr>
      <w:r w:rsidRPr="00052321">
        <w:rPr>
          <w:b w:val="0"/>
          <w:color w:val="auto"/>
          <w:sz w:val="24"/>
        </w:rPr>
        <w:t xml:space="preserve">These are the orders whose products are received by the collection center, and the buyer is notified for pick-up. Once the buyer is at the collection center to pick up his/her order, an OTP given by buyer </w:t>
      </w:r>
      <w:proofErr w:type="gramStart"/>
      <w:r w:rsidRPr="00052321">
        <w:rPr>
          <w:b w:val="0"/>
          <w:color w:val="auto"/>
          <w:sz w:val="24"/>
        </w:rPr>
        <w:t>has to</w:t>
      </w:r>
      <w:proofErr w:type="gramEnd"/>
      <w:r w:rsidRPr="00052321">
        <w:rPr>
          <w:b w:val="0"/>
          <w:color w:val="auto"/>
          <w:sz w:val="24"/>
        </w:rPr>
        <w:t xml:space="preserve"> be entered in the app and the order will be marked as delivered.</w:t>
      </w:r>
    </w:p>
    <w:p w14:paraId="74D6504B" w14:textId="7D6240BA" w:rsidR="00227E93" w:rsidRPr="00052321" w:rsidRDefault="00D86EEC" w:rsidP="00227E93">
      <w:pPr>
        <w:pStyle w:val="ListParagraph"/>
        <w:numPr>
          <w:ilvl w:val="0"/>
          <w:numId w:val="19"/>
        </w:num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Once the product marked as </w:t>
      </w:r>
      <w:r w:rsidR="00265DF6">
        <w:rPr>
          <w:b w:val="0"/>
          <w:color w:val="auto"/>
          <w:sz w:val="24"/>
        </w:rPr>
        <w:t>Delivered</w:t>
      </w:r>
      <w:r>
        <w:rPr>
          <w:b w:val="0"/>
          <w:color w:val="auto"/>
          <w:sz w:val="24"/>
        </w:rPr>
        <w:t xml:space="preserve"> then </w:t>
      </w:r>
      <w:r w:rsidR="00265DF6">
        <w:rPr>
          <w:b w:val="0"/>
          <w:color w:val="auto"/>
          <w:sz w:val="24"/>
        </w:rPr>
        <w:t>respective seller as well as buyer will receive notification</w:t>
      </w:r>
      <w:r w:rsidR="00227E93" w:rsidRPr="00227E93">
        <w:rPr>
          <w:b w:val="0"/>
          <w:color w:val="auto"/>
          <w:sz w:val="24"/>
        </w:rPr>
        <w:t>.</w:t>
      </w:r>
    </w:p>
    <w:p w14:paraId="77A33395" w14:textId="2C8C8326" w:rsidR="0004608A" w:rsidRDefault="0004608A" w:rsidP="0004608A"/>
    <w:p w14:paraId="4175F6A3" w14:textId="7D87DDD8" w:rsidR="0004608A" w:rsidRPr="0004608A" w:rsidRDefault="00D86EEC" w:rsidP="0004608A">
      <w:pPr>
        <w:spacing w:after="200"/>
      </w:pPr>
      <w:r>
        <w:rPr>
          <w:noProof/>
          <w:lang w:val="en-IN" w:eastAsia="en-IN"/>
        </w:rPr>
        <w:drawing>
          <wp:anchor distT="0" distB="0" distL="114300" distR="114300" simplePos="0" relativeHeight="251845632" behindDoc="0" locked="0" layoutInCell="1" allowOverlap="1" wp14:anchorId="67F1C4D0" wp14:editId="2A40503C">
            <wp:simplePos x="0" y="0"/>
            <wp:positionH relativeFrom="column">
              <wp:posOffset>4282440</wp:posOffset>
            </wp:positionH>
            <wp:positionV relativeFrom="paragraph">
              <wp:posOffset>1094105</wp:posOffset>
            </wp:positionV>
            <wp:extent cx="2536825" cy="7086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" t="24355" b="63336"/>
                    <a:stretch/>
                  </pic:blipFill>
                  <pic:spPr bwMode="auto">
                    <a:xfrm>
                      <a:off x="0" y="0"/>
                      <a:ext cx="2536825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5A3E043" wp14:editId="19D2BED5">
                <wp:simplePos x="0" y="0"/>
                <wp:positionH relativeFrom="column">
                  <wp:posOffset>4655820</wp:posOffset>
                </wp:positionH>
                <wp:positionV relativeFrom="paragraph">
                  <wp:posOffset>3528060</wp:posOffset>
                </wp:positionV>
                <wp:extent cx="2171700" cy="140462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78F3E3" w14:textId="77777777" w:rsidR="00E539C9" w:rsidRPr="005152C6" w:rsidRDefault="00E539C9" w:rsidP="00E539C9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Buyer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A3E043" id="_x0000_s1029" type="#_x0000_t202" style="position:absolute;margin-left:366.6pt;margin-top:277.8pt;width:171pt;height:110.6pt;z-index:251849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" filled="f" stroked="f">
                <v:textbox style="mso-fit-shape-to-text:t">
                  <w:txbxContent>
                    <w:p w14:paraId="5F78F3E3" w14:textId="77777777" w:rsidR="00E539C9" w:rsidRPr="005152C6" w:rsidRDefault="00E539C9" w:rsidP="00E539C9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Buyer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39C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2A8D00B" wp14:editId="2DE05014">
                <wp:simplePos x="0" y="0"/>
                <wp:positionH relativeFrom="margin">
                  <wp:posOffset>2065020</wp:posOffset>
                </wp:positionH>
                <wp:positionV relativeFrom="paragraph">
                  <wp:posOffset>4210685</wp:posOffset>
                </wp:positionV>
                <wp:extent cx="2019300" cy="868680"/>
                <wp:effectExtent l="0" t="0" r="19050" b="2667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868680"/>
                        </a:xfrm>
                        <a:prstGeom prst="roundRect">
                          <a:avLst>
                            <a:gd name="adj" fmla="val 9162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96BADB" id="Rounded Rectangle 21" o:spid="_x0000_s1026" style="position:absolute;margin-left:162.6pt;margin-top:331.55pt;width:159pt;height:68.4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E539C9">
        <w:rPr>
          <w:noProof/>
          <w:lang w:val="en-IN" w:eastAsia="en-IN"/>
        </w:rPr>
        <w:drawing>
          <wp:anchor distT="0" distB="0" distL="114300" distR="114300" simplePos="0" relativeHeight="251842560" behindDoc="0" locked="0" layoutInCell="1" allowOverlap="1" wp14:anchorId="02F438A1" wp14:editId="47D6B9BA">
            <wp:simplePos x="0" y="0"/>
            <wp:positionH relativeFrom="column">
              <wp:posOffset>2019300</wp:posOffset>
            </wp:positionH>
            <wp:positionV relativeFrom="paragraph">
              <wp:posOffset>210185</wp:posOffset>
            </wp:positionV>
            <wp:extent cx="2072640" cy="4931675"/>
            <wp:effectExtent l="19050" t="19050" r="22860" b="215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" b="4524"/>
                    <a:stretch/>
                  </pic:blipFill>
                  <pic:spPr bwMode="auto">
                    <a:xfrm>
                      <a:off x="0" y="0"/>
                      <a:ext cx="2076927" cy="49418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9C9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388584CE" wp14:editId="140C8564">
                <wp:simplePos x="0" y="0"/>
                <wp:positionH relativeFrom="column">
                  <wp:posOffset>4404360</wp:posOffset>
                </wp:positionH>
                <wp:positionV relativeFrom="paragraph">
                  <wp:posOffset>1844040</wp:posOffset>
                </wp:positionV>
                <wp:extent cx="225552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F5634" w14:textId="77777777" w:rsidR="00E539C9" w:rsidRPr="005152C6" w:rsidRDefault="00E539C9" w:rsidP="00E539C9">
                            <w:pPr>
                              <w:rPr>
                                <w:b w:val="0"/>
                                <w:color w:val="auto"/>
                                <w:sz w:val="24"/>
                              </w:rPr>
                            </w:pPr>
                            <w:r w:rsidRPr="005152C6">
                              <w:rPr>
                                <w:b w:val="0"/>
                                <w:color w:val="auto"/>
                                <w:sz w:val="24"/>
                              </w:rPr>
                              <w:t xml:space="preserve">Notification to </w:t>
                            </w:r>
                            <w:r>
                              <w:rPr>
                                <w:b w:val="0"/>
                                <w:color w:val="auto"/>
                                <w:sz w:val="24"/>
                              </w:rPr>
                              <w:t>respective Seller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8584CE" id="_x0000_s1030" type="#_x0000_t202" style="position:absolute;margin-left:346.8pt;margin-top:145.2pt;width:177.6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" filled="f" stroked="f">
                <v:textbox style="mso-fit-shape-to-text:t">
                  <w:txbxContent>
                    <w:p w14:paraId="35EF5634" w14:textId="77777777" w:rsidR="00E539C9" w:rsidRPr="005152C6" w:rsidRDefault="00E539C9" w:rsidP="00E539C9">
                      <w:pPr>
                        <w:rPr>
                          <w:b w:val="0"/>
                          <w:color w:val="auto"/>
                          <w:sz w:val="24"/>
                        </w:rPr>
                      </w:pPr>
                      <w:r w:rsidRPr="005152C6">
                        <w:rPr>
                          <w:b w:val="0"/>
                          <w:color w:val="auto"/>
                          <w:sz w:val="24"/>
                        </w:rPr>
                        <w:t xml:space="preserve">Notification to </w:t>
                      </w:r>
                      <w:r>
                        <w:rPr>
                          <w:b w:val="0"/>
                          <w:color w:val="auto"/>
                          <w:sz w:val="24"/>
                        </w:rPr>
                        <w:t>respective Seller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39C9">
        <w:rPr>
          <w:noProof/>
          <w:lang w:val="en-IN" w:eastAsia="en-IN"/>
        </w:rPr>
        <w:drawing>
          <wp:anchor distT="0" distB="0" distL="114300" distR="114300" simplePos="0" relativeHeight="251843584" behindDoc="0" locked="0" layoutInCell="1" allowOverlap="1" wp14:anchorId="5E1AA698" wp14:editId="5D01EC73">
            <wp:simplePos x="0" y="0"/>
            <wp:positionH relativeFrom="column">
              <wp:posOffset>4297680</wp:posOffset>
            </wp:positionH>
            <wp:positionV relativeFrom="paragraph">
              <wp:posOffset>2656205</wp:posOffset>
            </wp:positionV>
            <wp:extent cx="2590165" cy="769620"/>
            <wp:effectExtent l="0" t="0" r="63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53" b="52879"/>
                    <a:stretch/>
                  </pic:blipFill>
                  <pic:spPr bwMode="auto">
                    <a:xfrm>
                      <a:off x="0" y="0"/>
                      <a:ext cx="2590165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22D3">
        <w:rPr>
          <w:noProof/>
          <w:lang w:val="en-IN" w:eastAsia="en-IN"/>
        </w:rPr>
        <w:drawing>
          <wp:anchor distT="0" distB="0" distL="114300" distR="114300" simplePos="0" relativeHeight="251830272" behindDoc="0" locked="0" layoutInCell="1" allowOverlap="1" wp14:anchorId="49B7997D" wp14:editId="44C41133">
            <wp:simplePos x="0" y="0"/>
            <wp:positionH relativeFrom="column">
              <wp:posOffset>-213360</wp:posOffset>
            </wp:positionH>
            <wp:positionV relativeFrom="paragraph">
              <wp:posOffset>164465</wp:posOffset>
            </wp:positionV>
            <wp:extent cx="2043430" cy="4168140"/>
            <wp:effectExtent l="19050" t="19050" r="13970" b="2286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" b="5524"/>
                    <a:stretch/>
                  </pic:blipFill>
                  <pic:spPr bwMode="auto">
                    <a:xfrm>
                      <a:off x="0" y="0"/>
                      <a:ext cx="2043430" cy="41681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08A">
        <w:br w:type="page"/>
      </w:r>
    </w:p>
    <w:p w14:paraId="7A4F1CB1" w14:textId="1A3E7B41" w:rsidR="00962EF2" w:rsidRDefault="00962EF2" w:rsidP="00962EF2">
      <w:pPr>
        <w:pStyle w:val="Heading2"/>
        <w:numPr>
          <w:ilvl w:val="1"/>
          <w:numId w:val="14"/>
        </w:numPr>
        <w:rPr>
          <w:sz w:val="32"/>
        </w:rPr>
      </w:pPr>
      <w:bookmarkStart w:id="12" w:name="_Toc84358815"/>
      <w:r>
        <w:rPr>
          <w:sz w:val="32"/>
        </w:rPr>
        <w:lastRenderedPageBreak/>
        <w:t>Delivered Orders</w:t>
      </w:r>
      <w:bookmarkEnd w:id="12"/>
    </w:p>
    <w:p w14:paraId="054DA954" w14:textId="1D17C39E" w:rsidR="00052321" w:rsidRDefault="00052321" w:rsidP="00227E93">
      <w:pPr>
        <w:pStyle w:val="ListParagraph"/>
        <w:numPr>
          <w:ilvl w:val="0"/>
          <w:numId w:val="20"/>
        </w:numPr>
        <w:rPr>
          <w:b w:val="0"/>
          <w:color w:val="auto"/>
          <w:sz w:val="24"/>
        </w:rPr>
      </w:pPr>
      <w:r w:rsidRPr="00052321">
        <w:rPr>
          <w:b w:val="0"/>
          <w:color w:val="auto"/>
          <w:sz w:val="24"/>
        </w:rPr>
        <w:t>These are the orders which have been handed over to the buyer by the collection center. The order details can be viewed by clicking on a particular order from the list view.</w:t>
      </w:r>
    </w:p>
    <w:p w14:paraId="252A977C" w14:textId="3C218FEB" w:rsidR="00265DF6" w:rsidRPr="00052321" w:rsidRDefault="00265DF6" w:rsidP="00227E93">
      <w:pPr>
        <w:pStyle w:val="ListParagraph"/>
        <w:numPr>
          <w:ilvl w:val="0"/>
          <w:numId w:val="20"/>
        </w:num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You can click on products to view order details.</w:t>
      </w:r>
    </w:p>
    <w:p w14:paraId="797BBF7A" w14:textId="366A5113" w:rsidR="0004608A" w:rsidRPr="0004608A" w:rsidRDefault="0004608A" w:rsidP="0004608A"/>
    <w:p w14:paraId="2CEDA96C" w14:textId="27B523CA" w:rsidR="0049292A" w:rsidRPr="0049292A" w:rsidRDefault="00265DF6" w:rsidP="0049292A">
      <w:r>
        <w:rPr>
          <w:noProof/>
          <w:lang w:val="en-IN" w:eastAsia="en-IN"/>
        </w:rPr>
        <w:drawing>
          <wp:anchor distT="0" distB="0" distL="114300" distR="114300" simplePos="0" relativeHeight="251852800" behindDoc="0" locked="0" layoutInCell="1" allowOverlap="1" wp14:anchorId="300854FB" wp14:editId="226D3ED2">
            <wp:simplePos x="0" y="0"/>
            <wp:positionH relativeFrom="column">
              <wp:posOffset>3223261</wp:posOffset>
            </wp:positionH>
            <wp:positionV relativeFrom="paragraph">
              <wp:posOffset>81281</wp:posOffset>
            </wp:positionV>
            <wp:extent cx="2283076" cy="4937760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"/>
                    <a:stretch/>
                  </pic:blipFill>
                  <pic:spPr bwMode="auto">
                    <a:xfrm>
                      <a:off x="0" y="0"/>
                      <a:ext cx="2290400" cy="49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31296" behindDoc="0" locked="0" layoutInCell="1" allowOverlap="1" wp14:anchorId="64B305E4" wp14:editId="5155AD21">
            <wp:simplePos x="0" y="0"/>
            <wp:positionH relativeFrom="column">
              <wp:posOffset>373380</wp:posOffset>
            </wp:positionH>
            <wp:positionV relativeFrom="paragraph">
              <wp:posOffset>187960</wp:posOffset>
            </wp:positionV>
            <wp:extent cx="2269490" cy="4929012"/>
            <wp:effectExtent l="0" t="0" r="0" b="50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6"/>
                    <a:stretch/>
                  </pic:blipFill>
                  <pic:spPr bwMode="auto">
                    <a:xfrm>
                      <a:off x="0" y="0"/>
                      <a:ext cx="2269744" cy="492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7F7BFB" w14:textId="44F4D63E" w:rsidR="0049292A" w:rsidRDefault="0049292A" w:rsidP="00962EF2"/>
    <w:p w14:paraId="7FCBE2A9" w14:textId="612445D7" w:rsidR="0049292A" w:rsidRDefault="0049292A">
      <w:pPr>
        <w:spacing w:after="200"/>
      </w:pPr>
      <w:r>
        <w:br w:type="page"/>
      </w:r>
    </w:p>
    <w:p w14:paraId="3EB44B06" w14:textId="420C181C" w:rsidR="0086477D" w:rsidRPr="0049292A" w:rsidRDefault="00961D5F" w:rsidP="0049292A">
      <w:pPr>
        <w:pStyle w:val="Heading1"/>
        <w:rPr>
          <w:sz w:val="40"/>
        </w:rPr>
      </w:pPr>
      <w:bookmarkStart w:id="13" w:name="_Toc84358816"/>
      <w:r>
        <w:rPr>
          <w:sz w:val="40"/>
        </w:rPr>
        <w:lastRenderedPageBreak/>
        <w:t>Section 3: Other features</w:t>
      </w:r>
      <w:bookmarkEnd w:id="13"/>
    </w:p>
    <w:p w14:paraId="434B0494" w14:textId="04F191DF" w:rsidR="00A464E9" w:rsidRPr="00550750" w:rsidRDefault="00A464E9" w:rsidP="00A464E9">
      <w:pPr>
        <w:pStyle w:val="Heading2"/>
        <w:numPr>
          <w:ilvl w:val="1"/>
          <w:numId w:val="16"/>
        </w:numPr>
        <w:rPr>
          <w:sz w:val="32"/>
        </w:rPr>
      </w:pPr>
      <w:bookmarkStart w:id="14" w:name="_Toc84358817"/>
      <w:r>
        <w:rPr>
          <w:sz w:val="32"/>
        </w:rPr>
        <w:t>Change Language</w:t>
      </w:r>
      <w:bookmarkEnd w:id="14"/>
    </w:p>
    <w:p w14:paraId="2FFB8233" w14:textId="77777777" w:rsidR="00A464E9" w:rsidRDefault="00A464E9" w:rsidP="00A464E9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To change </w:t>
      </w:r>
      <w:proofErr w:type="gramStart"/>
      <w:r>
        <w:rPr>
          <w:b w:val="0"/>
          <w:color w:val="auto"/>
          <w:sz w:val="24"/>
        </w:rPr>
        <w:t>language</w:t>
      </w:r>
      <w:proofErr w:type="gramEnd"/>
      <w:r>
        <w:rPr>
          <w:b w:val="0"/>
          <w:color w:val="auto"/>
          <w:sz w:val="24"/>
        </w:rPr>
        <w:t xml:space="preserve"> follow the steps below:</w:t>
      </w:r>
    </w:p>
    <w:p w14:paraId="5EBEAF99" w14:textId="77777777" w:rsidR="00A464E9" w:rsidRDefault="00A464E9" w:rsidP="00A464E9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menu button on homepage</w:t>
      </w:r>
    </w:p>
    <w:p w14:paraId="54636EF3" w14:textId="77777777" w:rsidR="00A464E9" w:rsidRDefault="00A464E9" w:rsidP="00A464E9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From side-pane click language toggle button.</w:t>
      </w:r>
    </w:p>
    <w:p w14:paraId="05A44F7A" w14:textId="388AD030" w:rsidR="00A464E9" w:rsidRDefault="00A464E9" w:rsidP="00A464E9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the language of the entire app will change</w:t>
      </w:r>
      <w:r w:rsidR="0004608A">
        <w:rPr>
          <w:b w:val="0"/>
          <w:color w:val="auto"/>
          <w:sz w:val="24"/>
        </w:rPr>
        <w:t xml:space="preserve"> to Hindi</w:t>
      </w:r>
      <w:r>
        <w:rPr>
          <w:b w:val="0"/>
          <w:color w:val="auto"/>
          <w:sz w:val="24"/>
        </w:rPr>
        <w:t>.</w:t>
      </w:r>
    </w:p>
    <w:p w14:paraId="7DC9E220" w14:textId="77777777" w:rsidR="00962EF2" w:rsidRPr="00962EF2" w:rsidRDefault="00962EF2" w:rsidP="00962EF2"/>
    <w:p w14:paraId="347EDEA7" w14:textId="641A2779" w:rsidR="00962EF2" w:rsidRPr="00962EF2" w:rsidRDefault="0004608A" w:rsidP="00962EF2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531AD9A" wp14:editId="2329E9BC">
                <wp:simplePos x="0" y="0"/>
                <wp:positionH relativeFrom="margin">
                  <wp:posOffset>22860</wp:posOffset>
                </wp:positionH>
                <wp:positionV relativeFrom="paragraph">
                  <wp:posOffset>209550</wp:posOffset>
                </wp:positionV>
                <wp:extent cx="1828800" cy="228600"/>
                <wp:effectExtent l="0" t="0" r="19050" b="1905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E085F" id="Rounded Rectangle 55" o:spid="_x0000_s1026" style="position:absolute;margin-left:1.8pt;margin-top:16.5pt;width:2in;height:1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21056" behindDoc="0" locked="0" layoutInCell="1" allowOverlap="1" wp14:anchorId="5C0F3B07" wp14:editId="498D6454">
            <wp:simplePos x="0" y="0"/>
            <wp:positionH relativeFrom="column">
              <wp:posOffset>2491740</wp:posOffset>
            </wp:positionH>
            <wp:positionV relativeFrom="paragraph">
              <wp:posOffset>19050</wp:posOffset>
            </wp:positionV>
            <wp:extent cx="2265680" cy="5035550"/>
            <wp:effectExtent l="0" t="0" r="127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64E9">
        <w:rPr>
          <w:noProof/>
          <w:lang w:val="en-IN" w:eastAsia="en-IN"/>
        </w:rPr>
        <w:drawing>
          <wp:inline distT="0" distB="0" distL="0" distR="0" wp14:anchorId="22240CE6" wp14:editId="3300749A">
            <wp:extent cx="2287143" cy="50825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2235" cy="50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E9" w:rsidRPr="00A464E9">
        <w:rPr>
          <w:noProof/>
          <w:lang w:val="en-IN" w:eastAsia="en-IN"/>
        </w:rPr>
        <w:t xml:space="preserve"> </w:t>
      </w:r>
    </w:p>
    <w:p w14:paraId="32AD8160" w14:textId="45CDDC75" w:rsidR="00AC77D5" w:rsidRDefault="00AC77D5" w:rsidP="003D0DE6">
      <w:pPr>
        <w:pStyle w:val="ListParagraph"/>
        <w:ind w:left="-284"/>
        <w:rPr>
          <w:b w:val="0"/>
          <w:color w:val="auto"/>
          <w:sz w:val="24"/>
        </w:rPr>
      </w:pPr>
    </w:p>
    <w:p w14:paraId="058F5670" w14:textId="3E348DB8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012DA1B7" w14:textId="6A432452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2CD54C4F" w14:textId="2A711100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EA5FD3F" w14:textId="0242729F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A33FD87" w14:textId="3E3ABB48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6E2F88A7" w14:textId="6089FFC5" w:rsidR="00146704" w:rsidRDefault="00146704" w:rsidP="003D0DE6">
      <w:pPr>
        <w:pStyle w:val="ListParagraph"/>
        <w:ind w:left="-284"/>
        <w:rPr>
          <w:b w:val="0"/>
          <w:color w:val="auto"/>
          <w:sz w:val="24"/>
        </w:rPr>
      </w:pPr>
    </w:p>
    <w:p w14:paraId="4675F3FF" w14:textId="0D3824B9" w:rsidR="00146704" w:rsidRPr="00C519F4" w:rsidRDefault="00146704" w:rsidP="00146704">
      <w:pPr>
        <w:pStyle w:val="Heading2"/>
        <w:numPr>
          <w:ilvl w:val="1"/>
          <w:numId w:val="16"/>
        </w:numPr>
        <w:rPr>
          <w:sz w:val="32"/>
        </w:rPr>
      </w:pPr>
      <w:bookmarkStart w:id="15" w:name="_Toc84091391"/>
      <w:bookmarkStart w:id="16" w:name="_Toc84358818"/>
      <w:r w:rsidRPr="00C519F4">
        <w:rPr>
          <w:sz w:val="32"/>
        </w:rPr>
        <w:lastRenderedPageBreak/>
        <w:t>Grievances</w:t>
      </w:r>
      <w:bookmarkEnd w:id="15"/>
      <w:bookmarkEnd w:id="16"/>
    </w:p>
    <w:p w14:paraId="361E5BE6" w14:textId="77777777" w:rsidR="00146704" w:rsidRPr="00875A3E" w:rsidRDefault="00146704" w:rsidP="00146704">
      <w:pPr>
        <w:rPr>
          <w:b w:val="0"/>
          <w:color w:val="auto"/>
          <w:sz w:val="24"/>
        </w:rPr>
      </w:pPr>
      <w:r w:rsidRPr="00875A3E">
        <w:rPr>
          <w:b w:val="0"/>
          <w:color w:val="auto"/>
          <w:sz w:val="24"/>
        </w:rPr>
        <w:t xml:space="preserve">In order to raise an issue users can </w:t>
      </w:r>
      <w:proofErr w:type="gramStart"/>
      <w:r w:rsidRPr="00875A3E">
        <w:rPr>
          <w:b w:val="0"/>
          <w:color w:val="auto"/>
          <w:sz w:val="24"/>
        </w:rPr>
        <w:t>built</w:t>
      </w:r>
      <w:proofErr w:type="gramEnd"/>
      <w:r w:rsidRPr="00875A3E">
        <w:rPr>
          <w:b w:val="0"/>
          <w:color w:val="auto"/>
          <w:sz w:val="24"/>
        </w:rPr>
        <w:t xml:space="preserve"> in grievances section in the app,</w:t>
      </w:r>
      <w:r>
        <w:rPr>
          <w:b w:val="0"/>
          <w:color w:val="auto"/>
          <w:sz w:val="24"/>
        </w:rPr>
        <w:t xml:space="preserve"> In order to access grievances f</w:t>
      </w:r>
      <w:r w:rsidRPr="00875A3E">
        <w:rPr>
          <w:b w:val="0"/>
          <w:color w:val="auto"/>
          <w:sz w:val="24"/>
        </w:rPr>
        <w:t>ollow the steps below:</w:t>
      </w:r>
    </w:p>
    <w:p w14:paraId="45B84D5D" w14:textId="77777777" w:rsidR="00146704" w:rsidRPr="00875A3E" w:rsidRDefault="00146704" w:rsidP="00146704">
      <w:pPr>
        <w:rPr>
          <w:b w:val="0"/>
          <w:bCs/>
          <w:color w:val="auto"/>
          <w:sz w:val="24"/>
        </w:rPr>
      </w:pPr>
      <w:r w:rsidRPr="00875A3E">
        <w:rPr>
          <w:color w:val="auto"/>
          <w:sz w:val="24"/>
        </w:rPr>
        <w:t xml:space="preserve">Step 1: </w:t>
      </w:r>
      <w:r w:rsidRPr="00875A3E">
        <w:rPr>
          <w:b w:val="0"/>
          <w:bCs/>
          <w:color w:val="auto"/>
          <w:sz w:val="24"/>
        </w:rPr>
        <w:t>Go to side pane and click on “Grievances”</w:t>
      </w:r>
    </w:p>
    <w:p w14:paraId="4A7CB536" w14:textId="14E7547D" w:rsidR="00146704" w:rsidRPr="00875A3E" w:rsidRDefault="00146704" w:rsidP="00146704">
      <w:pPr>
        <w:rPr>
          <w:color w:val="auto"/>
          <w:sz w:val="24"/>
        </w:rPr>
      </w:pPr>
      <w:r w:rsidRPr="00875A3E">
        <w:rPr>
          <w:color w:val="auto"/>
          <w:sz w:val="24"/>
        </w:rPr>
        <w:t xml:space="preserve">Step 2: </w:t>
      </w:r>
      <w:r w:rsidRPr="00875A3E">
        <w:rPr>
          <w:b w:val="0"/>
          <w:bCs/>
          <w:color w:val="auto"/>
          <w:sz w:val="24"/>
        </w:rPr>
        <w:t xml:space="preserve">Click on “Raise Ticket” at the </w:t>
      </w:r>
      <w:r w:rsidR="007873AB">
        <w:rPr>
          <w:b w:val="0"/>
          <w:bCs/>
          <w:color w:val="auto"/>
          <w:sz w:val="24"/>
        </w:rPr>
        <w:t>bo</w:t>
      </w:r>
      <w:r>
        <w:rPr>
          <w:b w:val="0"/>
          <w:bCs/>
          <w:color w:val="auto"/>
          <w:sz w:val="24"/>
        </w:rPr>
        <w:t>ttom</w:t>
      </w:r>
      <w:r w:rsidRPr="00875A3E">
        <w:rPr>
          <w:b w:val="0"/>
          <w:bCs/>
          <w:color w:val="auto"/>
          <w:sz w:val="24"/>
        </w:rPr>
        <w:t>.</w:t>
      </w:r>
    </w:p>
    <w:p w14:paraId="2D40BCF3" w14:textId="77777777" w:rsidR="00146704" w:rsidRPr="00875A3E" w:rsidRDefault="00146704" w:rsidP="00146704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3:</w:t>
      </w:r>
      <w:r w:rsidRPr="00875A3E">
        <w:rPr>
          <w:b w:val="0"/>
          <w:color w:val="auto"/>
          <w:sz w:val="24"/>
        </w:rPr>
        <w:t xml:space="preserve"> Select your issue from dropdown, and explain in the text field below</w:t>
      </w:r>
    </w:p>
    <w:p w14:paraId="28913671" w14:textId="77777777" w:rsidR="00146704" w:rsidRDefault="00146704" w:rsidP="00146704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4</w:t>
      </w:r>
      <w:r w:rsidRPr="00875A3E">
        <w:rPr>
          <w:b w:val="0"/>
          <w:color w:val="auto"/>
          <w:sz w:val="24"/>
        </w:rPr>
        <w:t>: Click on “Submit”</w:t>
      </w:r>
    </w:p>
    <w:p w14:paraId="5DC1AE39" w14:textId="3ED75A79" w:rsidR="00146704" w:rsidRPr="00146704" w:rsidRDefault="00146704" w:rsidP="00146704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26176" behindDoc="0" locked="0" layoutInCell="1" allowOverlap="1" wp14:anchorId="5E1E38AF" wp14:editId="7FCAFACC">
            <wp:simplePos x="0" y="0"/>
            <wp:positionH relativeFrom="column">
              <wp:posOffset>4587240</wp:posOffset>
            </wp:positionH>
            <wp:positionV relativeFrom="paragraph">
              <wp:posOffset>177165</wp:posOffset>
            </wp:positionV>
            <wp:extent cx="2273938" cy="478536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8"/>
                    <a:stretch/>
                  </pic:blipFill>
                  <pic:spPr bwMode="auto">
                    <a:xfrm>
                      <a:off x="0" y="0"/>
                      <a:ext cx="2277406" cy="479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618A9" w14:textId="3EFDE961" w:rsidR="00146704" w:rsidRPr="000B63A2" w:rsidRDefault="00146704" w:rsidP="003D0DE6">
      <w:pPr>
        <w:pStyle w:val="ListParagraph"/>
        <w:ind w:left="-284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72ED9C2" wp14:editId="360EA9F5">
                <wp:simplePos x="0" y="0"/>
                <wp:positionH relativeFrom="column">
                  <wp:posOffset>-137160</wp:posOffset>
                </wp:positionH>
                <wp:positionV relativeFrom="paragraph">
                  <wp:posOffset>753745</wp:posOffset>
                </wp:positionV>
                <wp:extent cx="1684020" cy="236220"/>
                <wp:effectExtent l="0" t="0" r="11430" b="1143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2362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095C1" id="Rounded Rectangle 56" o:spid="_x0000_s1026" style="position:absolute;margin-left:-10.8pt;margin-top:59.35pt;width:132.6pt;height:18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25152" behindDoc="0" locked="0" layoutInCell="1" allowOverlap="1" wp14:anchorId="6A459B4B" wp14:editId="02A3510B">
            <wp:simplePos x="0" y="0"/>
            <wp:positionH relativeFrom="column">
              <wp:posOffset>2164080</wp:posOffset>
            </wp:positionH>
            <wp:positionV relativeFrom="paragraph">
              <wp:posOffset>8890</wp:posOffset>
            </wp:positionV>
            <wp:extent cx="2270760" cy="4784256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2270760" cy="47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 wp14:anchorId="3F6E19CB" wp14:editId="6A3C2DC2">
            <wp:extent cx="2149983" cy="4777740"/>
            <wp:effectExtent l="0" t="0" r="317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7643" cy="47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704" w:rsidRPr="000B63A2" w:rsidSect="0036005B">
      <w:headerReference w:type="default" r:id="rId41"/>
      <w:footerReference w:type="default" r:id="rId42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9122C" w14:textId="77777777" w:rsidR="00B9380E" w:rsidRDefault="00B9380E">
      <w:r>
        <w:separator/>
      </w:r>
    </w:p>
    <w:p w14:paraId="669ADFB9" w14:textId="77777777" w:rsidR="00B9380E" w:rsidRDefault="00B9380E"/>
  </w:endnote>
  <w:endnote w:type="continuationSeparator" w:id="0">
    <w:p w14:paraId="49B6EF8B" w14:textId="77777777" w:rsidR="00B9380E" w:rsidRDefault="00B9380E">
      <w:r>
        <w:continuationSeparator/>
      </w:r>
    </w:p>
    <w:p w14:paraId="0A1082B0" w14:textId="77777777" w:rsidR="00B9380E" w:rsidRDefault="00B9380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AC700" w14:textId="5169229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5DF6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58A136B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57FBD" w14:textId="77777777" w:rsidR="00B9380E" w:rsidRDefault="00B9380E">
      <w:r>
        <w:separator/>
      </w:r>
    </w:p>
    <w:p w14:paraId="39123A25" w14:textId="77777777" w:rsidR="00B9380E" w:rsidRDefault="00B9380E"/>
  </w:footnote>
  <w:footnote w:type="continuationSeparator" w:id="0">
    <w:p w14:paraId="36029589" w14:textId="77777777" w:rsidR="00B9380E" w:rsidRDefault="00B9380E">
      <w:r>
        <w:continuationSeparator/>
      </w:r>
    </w:p>
    <w:p w14:paraId="1C2F7F50" w14:textId="77777777" w:rsidR="00B9380E" w:rsidRDefault="00B9380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4599250" w14:textId="77777777" w:rsidTr="0036005B">
      <w:trPr>
        <w:trHeight w:val="709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FC54AC3" w14:textId="77777777" w:rsidR="00D077E9" w:rsidRDefault="00D077E9">
          <w:pPr>
            <w:pStyle w:val="Header"/>
          </w:pPr>
        </w:p>
        <w:p w14:paraId="355B22FA" w14:textId="480BB56D" w:rsidR="0036005B" w:rsidRPr="0036005B" w:rsidRDefault="006C4B93" w:rsidP="00591A63">
          <w:proofErr w:type="spellStart"/>
          <w:r>
            <w:t>A</w:t>
          </w:r>
          <w:r w:rsidR="00412F28">
            <w:t>jeevika</w:t>
          </w:r>
          <w:proofErr w:type="spellEnd"/>
          <w:r w:rsidR="00412F28">
            <w:t xml:space="preserve"> </w:t>
          </w:r>
          <w:r w:rsidR="00DE6AD5">
            <w:t>Collection Centre App</w:t>
          </w:r>
          <w:r w:rsidR="0036005B">
            <w:t xml:space="preserve"> User Manual</w:t>
          </w:r>
        </w:p>
      </w:tc>
    </w:tr>
  </w:tbl>
  <w:p w14:paraId="7B4EB118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86FCF"/>
    <w:multiLevelType w:val="hybridMultilevel"/>
    <w:tmpl w:val="6B14495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A4245"/>
    <w:multiLevelType w:val="multilevel"/>
    <w:tmpl w:val="20DE67EA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97213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3" w15:restartNumberingAfterBreak="0">
    <w:nsid w:val="0CBC2D57"/>
    <w:multiLevelType w:val="multilevel"/>
    <w:tmpl w:val="2780D478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28" w:hanging="2520"/>
      </w:pPr>
      <w:rPr>
        <w:rFonts w:hint="default"/>
      </w:rPr>
    </w:lvl>
  </w:abstractNum>
  <w:abstractNum w:abstractNumId="4" w15:restartNumberingAfterBreak="0">
    <w:nsid w:val="0EDE18D1"/>
    <w:multiLevelType w:val="multilevel"/>
    <w:tmpl w:val="FB5E12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50878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6" w15:restartNumberingAfterBreak="0">
    <w:nsid w:val="277A3467"/>
    <w:multiLevelType w:val="hybridMultilevel"/>
    <w:tmpl w:val="213E9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A5639"/>
    <w:multiLevelType w:val="hybridMultilevel"/>
    <w:tmpl w:val="B6BE3102"/>
    <w:lvl w:ilvl="0" w:tplc="1BB8D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2753A09"/>
    <w:multiLevelType w:val="multilevel"/>
    <w:tmpl w:val="4726DE3A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49F04B06"/>
    <w:multiLevelType w:val="hybridMultilevel"/>
    <w:tmpl w:val="F00CB188"/>
    <w:lvl w:ilvl="0" w:tplc="21CE5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A30AD7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1" w15:restartNumberingAfterBreak="0">
    <w:nsid w:val="50F51474"/>
    <w:multiLevelType w:val="multilevel"/>
    <w:tmpl w:val="A0E4EB2C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2" w15:restartNumberingAfterBreak="0">
    <w:nsid w:val="52F3698D"/>
    <w:multiLevelType w:val="hybridMultilevel"/>
    <w:tmpl w:val="58DEA51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4400EA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4" w15:restartNumberingAfterBreak="0">
    <w:nsid w:val="5A292EDF"/>
    <w:multiLevelType w:val="hybridMultilevel"/>
    <w:tmpl w:val="709C7CD4"/>
    <w:lvl w:ilvl="0" w:tplc="0B2CF6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470295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16" w15:restartNumberingAfterBreak="0">
    <w:nsid w:val="699A73EC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F1671B2"/>
    <w:multiLevelType w:val="hybridMultilevel"/>
    <w:tmpl w:val="FB54830E"/>
    <w:lvl w:ilvl="0" w:tplc="4009000B">
      <w:start w:val="1"/>
      <w:numFmt w:val="bullet"/>
      <w:lvlText w:val=""/>
      <w:lvlJc w:val="left"/>
      <w:pPr>
        <w:ind w:left="122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8" w15:restartNumberingAfterBreak="0">
    <w:nsid w:val="6F4905EE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F6773C2"/>
    <w:multiLevelType w:val="hybridMultilevel"/>
    <w:tmpl w:val="6428D7F6"/>
    <w:lvl w:ilvl="0" w:tplc="4009000B">
      <w:start w:val="1"/>
      <w:numFmt w:val="bullet"/>
      <w:lvlText w:val=""/>
      <w:lvlJc w:val="left"/>
      <w:pPr>
        <w:ind w:left="122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8"/>
  </w:num>
  <w:num w:numId="5">
    <w:abstractNumId w:val="2"/>
  </w:num>
  <w:num w:numId="6">
    <w:abstractNumId w:val="1"/>
  </w:num>
  <w:num w:numId="7">
    <w:abstractNumId w:val="10"/>
  </w:num>
  <w:num w:numId="8">
    <w:abstractNumId w:val="15"/>
  </w:num>
  <w:num w:numId="9">
    <w:abstractNumId w:val="7"/>
  </w:num>
  <w:num w:numId="10">
    <w:abstractNumId w:val="9"/>
  </w:num>
  <w:num w:numId="11">
    <w:abstractNumId w:val="12"/>
  </w:num>
  <w:num w:numId="12">
    <w:abstractNumId w:val="14"/>
  </w:num>
  <w:num w:numId="13">
    <w:abstractNumId w:val="13"/>
  </w:num>
  <w:num w:numId="14">
    <w:abstractNumId w:val="3"/>
  </w:num>
  <w:num w:numId="15">
    <w:abstractNumId w:val="11"/>
  </w:num>
  <w:num w:numId="16">
    <w:abstractNumId w:val="8"/>
  </w:num>
  <w:num w:numId="17">
    <w:abstractNumId w:val="5"/>
  </w:num>
  <w:num w:numId="18">
    <w:abstractNumId w:val="0"/>
  </w:num>
  <w:num w:numId="19">
    <w:abstractNumId w:val="19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0803"/>
    <w:rsid w:val="0001165A"/>
    <w:rsid w:val="00023CB1"/>
    <w:rsid w:val="0002482E"/>
    <w:rsid w:val="00031B0B"/>
    <w:rsid w:val="00041938"/>
    <w:rsid w:val="0004608A"/>
    <w:rsid w:val="00050324"/>
    <w:rsid w:val="00052321"/>
    <w:rsid w:val="00061826"/>
    <w:rsid w:val="00093116"/>
    <w:rsid w:val="000A0150"/>
    <w:rsid w:val="000B208F"/>
    <w:rsid w:val="000B63A2"/>
    <w:rsid w:val="000B7D5D"/>
    <w:rsid w:val="000E63C9"/>
    <w:rsid w:val="00106778"/>
    <w:rsid w:val="001140A1"/>
    <w:rsid w:val="00117152"/>
    <w:rsid w:val="00124E3B"/>
    <w:rsid w:val="00130E9D"/>
    <w:rsid w:val="00133D92"/>
    <w:rsid w:val="00136278"/>
    <w:rsid w:val="00137610"/>
    <w:rsid w:val="00140972"/>
    <w:rsid w:val="00146704"/>
    <w:rsid w:val="00150A6D"/>
    <w:rsid w:val="00150F93"/>
    <w:rsid w:val="00150F98"/>
    <w:rsid w:val="001733AE"/>
    <w:rsid w:val="00173CC9"/>
    <w:rsid w:val="00185B35"/>
    <w:rsid w:val="001A1091"/>
    <w:rsid w:val="001D7201"/>
    <w:rsid w:val="001F2BC8"/>
    <w:rsid w:val="001F4078"/>
    <w:rsid w:val="001F5F6B"/>
    <w:rsid w:val="00206E64"/>
    <w:rsid w:val="00207361"/>
    <w:rsid w:val="002201C1"/>
    <w:rsid w:val="00227E93"/>
    <w:rsid w:val="00243EBC"/>
    <w:rsid w:val="00246A35"/>
    <w:rsid w:val="00247CD2"/>
    <w:rsid w:val="002503E3"/>
    <w:rsid w:val="00250DE8"/>
    <w:rsid w:val="0026561B"/>
    <w:rsid w:val="00265DF6"/>
    <w:rsid w:val="00270427"/>
    <w:rsid w:val="00271E3A"/>
    <w:rsid w:val="00284348"/>
    <w:rsid w:val="002915FA"/>
    <w:rsid w:val="002A27D4"/>
    <w:rsid w:val="002A3B48"/>
    <w:rsid w:val="002C727B"/>
    <w:rsid w:val="002E12BF"/>
    <w:rsid w:val="002F24AE"/>
    <w:rsid w:val="002F51F5"/>
    <w:rsid w:val="00306648"/>
    <w:rsid w:val="00312137"/>
    <w:rsid w:val="00324022"/>
    <w:rsid w:val="00330359"/>
    <w:rsid w:val="00330A23"/>
    <w:rsid w:val="00332EA8"/>
    <w:rsid w:val="0033762F"/>
    <w:rsid w:val="003400E9"/>
    <w:rsid w:val="00345A72"/>
    <w:rsid w:val="00351298"/>
    <w:rsid w:val="0036005B"/>
    <w:rsid w:val="003617E4"/>
    <w:rsid w:val="00366C7E"/>
    <w:rsid w:val="00370896"/>
    <w:rsid w:val="003775B1"/>
    <w:rsid w:val="00384EA3"/>
    <w:rsid w:val="00390D00"/>
    <w:rsid w:val="003912D7"/>
    <w:rsid w:val="003A02C3"/>
    <w:rsid w:val="003A39A1"/>
    <w:rsid w:val="003A77AA"/>
    <w:rsid w:val="003B33D6"/>
    <w:rsid w:val="003C2191"/>
    <w:rsid w:val="003D0DE6"/>
    <w:rsid w:val="003D3863"/>
    <w:rsid w:val="003F338D"/>
    <w:rsid w:val="004064F0"/>
    <w:rsid w:val="004110DE"/>
    <w:rsid w:val="00412F28"/>
    <w:rsid w:val="004242C5"/>
    <w:rsid w:val="0044085A"/>
    <w:rsid w:val="004447B2"/>
    <w:rsid w:val="00462685"/>
    <w:rsid w:val="00487115"/>
    <w:rsid w:val="0049292A"/>
    <w:rsid w:val="004963F3"/>
    <w:rsid w:val="00497EC2"/>
    <w:rsid w:val="004A425A"/>
    <w:rsid w:val="004A48BE"/>
    <w:rsid w:val="004B0B42"/>
    <w:rsid w:val="004B21A5"/>
    <w:rsid w:val="004C0E0C"/>
    <w:rsid w:val="004F3B0E"/>
    <w:rsid w:val="005031E5"/>
    <w:rsid w:val="005037F0"/>
    <w:rsid w:val="00510C18"/>
    <w:rsid w:val="005152C6"/>
    <w:rsid w:val="00516A86"/>
    <w:rsid w:val="00525E61"/>
    <w:rsid w:val="005275F6"/>
    <w:rsid w:val="00527765"/>
    <w:rsid w:val="005303C1"/>
    <w:rsid w:val="00535E31"/>
    <w:rsid w:val="00550750"/>
    <w:rsid w:val="00563487"/>
    <w:rsid w:val="005656BC"/>
    <w:rsid w:val="00572102"/>
    <w:rsid w:val="00583CCB"/>
    <w:rsid w:val="00591A63"/>
    <w:rsid w:val="005A449B"/>
    <w:rsid w:val="005B12D8"/>
    <w:rsid w:val="005B1D09"/>
    <w:rsid w:val="005B788F"/>
    <w:rsid w:val="005C5D18"/>
    <w:rsid w:val="005F1BB0"/>
    <w:rsid w:val="005F6BDF"/>
    <w:rsid w:val="00601D21"/>
    <w:rsid w:val="006322C8"/>
    <w:rsid w:val="0063369C"/>
    <w:rsid w:val="00650B6E"/>
    <w:rsid w:val="00650C2E"/>
    <w:rsid w:val="00656C4D"/>
    <w:rsid w:val="00673006"/>
    <w:rsid w:val="0068079E"/>
    <w:rsid w:val="006B244A"/>
    <w:rsid w:val="006C4B93"/>
    <w:rsid w:val="006D10DA"/>
    <w:rsid w:val="006E5716"/>
    <w:rsid w:val="006F2ACA"/>
    <w:rsid w:val="007008AC"/>
    <w:rsid w:val="00717498"/>
    <w:rsid w:val="00720803"/>
    <w:rsid w:val="0072299D"/>
    <w:rsid w:val="00723E66"/>
    <w:rsid w:val="007302B3"/>
    <w:rsid w:val="00730733"/>
    <w:rsid w:val="00730E3A"/>
    <w:rsid w:val="00736AAF"/>
    <w:rsid w:val="0074370E"/>
    <w:rsid w:val="00744304"/>
    <w:rsid w:val="00762945"/>
    <w:rsid w:val="00764135"/>
    <w:rsid w:val="00765B2A"/>
    <w:rsid w:val="007710AB"/>
    <w:rsid w:val="0077170D"/>
    <w:rsid w:val="00780879"/>
    <w:rsid w:val="00783A34"/>
    <w:rsid w:val="00786E95"/>
    <w:rsid w:val="007873AB"/>
    <w:rsid w:val="007B017C"/>
    <w:rsid w:val="007C1768"/>
    <w:rsid w:val="007C2126"/>
    <w:rsid w:val="007C6B52"/>
    <w:rsid w:val="007D16C5"/>
    <w:rsid w:val="007E465E"/>
    <w:rsid w:val="008400A7"/>
    <w:rsid w:val="00850EF9"/>
    <w:rsid w:val="008519FF"/>
    <w:rsid w:val="00856D66"/>
    <w:rsid w:val="0086214B"/>
    <w:rsid w:val="00862FE4"/>
    <w:rsid w:val="0086389A"/>
    <w:rsid w:val="0086477D"/>
    <w:rsid w:val="00875A3E"/>
    <w:rsid w:val="0087605E"/>
    <w:rsid w:val="00897A86"/>
    <w:rsid w:val="008B1FEE"/>
    <w:rsid w:val="008B6307"/>
    <w:rsid w:val="008E11EB"/>
    <w:rsid w:val="008F7F2F"/>
    <w:rsid w:val="00902E01"/>
    <w:rsid w:val="00903C32"/>
    <w:rsid w:val="0091314E"/>
    <w:rsid w:val="00916B16"/>
    <w:rsid w:val="009173B9"/>
    <w:rsid w:val="009260AF"/>
    <w:rsid w:val="0093335D"/>
    <w:rsid w:val="0093613E"/>
    <w:rsid w:val="00941A85"/>
    <w:rsid w:val="00943026"/>
    <w:rsid w:val="0094353C"/>
    <w:rsid w:val="009572F1"/>
    <w:rsid w:val="00961D5F"/>
    <w:rsid w:val="00962EF2"/>
    <w:rsid w:val="00966B81"/>
    <w:rsid w:val="009879D0"/>
    <w:rsid w:val="0099730B"/>
    <w:rsid w:val="00997EB6"/>
    <w:rsid w:val="009C0C9B"/>
    <w:rsid w:val="009C1C14"/>
    <w:rsid w:val="009C7720"/>
    <w:rsid w:val="009E769D"/>
    <w:rsid w:val="009F3A3A"/>
    <w:rsid w:val="00A13050"/>
    <w:rsid w:val="00A23AFA"/>
    <w:rsid w:val="00A25EAF"/>
    <w:rsid w:val="00A31B3E"/>
    <w:rsid w:val="00A44043"/>
    <w:rsid w:val="00A464E9"/>
    <w:rsid w:val="00A46E6D"/>
    <w:rsid w:val="00A532F3"/>
    <w:rsid w:val="00A67465"/>
    <w:rsid w:val="00A73C32"/>
    <w:rsid w:val="00A760FF"/>
    <w:rsid w:val="00A8489E"/>
    <w:rsid w:val="00A966FC"/>
    <w:rsid w:val="00A96B02"/>
    <w:rsid w:val="00AB2079"/>
    <w:rsid w:val="00AC0AAE"/>
    <w:rsid w:val="00AC16BD"/>
    <w:rsid w:val="00AC1F15"/>
    <w:rsid w:val="00AC29F3"/>
    <w:rsid w:val="00AC77D5"/>
    <w:rsid w:val="00AD73F5"/>
    <w:rsid w:val="00AD7806"/>
    <w:rsid w:val="00B231E5"/>
    <w:rsid w:val="00B4358D"/>
    <w:rsid w:val="00B44812"/>
    <w:rsid w:val="00B62DF2"/>
    <w:rsid w:val="00B93042"/>
    <w:rsid w:val="00B9380E"/>
    <w:rsid w:val="00B97751"/>
    <w:rsid w:val="00BB68A0"/>
    <w:rsid w:val="00BB7575"/>
    <w:rsid w:val="00BC1A38"/>
    <w:rsid w:val="00BC1B86"/>
    <w:rsid w:val="00BD4B2F"/>
    <w:rsid w:val="00BD5604"/>
    <w:rsid w:val="00BE13F2"/>
    <w:rsid w:val="00BE1C33"/>
    <w:rsid w:val="00BE6986"/>
    <w:rsid w:val="00BF6A6B"/>
    <w:rsid w:val="00C02B87"/>
    <w:rsid w:val="00C3614D"/>
    <w:rsid w:val="00C366ED"/>
    <w:rsid w:val="00C4019E"/>
    <w:rsid w:val="00C4086D"/>
    <w:rsid w:val="00C519F4"/>
    <w:rsid w:val="00C627A4"/>
    <w:rsid w:val="00C656EE"/>
    <w:rsid w:val="00C801B4"/>
    <w:rsid w:val="00C87FF9"/>
    <w:rsid w:val="00CA1896"/>
    <w:rsid w:val="00CB55D9"/>
    <w:rsid w:val="00CB5B28"/>
    <w:rsid w:val="00CD4728"/>
    <w:rsid w:val="00CF5371"/>
    <w:rsid w:val="00D0323A"/>
    <w:rsid w:val="00D0380E"/>
    <w:rsid w:val="00D0559F"/>
    <w:rsid w:val="00D077E9"/>
    <w:rsid w:val="00D13BA8"/>
    <w:rsid w:val="00D15284"/>
    <w:rsid w:val="00D40FC0"/>
    <w:rsid w:val="00D42CB7"/>
    <w:rsid w:val="00D5413D"/>
    <w:rsid w:val="00D56B4A"/>
    <w:rsid w:val="00D570A9"/>
    <w:rsid w:val="00D641B4"/>
    <w:rsid w:val="00D6524D"/>
    <w:rsid w:val="00D70D02"/>
    <w:rsid w:val="00D71809"/>
    <w:rsid w:val="00D770C7"/>
    <w:rsid w:val="00D838EB"/>
    <w:rsid w:val="00D86945"/>
    <w:rsid w:val="00D86EEC"/>
    <w:rsid w:val="00D90290"/>
    <w:rsid w:val="00D943EA"/>
    <w:rsid w:val="00DA0C85"/>
    <w:rsid w:val="00DB49F8"/>
    <w:rsid w:val="00DB546D"/>
    <w:rsid w:val="00DD152F"/>
    <w:rsid w:val="00DD1792"/>
    <w:rsid w:val="00DE213F"/>
    <w:rsid w:val="00DE6AD5"/>
    <w:rsid w:val="00DF027C"/>
    <w:rsid w:val="00E00A32"/>
    <w:rsid w:val="00E03161"/>
    <w:rsid w:val="00E040F8"/>
    <w:rsid w:val="00E069FD"/>
    <w:rsid w:val="00E13DD9"/>
    <w:rsid w:val="00E14476"/>
    <w:rsid w:val="00E16F31"/>
    <w:rsid w:val="00E22ACD"/>
    <w:rsid w:val="00E2718B"/>
    <w:rsid w:val="00E51CF0"/>
    <w:rsid w:val="00E539C9"/>
    <w:rsid w:val="00E620B0"/>
    <w:rsid w:val="00E81B40"/>
    <w:rsid w:val="00E905F3"/>
    <w:rsid w:val="00E922B8"/>
    <w:rsid w:val="00E94625"/>
    <w:rsid w:val="00EA22D3"/>
    <w:rsid w:val="00EB2A7E"/>
    <w:rsid w:val="00EC617F"/>
    <w:rsid w:val="00EC7CF9"/>
    <w:rsid w:val="00EF555B"/>
    <w:rsid w:val="00EF7CAF"/>
    <w:rsid w:val="00F01AE0"/>
    <w:rsid w:val="00F027BB"/>
    <w:rsid w:val="00F11DCF"/>
    <w:rsid w:val="00F162EA"/>
    <w:rsid w:val="00F412A8"/>
    <w:rsid w:val="00F51C8F"/>
    <w:rsid w:val="00F52D27"/>
    <w:rsid w:val="00F74AD9"/>
    <w:rsid w:val="00F83527"/>
    <w:rsid w:val="00F9440A"/>
    <w:rsid w:val="00FA179A"/>
    <w:rsid w:val="00FA39FB"/>
    <w:rsid w:val="00FA4A3F"/>
    <w:rsid w:val="00FB617C"/>
    <w:rsid w:val="00FB68F0"/>
    <w:rsid w:val="00FC5517"/>
    <w:rsid w:val="00FD583F"/>
    <w:rsid w:val="00FD7488"/>
    <w:rsid w:val="00FE0292"/>
    <w:rsid w:val="00FF0771"/>
    <w:rsid w:val="00FF0800"/>
    <w:rsid w:val="00FF16B4"/>
    <w:rsid w:val="00FF779C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EE14ED"/>
  <w15:docId w15:val="{93137545-A14F-475D-9EEA-68B6396D8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0FF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B63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12D8"/>
    <w:rPr>
      <w:color w:val="3592C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E769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E76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69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563487"/>
    <w:pPr>
      <w:spacing w:after="100" w:line="259" w:lineRule="auto"/>
      <w:ind w:left="440"/>
    </w:pPr>
    <w:rPr>
      <w:rFonts w:cs="Times New Roman"/>
      <w:b w:val="0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microsoft.com/office/2007/relationships/hdphoto" Target="media/hdphoto1.wdp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i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127149C93A443EF9BDC3285488AA2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CB7D-E2E2-4DDF-963D-9F2A90ACDA37}"/>
      </w:docPartPr>
      <w:docPartBody>
        <w:p w:rsidR="00775684" w:rsidRDefault="00555C06">
          <w:pPr>
            <w:pStyle w:val="F127149C93A443EF9BDC3285488AA2A7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2E21"/>
    <w:rsid w:val="00067135"/>
    <w:rsid w:val="00156A0E"/>
    <w:rsid w:val="001A70F6"/>
    <w:rsid w:val="0030779D"/>
    <w:rsid w:val="0046733C"/>
    <w:rsid w:val="004C48B6"/>
    <w:rsid w:val="00555C06"/>
    <w:rsid w:val="005C2ACF"/>
    <w:rsid w:val="00634ACA"/>
    <w:rsid w:val="00721EB4"/>
    <w:rsid w:val="00775684"/>
    <w:rsid w:val="00795E79"/>
    <w:rsid w:val="009F2E21"/>
    <w:rsid w:val="00AD702A"/>
    <w:rsid w:val="00BF24F4"/>
    <w:rsid w:val="00C26B6C"/>
    <w:rsid w:val="00D21977"/>
    <w:rsid w:val="00DC725B"/>
    <w:rsid w:val="00E446CF"/>
    <w:rsid w:val="00F23353"/>
    <w:rsid w:val="00F8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F127149C93A443EF9BDC3285488AA2A7">
    <w:name w:val="F127149C93A443EF9BDC3285488AA2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B667A8-8C4A-4540-9C6D-3CFCD002C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2858</TotalTime>
  <Pages>11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samir</dc:creator>
  <cp:keywords/>
  <cp:lastModifiedBy>QZ6742</cp:lastModifiedBy>
  <cp:revision>191</cp:revision>
  <cp:lastPrinted>2021-08-08T11:02:00Z</cp:lastPrinted>
  <dcterms:created xsi:type="dcterms:W3CDTF">2021-08-07T19:01:00Z</dcterms:created>
  <dcterms:modified xsi:type="dcterms:W3CDTF">2022-01-22T14:17:00Z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