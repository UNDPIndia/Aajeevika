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8612FA" w14:textId="5DA2CB41" w:rsidR="00D077E9" w:rsidRDefault="006C4B93" w:rsidP="00D70D02">
      <w:r w:rsidRPr="006C4B93">
        <w:rPr>
          <w:noProof/>
          <w:lang w:val="en-IN" w:eastAsia="en-IN"/>
        </w:rPr>
        <w:drawing>
          <wp:anchor distT="0" distB="0" distL="114300" distR="114300" simplePos="0" relativeHeight="251811840" behindDoc="0" locked="0" layoutInCell="1" allowOverlap="1" wp14:anchorId="2260BFC5" wp14:editId="73524ADB">
            <wp:simplePos x="0" y="0"/>
            <wp:positionH relativeFrom="margin">
              <wp:posOffset>3832860</wp:posOffset>
            </wp:positionH>
            <wp:positionV relativeFrom="paragraph">
              <wp:posOffset>-353060</wp:posOffset>
            </wp:positionV>
            <wp:extent cx="1257935" cy="774700"/>
            <wp:effectExtent l="0" t="0" r="0" b="6350"/>
            <wp:wrapNone/>
            <wp:docPr id="99" name="Picture 99" descr="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ource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2864" behindDoc="0" locked="0" layoutInCell="1" allowOverlap="1" wp14:anchorId="2A192091" wp14:editId="1B2EF3F9">
            <wp:simplePos x="0" y="0"/>
            <wp:positionH relativeFrom="column">
              <wp:posOffset>6229350</wp:posOffset>
            </wp:positionH>
            <wp:positionV relativeFrom="paragraph">
              <wp:posOffset>-441325</wp:posOffset>
            </wp:positionV>
            <wp:extent cx="498475" cy="1009650"/>
            <wp:effectExtent l="0" t="0" r="0" b="0"/>
            <wp:wrapNone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B93">
        <w:rPr>
          <w:noProof/>
          <w:lang w:val="en-IN" w:eastAsia="en-IN"/>
        </w:rPr>
        <w:drawing>
          <wp:anchor distT="0" distB="0" distL="114300" distR="114300" simplePos="0" relativeHeight="251813888" behindDoc="0" locked="0" layoutInCell="1" allowOverlap="1" wp14:anchorId="0FA4246D" wp14:editId="10E42368">
            <wp:simplePos x="0" y="0"/>
            <wp:positionH relativeFrom="column">
              <wp:posOffset>5165090</wp:posOffset>
            </wp:positionH>
            <wp:positionV relativeFrom="paragraph">
              <wp:posOffset>-441960</wp:posOffset>
            </wp:positionV>
            <wp:extent cx="985520" cy="985520"/>
            <wp:effectExtent l="0" t="0" r="5080" b="5080"/>
            <wp:wrapNone/>
            <wp:docPr id="17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3F3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0CE7C8" wp14:editId="64E8BF8F">
                <wp:simplePos x="0" y="0"/>
                <wp:positionH relativeFrom="column">
                  <wp:posOffset>-172720</wp:posOffset>
                </wp:positionH>
                <wp:positionV relativeFrom="paragraph">
                  <wp:posOffset>-382482</wp:posOffset>
                </wp:positionV>
                <wp:extent cx="3725333" cy="25146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5333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ECC42" w14:textId="0DC9AFE8" w:rsidR="00306648" w:rsidRPr="00D86945" w:rsidRDefault="001E55AB" w:rsidP="00306648">
                            <w:pPr>
                              <w:pStyle w:val="Title"/>
                              <w:spacing w:after="0"/>
                            </w:pPr>
                            <w:proofErr w:type="spellStart"/>
                            <w:r>
                              <w:t>A</w:t>
                            </w:r>
                            <w:r w:rsidR="00306648" w:rsidRPr="00207361">
                              <w:t>jeevika</w:t>
                            </w:r>
                            <w:proofErr w:type="spellEnd"/>
                            <w:r w:rsidR="00306648" w:rsidRPr="00207361">
                              <w:t xml:space="preserve"> </w:t>
                            </w:r>
                            <w:r w:rsidR="004963F3">
                              <w:t>SHG Enterprise</w:t>
                            </w:r>
                            <w:r w:rsidR="00306648" w:rsidRPr="00207361">
                              <w:t xml:space="preserve"> App</w:t>
                            </w:r>
                            <w:r w:rsidR="0036005B">
                              <w:t xml:space="preserve"> User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CE7C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13.6pt;margin-top:-30.1pt;width:293.35pt;height:19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" filled="f" stroked="f" strokeweight=".5pt">
                <v:textbox>
                  <w:txbxContent>
                    <w:p w14:paraId="7B8ECC42" w14:textId="0DC9AFE8" w:rsidR="00306648" w:rsidRPr="00D86945" w:rsidRDefault="001E55AB" w:rsidP="00306648">
                      <w:pPr>
                        <w:pStyle w:val="Title"/>
                        <w:spacing w:after="0"/>
                      </w:pPr>
                      <w:proofErr w:type="spellStart"/>
                      <w:r>
                        <w:t>A</w:t>
                      </w:r>
                      <w:r w:rsidR="00306648" w:rsidRPr="00207361">
                        <w:t>jeevika</w:t>
                      </w:r>
                      <w:proofErr w:type="spellEnd"/>
                      <w:r w:rsidR="00306648" w:rsidRPr="00207361">
                        <w:t xml:space="preserve"> </w:t>
                      </w:r>
                      <w:r w:rsidR="004963F3">
                        <w:t>SHG Enterprise</w:t>
                      </w:r>
                      <w:r w:rsidR="00306648" w:rsidRPr="00207361">
                        <w:t xml:space="preserve"> App</w:t>
                      </w:r>
                      <w:r w:rsidR="0036005B">
                        <w:t xml:space="preserve"> User Manual</w:t>
                      </w:r>
                    </w:p>
                  </w:txbxContent>
                </v:textbox>
              </v:shape>
            </w:pict>
          </mc:Fallback>
        </mc:AlternateContent>
      </w:r>
      <w:r w:rsidR="0036005B">
        <w:rPr>
          <w:noProof/>
          <w:sz w:val="10"/>
          <w:szCs w:val="10"/>
          <w:lang w:val="en-IN" w:eastAsia="en-IN"/>
        </w:rPr>
        <w:drawing>
          <wp:anchor distT="0" distB="0" distL="114300" distR="114300" simplePos="0" relativeHeight="251667456" behindDoc="1" locked="0" layoutInCell="1" allowOverlap="1" wp14:anchorId="4548FD77" wp14:editId="69C05A50">
            <wp:simplePos x="0" y="0"/>
            <wp:positionH relativeFrom="column">
              <wp:posOffset>-3260725</wp:posOffset>
            </wp:positionH>
            <wp:positionV relativeFrom="paragraph">
              <wp:posOffset>-1017270</wp:posOffset>
            </wp:positionV>
            <wp:extent cx="10303510" cy="6896100"/>
            <wp:effectExtent l="0" t="0" r="254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een-tea-bud-leaves-green-tea-plantations-mor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51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0AAABAB4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E92E9A5" w14:textId="49CE28F9" w:rsidR="00D077E9" w:rsidRDefault="00D077E9" w:rsidP="00D077E9"/>
          <w:p w14:paraId="751A3D33" w14:textId="77777777" w:rsidR="00D077E9" w:rsidRDefault="00306648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11DDC3FE" wp14:editId="2533E9E0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968375</wp:posOffset>
                      </wp:positionV>
                      <wp:extent cx="1390918" cy="0"/>
                      <wp:effectExtent l="0" t="19050" r="19050" b="19050"/>
                      <wp:wrapNone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A488A76" id="Straight Connector 5" o:spid="_x0000_s1026" alt="text divider" style="position:absolute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5pt,76.25pt" to="109.65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" strokecolor="#082a75 [3215]" strokeweight="3pt"/>
                  </w:pict>
                </mc:Fallback>
              </mc:AlternateContent>
            </w:r>
          </w:p>
        </w:tc>
      </w:tr>
      <w:tr w:rsidR="00D077E9" w14:paraId="0B7DF358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52C93187" w14:textId="77777777" w:rsidR="00D077E9" w:rsidRDefault="00D077E9" w:rsidP="00D077E9">
            <w:pPr>
              <w:rPr>
                <w:noProof/>
              </w:rPr>
            </w:pPr>
          </w:p>
        </w:tc>
      </w:tr>
      <w:tr w:rsidR="00D077E9" w14:paraId="257E84C5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ED2EA3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435F40E3" wp14:editId="53A006C6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13D3DB1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B2321D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2DD63469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0DA56AED" w14:textId="2EBDFFD9" w:rsidR="00D077E9" w:rsidRDefault="003A7DEC" w:rsidP="00D077E9">
            <w:sdt>
              <w:sdtPr>
                <w:id w:val="-1740469667"/>
                <w:placeholder>
                  <w:docPart w:val="F127149C93A443EF9BDC3285488AA2A7"/>
                </w:placeholder>
                <w15:appearance w15:val="hidden"/>
              </w:sdtPr>
              <w:sdtEndPr/>
              <w:sdtContent>
                <w:r w:rsidR="004963F3" w:rsidRPr="004963F3">
                  <w:t xml:space="preserve"> SHG Enterprise App </w:t>
                </w:r>
                <w:r w:rsidR="00306648">
                  <w:t xml:space="preserve">User </w:t>
                </w:r>
                <w:r w:rsidR="0036005B">
                  <w:t>Manual</w:t>
                </w:r>
              </w:sdtContent>
            </w:sdt>
          </w:p>
          <w:p w14:paraId="1E03C437" w14:textId="2A5B7421" w:rsidR="00D077E9" w:rsidRDefault="00306648" w:rsidP="00D077E9">
            <w:r>
              <w:t>By Kamtech Associates</w:t>
            </w:r>
          </w:p>
          <w:p w14:paraId="1182E1AB" w14:textId="228C093C" w:rsidR="0036005B" w:rsidRDefault="0036005B" w:rsidP="00D077E9">
            <w:r>
              <w:rPr>
                <w:noProof/>
                <w:lang w:val="en-IN" w:eastAsia="en-IN"/>
              </w:rPr>
              <w:drawing>
                <wp:inline distT="0" distB="0" distL="0" distR="0" wp14:anchorId="25207B34" wp14:editId="3D30AFF3">
                  <wp:extent cx="1095375" cy="10953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B3BB7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01B83045" w14:textId="7B061E03" w:rsidR="009E769D" w:rsidRPr="009E769D" w:rsidRDefault="00EC7CF9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6496" behindDoc="1" locked="0" layoutInCell="1" allowOverlap="1" wp14:anchorId="6786EEBB" wp14:editId="0FDAC4D6">
                <wp:simplePos x="0" y="0"/>
                <wp:positionH relativeFrom="page">
                  <wp:align>right</wp:align>
                </wp:positionH>
                <wp:positionV relativeFrom="page">
                  <wp:posOffset>6667500</wp:posOffset>
                </wp:positionV>
                <wp:extent cx="7780020" cy="339852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0020" cy="339852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740FD" id="Rectangle 2" o:spid="_x0000_s1026" alt="colored rectangle" style="position:absolute;margin-left:561.4pt;margin-top:525pt;width:612.6pt;height:267.6pt;z-index:-2516746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" fillcolor="#34aba2 [3209]" stroked="f" strokeweight="2pt">
                <w10:wrap anchorx="page" anchory="page"/>
              </v:rect>
            </w:pict>
          </mc:Fallback>
        </mc:AlternateContent>
      </w:r>
      <w:r w:rsidR="0078087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27520" behindDoc="1" locked="0" layoutInCell="1" allowOverlap="1" wp14:anchorId="06117895" wp14:editId="56BE0B20">
                <wp:simplePos x="0" y="0"/>
                <wp:positionH relativeFrom="column">
                  <wp:posOffset>-205740</wp:posOffset>
                </wp:positionH>
                <wp:positionV relativeFrom="page">
                  <wp:posOffset>6682740</wp:posOffset>
                </wp:positionV>
                <wp:extent cx="3938905" cy="248412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2484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0B10" id="Rectangle 3" o:spid="_x0000_s1026" alt="white rectangle for text on cover" style="position:absolute;margin-left:-16.2pt;margin-top:526.2pt;width:310.15pt;height:195.6pt;z-index:-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sdt>
      <w:sdtPr>
        <w:rPr>
          <w:rFonts w:asciiTheme="minorHAnsi" w:eastAsiaTheme="minorEastAsia" w:hAnsiTheme="minorHAnsi" w:cstheme="minorBidi"/>
          <w:b/>
          <w:color w:val="082A75" w:themeColor="text2"/>
          <w:sz w:val="28"/>
          <w:szCs w:val="22"/>
        </w:rPr>
        <w:id w:val="-3866178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2206B1C" w14:textId="77777777" w:rsidR="009E769D" w:rsidRDefault="009E769D">
          <w:pPr>
            <w:pStyle w:val="TOCHeading"/>
          </w:pPr>
          <w:r>
            <w:t>Contents</w:t>
          </w:r>
        </w:p>
        <w:p w14:paraId="3C1814F0" w14:textId="2DFD594E" w:rsidR="0072299D" w:rsidRPr="0072299D" w:rsidRDefault="009E769D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r w:rsidRPr="00EC617F">
            <w:rPr>
              <w:b w:val="0"/>
            </w:rPr>
            <w:fldChar w:fldCharType="begin"/>
          </w:r>
          <w:r w:rsidRPr="00EC617F">
            <w:rPr>
              <w:b w:val="0"/>
            </w:rPr>
            <w:instrText xml:space="preserve"> TOC \o "1-3" \h \z \u </w:instrText>
          </w:r>
          <w:r w:rsidRPr="00EC617F">
            <w:rPr>
              <w:b w:val="0"/>
            </w:rPr>
            <w:fldChar w:fldCharType="separate"/>
          </w:r>
          <w:hyperlink w:anchor="_Toc84270833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General Information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_Toc84270833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3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02E81016" w14:textId="2DDBC4CA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4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1.1.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Application Overview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_Toc84270834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4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1BBDC7C1" w14:textId="1049FDA4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5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1.2.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Hardware and Software Requirements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_Toc84270835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4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5AA4ED96" w14:textId="75F0EA64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6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1.3.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Purpose of the document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_Toc84270836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4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043B865C" w14:textId="4C970DC8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7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1.4.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Disclaimer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_Toc84270837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4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7A9E3C5A" w14:textId="60C50555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8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1.5.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Downloading Application (for demonstration purpose)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_Toc84270838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5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237E4D18" w14:textId="349BE993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39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1.6.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Opening Application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_Toc84270839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5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3F606A0F" w14:textId="514C9881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0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User, Accounts &amp; Profile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_Toc84270840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6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70D1A134" w14:textId="444255F5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1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2.1.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Sign Up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_Toc84270841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6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35224D57" w14:textId="6269D60A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2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2.2.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Login &amp; Logout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_Toc84270842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7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7FFDC969" w14:textId="12EFCE40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3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2.3.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Forget Password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_Toc84270843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8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4624B3EF" w14:textId="3DF7DC0E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4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2.4.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Profile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_Toc84270844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9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0917BC28" w14:textId="5E99DB56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5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2.5.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Overview of Home Page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_Toc84270845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10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6E9A0652" w14:textId="7F78FF65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6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3.0.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Product Management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_Toc84270846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11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25F1760C" w14:textId="24FDDBF5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7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3.1.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Product Listing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_Toc84270847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11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3B4A6062" w14:textId="2D780BAF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8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3.2.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Product Editing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_Toc84270848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14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2F606805" w14:textId="4E1919DB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49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4.0.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Order Management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_Toc84270849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15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2083482F" w14:textId="338D32A5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0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4.1.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Interests from Buyers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_Toc84270850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15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6774E7AC" w14:textId="33EE613C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1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4.2.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Accepting Orders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_Toc84270851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16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0AE89EF5" w14:textId="1D06E16B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2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5.0.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SHG Enterprise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_Toc84270852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18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1926DEF2" w14:textId="60034823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3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6.0.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CLF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_Toc84270853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18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03439766" w14:textId="69AFAB6D" w:rsidR="0072299D" w:rsidRPr="0072299D" w:rsidRDefault="003A7DEC">
          <w:pPr>
            <w:pStyle w:val="TOC1"/>
            <w:tabs>
              <w:tab w:val="left" w:pos="66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4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7.0.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Other Features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_Toc84270854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18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5313E158" w14:textId="700EE382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5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7.1.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Change Language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_Toc84270855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18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3CB8DD24" w14:textId="77FBF7D8" w:rsidR="0072299D" w:rsidRPr="0072299D" w:rsidRDefault="003A7DEC">
          <w:pPr>
            <w:pStyle w:val="TOC2"/>
            <w:tabs>
              <w:tab w:val="left" w:pos="1100"/>
              <w:tab w:val="right" w:leader="dot" w:pos="9926"/>
            </w:tabs>
            <w:rPr>
              <w:b w:val="0"/>
              <w:noProof/>
              <w:color w:val="auto"/>
              <w:sz w:val="20"/>
              <w:lang w:val="en-IN" w:eastAsia="en-IN"/>
            </w:rPr>
          </w:pPr>
          <w:hyperlink w:anchor="_Toc84270856" w:history="1">
            <w:r w:rsidR="0072299D" w:rsidRPr="0072299D">
              <w:rPr>
                <w:rStyle w:val="Hyperlink"/>
                <w:b w:val="0"/>
                <w:noProof/>
                <w:sz w:val="24"/>
              </w:rPr>
              <w:t>7.2.</w:t>
            </w:r>
            <w:r w:rsidR="0072299D" w:rsidRPr="0072299D">
              <w:rPr>
                <w:b w:val="0"/>
                <w:noProof/>
                <w:color w:val="auto"/>
                <w:sz w:val="20"/>
                <w:lang w:val="en-IN" w:eastAsia="en-IN"/>
              </w:rPr>
              <w:tab/>
            </w:r>
            <w:r w:rsidR="0072299D" w:rsidRPr="0072299D">
              <w:rPr>
                <w:rStyle w:val="Hyperlink"/>
                <w:b w:val="0"/>
                <w:noProof/>
                <w:sz w:val="24"/>
              </w:rPr>
              <w:t>Grievances</w:t>
            </w:r>
            <w:r w:rsidR="0072299D" w:rsidRPr="0072299D">
              <w:rPr>
                <w:b w:val="0"/>
                <w:noProof/>
                <w:webHidden/>
                <w:sz w:val="24"/>
              </w:rPr>
              <w:tab/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begin"/>
            </w:r>
            <w:r w:rsidR="0072299D" w:rsidRPr="0072299D">
              <w:rPr>
                <w:b w:val="0"/>
                <w:noProof/>
                <w:webHidden/>
                <w:sz w:val="24"/>
              </w:rPr>
              <w:instrText xml:space="preserve"> PAGEREF _Toc84270856 \h </w:instrText>
            </w:r>
            <w:r w:rsidR="0072299D" w:rsidRPr="0072299D">
              <w:rPr>
                <w:b w:val="0"/>
                <w:noProof/>
                <w:webHidden/>
                <w:sz w:val="24"/>
              </w:rPr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separate"/>
            </w:r>
            <w:r w:rsidR="0072299D" w:rsidRPr="0072299D">
              <w:rPr>
                <w:b w:val="0"/>
                <w:noProof/>
                <w:webHidden/>
                <w:sz w:val="24"/>
              </w:rPr>
              <w:t>19</w:t>
            </w:r>
            <w:r w:rsidR="0072299D" w:rsidRPr="0072299D">
              <w:rPr>
                <w:b w:val="0"/>
                <w:noProof/>
                <w:webHidden/>
                <w:sz w:val="24"/>
              </w:rPr>
              <w:fldChar w:fldCharType="end"/>
            </w:r>
          </w:hyperlink>
        </w:p>
        <w:p w14:paraId="6AB8F513" w14:textId="45C89C11" w:rsidR="009E769D" w:rsidRDefault="009E769D">
          <w:r w:rsidRPr="00EC617F">
            <w:rPr>
              <w:b w:val="0"/>
              <w:bCs/>
              <w:noProof/>
            </w:rPr>
            <w:fldChar w:fldCharType="end"/>
          </w:r>
        </w:p>
      </w:sdtContent>
    </w:sdt>
    <w:p w14:paraId="549ECCC4" w14:textId="77777777" w:rsidR="009E769D" w:rsidRDefault="009E769D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40"/>
          <w:szCs w:val="32"/>
        </w:rPr>
      </w:pPr>
    </w:p>
    <w:p w14:paraId="6B226680" w14:textId="77777777" w:rsidR="00D077E9" w:rsidRPr="00AC77D5" w:rsidRDefault="00F51C8F" w:rsidP="00AC77D5">
      <w:pPr>
        <w:pStyle w:val="Heading1"/>
        <w:numPr>
          <w:ilvl w:val="0"/>
          <w:numId w:val="5"/>
        </w:numPr>
        <w:rPr>
          <w:sz w:val="40"/>
        </w:rPr>
      </w:pPr>
      <w:bookmarkStart w:id="0" w:name="_Toc84270833"/>
      <w:r w:rsidRPr="00AC77D5">
        <w:rPr>
          <w:sz w:val="40"/>
        </w:rPr>
        <w:lastRenderedPageBreak/>
        <w:t>General Information</w:t>
      </w:r>
      <w:bookmarkEnd w:id="0"/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F027C" w14:paraId="1EDD333B" w14:textId="77777777" w:rsidTr="00DF027C">
        <w:trPr>
          <w:trHeight w:val="5931"/>
        </w:trPr>
        <w:tc>
          <w:tcPr>
            <w:tcW w:w="9999" w:type="dxa"/>
          </w:tcPr>
          <w:p w14:paraId="21C31A8A" w14:textId="77777777" w:rsidR="00F51C8F" w:rsidRPr="00AC77D5" w:rsidRDefault="00F51C8F" w:rsidP="00AC77D5">
            <w:pPr>
              <w:pStyle w:val="Heading2"/>
              <w:numPr>
                <w:ilvl w:val="1"/>
                <w:numId w:val="5"/>
              </w:numPr>
              <w:ind w:left="673" w:hanging="708"/>
              <w:rPr>
                <w:sz w:val="32"/>
              </w:rPr>
            </w:pPr>
            <w:bookmarkStart w:id="1" w:name="_Toc84270834"/>
            <w:r w:rsidRPr="00AC77D5">
              <w:rPr>
                <w:sz w:val="32"/>
              </w:rPr>
              <w:lastRenderedPageBreak/>
              <w:t>Application Overview</w:t>
            </w:r>
            <w:bookmarkEnd w:id="1"/>
          </w:p>
          <w:p w14:paraId="5CD25BEE" w14:textId="3F73DC3B" w:rsidR="00F51C8F" w:rsidRDefault="006C4B93" w:rsidP="00F51C8F">
            <w:pPr>
              <w:rPr>
                <w:b w:val="0"/>
                <w:color w:val="auto"/>
              </w:rPr>
            </w:pPr>
            <w:r w:rsidRPr="006C4B93">
              <w:rPr>
                <w:bCs/>
                <w:color w:val="auto"/>
              </w:rPr>
              <w:t>“</w:t>
            </w:r>
            <w:proofErr w:type="spellStart"/>
            <w:r w:rsidRPr="006C4B93">
              <w:rPr>
                <w:bCs/>
                <w:color w:val="auto"/>
              </w:rPr>
              <w:t>Ajeevika</w:t>
            </w:r>
            <w:proofErr w:type="spellEnd"/>
            <w:r w:rsidRPr="006C4B93">
              <w:rPr>
                <w:bCs/>
                <w:color w:val="auto"/>
              </w:rPr>
              <w:t xml:space="preserve"> Seller” </w:t>
            </w:r>
            <w:r w:rsidRPr="006C4B93">
              <w:rPr>
                <w:b w:val="0"/>
                <w:color w:val="auto"/>
              </w:rPr>
              <w:t xml:space="preserve">is </w:t>
            </w:r>
            <w:proofErr w:type="gramStart"/>
            <w:r w:rsidRPr="006C4B93">
              <w:rPr>
                <w:b w:val="0"/>
                <w:color w:val="auto"/>
              </w:rPr>
              <w:t>a is</w:t>
            </w:r>
            <w:proofErr w:type="gramEnd"/>
            <w:r w:rsidRPr="006C4B93">
              <w:rPr>
                <w:b w:val="0"/>
                <w:color w:val="auto"/>
              </w:rPr>
              <w:t xml:space="preserve"> a web platform and android mobile app for the Sellers (SHG Enterprise, CLF, </w:t>
            </w:r>
            <w:proofErr w:type="spellStart"/>
            <w:r w:rsidRPr="006C4B93">
              <w:rPr>
                <w:b w:val="0"/>
                <w:color w:val="auto"/>
              </w:rPr>
              <w:t>Saras</w:t>
            </w:r>
            <w:proofErr w:type="spellEnd"/>
            <w:r w:rsidRPr="006C4B93">
              <w:rPr>
                <w:b w:val="0"/>
                <w:color w:val="auto"/>
              </w:rPr>
              <w:t xml:space="preserve"> Center and Growth Center) enabling them to upload and sell products to buyers.</w:t>
            </w:r>
          </w:p>
          <w:p w14:paraId="5AD4951B" w14:textId="77777777" w:rsidR="006C4B93" w:rsidRPr="00F51C8F" w:rsidRDefault="006C4B93" w:rsidP="00F51C8F">
            <w:pPr>
              <w:rPr>
                <w:b w:val="0"/>
                <w:color w:val="auto"/>
              </w:rPr>
            </w:pPr>
          </w:p>
          <w:p w14:paraId="0D1D988C" w14:textId="77777777" w:rsidR="00DF027C" w:rsidRPr="00AC77D5" w:rsidRDefault="005B12D8" w:rsidP="00AC77D5">
            <w:pPr>
              <w:pStyle w:val="Heading2"/>
              <w:numPr>
                <w:ilvl w:val="1"/>
                <w:numId w:val="5"/>
              </w:numPr>
              <w:ind w:left="673" w:hanging="708"/>
              <w:rPr>
                <w:sz w:val="32"/>
              </w:rPr>
            </w:pPr>
            <w:bookmarkStart w:id="2" w:name="_Toc84270835"/>
            <w:r w:rsidRPr="00AC77D5">
              <w:rPr>
                <w:sz w:val="32"/>
              </w:rPr>
              <w:t>Hardware and Software Requirements</w:t>
            </w:r>
            <w:bookmarkEnd w:id="2"/>
          </w:p>
          <w:p w14:paraId="4371F998" w14:textId="77777777" w:rsidR="005B12D8" w:rsidRPr="00F51C8F" w:rsidRDefault="005B12D8" w:rsidP="00AC77D5">
            <w:pPr>
              <w:pStyle w:val="Content"/>
              <w:numPr>
                <w:ilvl w:val="0"/>
                <w:numId w:val="3"/>
              </w:numPr>
              <w:ind w:left="673"/>
              <w:rPr>
                <w:color w:val="auto"/>
              </w:rPr>
            </w:pPr>
            <w:r w:rsidRPr="005B12D8">
              <w:rPr>
                <w:color w:val="auto"/>
              </w:rPr>
              <w:t xml:space="preserve">Requires a smart phone with Android operating system (OS) </w:t>
            </w:r>
            <w:r w:rsidR="00F51C8F" w:rsidRPr="005B12D8">
              <w:rPr>
                <w:color w:val="auto"/>
              </w:rPr>
              <w:t>minimum Android versio</w:t>
            </w:r>
            <w:r w:rsidR="00F51C8F">
              <w:rPr>
                <w:color w:val="auto"/>
              </w:rPr>
              <w:t>n should be 5.0</w:t>
            </w:r>
            <w:r w:rsidR="00F51C8F" w:rsidRPr="005B12D8">
              <w:rPr>
                <w:color w:val="auto"/>
              </w:rPr>
              <w:t xml:space="preserve"> and </w:t>
            </w:r>
            <w:r w:rsidR="00F51C8F">
              <w:rPr>
                <w:color w:val="auto"/>
              </w:rPr>
              <w:t>above.</w:t>
            </w:r>
          </w:p>
          <w:p w14:paraId="068101AE" w14:textId="65B3E29C" w:rsidR="00DF027C" w:rsidRDefault="005B12D8" w:rsidP="00AC77D5">
            <w:pPr>
              <w:pStyle w:val="Content"/>
              <w:numPr>
                <w:ilvl w:val="0"/>
                <w:numId w:val="3"/>
              </w:numPr>
              <w:ind w:left="673"/>
              <w:rPr>
                <w:color w:val="auto"/>
              </w:rPr>
            </w:pPr>
            <w:r w:rsidRPr="005B12D8">
              <w:rPr>
                <w:color w:val="auto"/>
              </w:rPr>
              <w:t>To download a</w:t>
            </w:r>
            <w:r w:rsidR="001E55AB">
              <w:rPr>
                <w:color w:val="auto"/>
              </w:rPr>
              <w:t xml:space="preserve">nd use the functionalities of </w:t>
            </w:r>
            <w:proofErr w:type="spellStart"/>
            <w:r w:rsidR="001E55AB">
              <w:rPr>
                <w:color w:val="auto"/>
              </w:rPr>
              <w:t>A</w:t>
            </w:r>
            <w:r w:rsidRPr="005B12D8">
              <w:rPr>
                <w:color w:val="auto"/>
              </w:rPr>
              <w:t>jeevika</w:t>
            </w:r>
            <w:proofErr w:type="spellEnd"/>
            <w:r w:rsidRPr="005B12D8">
              <w:rPr>
                <w:color w:val="auto"/>
              </w:rPr>
              <w:t xml:space="preserve"> mobile app, you require an Internet connection in your mobile.</w:t>
            </w:r>
          </w:p>
          <w:p w14:paraId="1E2A324D" w14:textId="77777777" w:rsidR="00F51C8F" w:rsidRDefault="005B12D8" w:rsidP="00AC77D5">
            <w:pPr>
              <w:pStyle w:val="Content"/>
              <w:numPr>
                <w:ilvl w:val="0"/>
                <w:numId w:val="3"/>
              </w:numPr>
              <w:ind w:left="673"/>
              <w:rPr>
                <w:color w:val="auto"/>
              </w:rPr>
            </w:pPr>
            <w:r>
              <w:rPr>
                <w:color w:val="auto"/>
              </w:rPr>
              <w:t>An active email account.</w:t>
            </w:r>
            <w:r w:rsidR="00332EA8">
              <w:t xml:space="preserve"> </w:t>
            </w:r>
          </w:p>
          <w:p w14:paraId="662DE28D" w14:textId="351FD6B9" w:rsidR="00F51C8F" w:rsidRDefault="00F51C8F" w:rsidP="00F51C8F">
            <w:pPr>
              <w:pStyle w:val="Content"/>
              <w:rPr>
                <w:color w:val="auto"/>
              </w:rPr>
            </w:pPr>
          </w:p>
          <w:p w14:paraId="19388FAD" w14:textId="77777777" w:rsidR="00E13DD9" w:rsidRPr="00AC77D5" w:rsidRDefault="00E13DD9" w:rsidP="00E13DD9">
            <w:pPr>
              <w:pStyle w:val="Heading2"/>
              <w:numPr>
                <w:ilvl w:val="1"/>
                <w:numId w:val="5"/>
              </w:numPr>
              <w:ind w:left="673" w:hanging="708"/>
              <w:rPr>
                <w:sz w:val="32"/>
              </w:rPr>
            </w:pPr>
            <w:bookmarkStart w:id="3" w:name="_Toc84270836"/>
            <w:r w:rsidRPr="0000457D">
              <w:rPr>
                <w:sz w:val="32"/>
              </w:rPr>
              <w:t>Purpose of the document</w:t>
            </w:r>
            <w:bookmarkEnd w:id="3"/>
          </w:p>
          <w:p w14:paraId="651B77D8" w14:textId="121FF83D" w:rsidR="00E13DD9" w:rsidRDefault="00E13DD9" w:rsidP="008C34E7">
            <w:pPr>
              <w:pStyle w:val="Content"/>
              <w:jc w:val="both"/>
              <w:rPr>
                <w:color w:val="auto"/>
              </w:rPr>
            </w:pPr>
            <w:r w:rsidRPr="0000457D">
              <w:rPr>
                <w:color w:val="auto"/>
              </w:rPr>
              <w:t xml:space="preserve">This document </w:t>
            </w:r>
            <w:proofErr w:type="gramStart"/>
            <w:r w:rsidRPr="0000457D">
              <w:rPr>
                <w:color w:val="auto"/>
              </w:rPr>
              <w:t>is aimed</w:t>
            </w:r>
            <w:proofErr w:type="gramEnd"/>
            <w:r w:rsidRPr="0000457D">
              <w:rPr>
                <w:color w:val="auto"/>
              </w:rPr>
              <w:t xml:space="preserve"> </w:t>
            </w:r>
            <w:r w:rsidR="008C34E7">
              <w:rPr>
                <w:color w:val="auto"/>
              </w:rPr>
              <w:t>at serving as a guide for Sellers</w:t>
            </w:r>
            <w:r w:rsidRPr="0000457D">
              <w:rPr>
                <w:color w:val="auto"/>
              </w:rPr>
              <w:t xml:space="preserve"> on the use of the</w:t>
            </w:r>
            <w:r w:rsidR="008C34E7">
              <w:rPr>
                <w:color w:val="auto"/>
              </w:rPr>
              <w:t xml:space="preserve"> </w:t>
            </w:r>
            <w:proofErr w:type="spellStart"/>
            <w:r w:rsidRPr="0000457D">
              <w:rPr>
                <w:color w:val="auto"/>
              </w:rPr>
              <w:t>A</w:t>
            </w:r>
            <w:r w:rsidR="008C34E7">
              <w:rPr>
                <w:color w:val="auto"/>
              </w:rPr>
              <w:t>jeevika</w:t>
            </w:r>
            <w:proofErr w:type="spellEnd"/>
            <w:r w:rsidR="008C34E7">
              <w:rPr>
                <w:color w:val="auto"/>
              </w:rPr>
              <w:t xml:space="preserve"> </w:t>
            </w:r>
            <w:r w:rsidRPr="0000457D">
              <w:rPr>
                <w:color w:val="auto"/>
              </w:rPr>
              <w:t>Mobile App. The document can also help the district admins and</w:t>
            </w:r>
            <w:r w:rsidR="008C34E7">
              <w:rPr>
                <w:color w:val="auto"/>
              </w:rPr>
              <w:t xml:space="preserve"> </w:t>
            </w:r>
            <w:r w:rsidRPr="0000457D">
              <w:rPr>
                <w:color w:val="auto"/>
              </w:rPr>
              <w:t>government officials in understa</w:t>
            </w:r>
            <w:r w:rsidR="006C4B93">
              <w:rPr>
                <w:color w:val="auto"/>
              </w:rPr>
              <w:t>nding of the buyer application.</w:t>
            </w:r>
          </w:p>
          <w:p w14:paraId="4CE19BD2" w14:textId="77777777" w:rsidR="006C4B93" w:rsidRDefault="006C4B93" w:rsidP="00E13DD9">
            <w:pPr>
              <w:pStyle w:val="Content"/>
              <w:rPr>
                <w:color w:val="auto"/>
              </w:rPr>
            </w:pPr>
          </w:p>
          <w:p w14:paraId="561DB7EB" w14:textId="77777777" w:rsidR="006C4B93" w:rsidRPr="00AC77D5" w:rsidRDefault="006C4B93" w:rsidP="006C4B93">
            <w:pPr>
              <w:pStyle w:val="Heading2"/>
              <w:numPr>
                <w:ilvl w:val="1"/>
                <w:numId w:val="5"/>
              </w:numPr>
              <w:ind w:left="673" w:hanging="708"/>
              <w:rPr>
                <w:sz w:val="32"/>
              </w:rPr>
            </w:pPr>
            <w:bookmarkStart w:id="4" w:name="_Toc84269789"/>
            <w:r w:rsidRPr="00AC77D5">
              <w:rPr>
                <w:sz w:val="32"/>
              </w:rPr>
              <w:t>User Access Levels</w:t>
            </w:r>
            <w:bookmarkEnd w:id="4"/>
          </w:p>
          <w:p w14:paraId="4D259F77" w14:textId="0322AF7A" w:rsidR="006C4B93" w:rsidRPr="006C4B93" w:rsidRDefault="006C4B93" w:rsidP="006C4B93">
            <w:pPr>
              <w:pStyle w:val="Content"/>
              <w:rPr>
                <w:color w:val="auto"/>
              </w:rPr>
            </w:pPr>
            <w:r w:rsidRPr="00F51C8F">
              <w:rPr>
                <w:color w:val="auto"/>
              </w:rPr>
              <w:t xml:space="preserve">There are </w:t>
            </w:r>
            <w:r>
              <w:rPr>
                <w:color w:val="auto"/>
              </w:rPr>
              <w:t>four</w:t>
            </w:r>
            <w:r w:rsidRPr="00F51C8F">
              <w:rPr>
                <w:color w:val="auto"/>
              </w:rPr>
              <w:t xml:space="preserve"> types of roles in </w:t>
            </w:r>
            <w:proofErr w:type="spellStart"/>
            <w:r w:rsidRPr="005B12D8">
              <w:rPr>
                <w:color w:val="auto"/>
              </w:rPr>
              <w:t>Ajeevika</w:t>
            </w:r>
            <w:proofErr w:type="spellEnd"/>
            <w:r>
              <w:rPr>
                <w:color w:val="auto"/>
              </w:rPr>
              <w:t xml:space="preserve"> Seller</w:t>
            </w:r>
            <w:r w:rsidRPr="005B12D8">
              <w:rPr>
                <w:color w:val="auto"/>
              </w:rPr>
              <w:t xml:space="preserve"> </w:t>
            </w:r>
            <w:r>
              <w:rPr>
                <w:color w:val="auto"/>
              </w:rPr>
              <w:t xml:space="preserve">Application namely </w:t>
            </w:r>
            <w:r w:rsidRPr="006C4B93">
              <w:rPr>
                <w:color w:val="auto"/>
              </w:rPr>
              <w:t xml:space="preserve">SHG Enterprise, CLF, </w:t>
            </w:r>
            <w:proofErr w:type="spellStart"/>
            <w:r w:rsidRPr="006C4B93">
              <w:rPr>
                <w:color w:val="auto"/>
              </w:rPr>
              <w:t>Saras</w:t>
            </w:r>
            <w:proofErr w:type="spellEnd"/>
            <w:r w:rsidRPr="006C4B93">
              <w:rPr>
                <w:color w:val="auto"/>
              </w:rPr>
              <w:t xml:space="preserve"> Center and Growth Center</w:t>
            </w:r>
          </w:p>
          <w:p w14:paraId="0BDB6777" w14:textId="77777777" w:rsidR="006C4B93" w:rsidRPr="006C4B93" w:rsidRDefault="006C4B93" w:rsidP="006C4B93">
            <w:pPr>
              <w:pStyle w:val="ListParagraph"/>
              <w:numPr>
                <w:ilvl w:val="0"/>
                <w:numId w:val="11"/>
              </w:numPr>
              <w:jc w:val="both"/>
              <w:rPr>
                <w:b w:val="0"/>
                <w:color w:val="auto"/>
              </w:rPr>
            </w:pPr>
            <w:r w:rsidRPr="006C4B93">
              <w:rPr>
                <w:b w:val="0"/>
                <w:color w:val="auto"/>
              </w:rPr>
              <w:t xml:space="preserve">CLF, </w:t>
            </w:r>
            <w:proofErr w:type="spellStart"/>
            <w:r w:rsidRPr="006C4B93">
              <w:rPr>
                <w:b w:val="0"/>
                <w:color w:val="auto"/>
              </w:rPr>
              <w:t>Saras</w:t>
            </w:r>
            <w:proofErr w:type="spellEnd"/>
            <w:r w:rsidRPr="006C4B93">
              <w:rPr>
                <w:b w:val="0"/>
                <w:color w:val="auto"/>
              </w:rPr>
              <w:t xml:space="preserve"> Center and Growth Center: These user groups act as </w:t>
            </w:r>
            <w:proofErr w:type="gramStart"/>
            <w:r w:rsidRPr="006C4B93">
              <w:rPr>
                <w:b w:val="0"/>
                <w:color w:val="auto"/>
              </w:rPr>
              <w:t>middlemen</w:t>
            </w:r>
            <w:proofErr w:type="gramEnd"/>
            <w:r w:rsidRPr="006C4B93">
              <w:rPr>
                <w:b w:val="0"/>
                <w:color w:val="auto"/>
              </w:rPr>
              <w:t xml:space="preserve"> on the platform, they can buy the produce from SHG Individuals and then upload and sell their products on the platform to buyers. </w:t>
            </w:r>
          </w:p>
          <w:p w14:paraId="7B1CED56" w14:textId="77777777" w:rsidR="006C4B93" w:rsidRPr="006C4B93" w:rsidRDefault="006C4B93" w:rsidP="006C4B93">
            <w:pPr>
              <w:pStyle w:val="ListParagraph"/>
              <w:numPr>
                <w:ilvl w:val="0"/>
                <w:numId w:val="11"/>
              </w:numPr>
              <w:jc w:val="both"/>
              <w:rPr>
                <w:b w:val="0"/>
                <w:color w:val="auto"/>
              </w:rPr>
            </w:pPr>
            <w:r w:rsidRPr="006C4B93">
              <w:rPr>
                <w:b w:val="0"/>
                <w:color w:val="auto"/>
              </w:rPr>
              <w:t xml:space="preserve">SHG Enterprise: This user group can directly upload their products on the platform for sale to buyers. They </w:t>
            </w:r>
            <w:proofErr w:type="gramStart"/>
            <w:r w:rsidRPr="006C4B93">
              <w:rPr>
                <w:b w:val="0"/>
                <w:color w:val="auto"/>
              </w:rPr>
              <w:t>don’t</w:t>
            </w:r>
            <w:proofErr w:type="gramEnd"/>
            <w:r w:rsidRPr="006C4B93">
              <w:rPr>
                <w:b w:val="0"/>
                <w:color w:val="auto"/>
              </w:rPr>
              <w:t xml:space="preserve"> have a provision to buy from SHG individuals.</w:t>
            </w:r>
          </w:p>
          <w:p w14:paraId="2300FE00" w14:textId="77777777" w:rsidR="006C4B93" w:rsidRDefault="006C4B93" w:rsidP="00E13DD9">
            <w:pPr>
              <w:pStyle w:val="Content"/>
              <w:rPr>
                <w:color w:val="auto"/>
              </w:rPr>
            </w:pPr>
          </w:p>
          <w:p w14:paraId="08125ADB" w14:textId="5C6FCFA7" w:rsidR="00E13DD9" w:rsidRDefault="00E13DD9" w:rsidP="00E13DD9">
            <w:pPr>
              <w:pStyle w:val="Content"/>
              <w:rPr>
                <w:color w:val="auto"/>
              </w:rPr>
            </w:pPr>
          </w:p>
          <w:p w14:paraId="43343AB5" w14:textId="77777777" w:rsidR="00E13DD9" w:rsidRPr="0000457D" w:rsidRDefault="00E13DD9" w:rsidP="00E13DD9">
            <w:pPr>
              <w:pStyle w:val="Heading2"/>
              <w:numPr>
                <w:ilvl w:val="1"/>
                <w:numId w:val="5"/>
              </w:numPr>
              <w:ind w:left="673" w:hanging="708"/>
              <w:rPr>
                <w:sz w:val="32"/>
              </w:rPr>
            </w:pPr>
            <w:bookmarkStart w:id="5" w:name="_Toc84270837"/>
            <w:r w:rsidRPr="0000457D">
              <w:rPr>
                <w:sz w:val="32"/>
              </w:rPr>
              <w:t>Disclaimer</w:t>
            </w:r>
            <w:bookmarkEnd w:id="5"/>
          </w:p>
          <w:p w14:paraId="45BCFF9B" w14:textId="77777777" w:rsidR="00E13DD9" w:rsidRPr="0000457D" w:rsidRDefault="00E13DD9" w:rsidP="00FF779C">
            <w:pPr>
              <w:pStyle w:val="Content"/>
              <w:rPr>
                <w:color w:val="auto"/>
              </w:rPr>
            </w:pPr>
            <w:r w:rsidRPr="0000457D">
              <w:rPr>
                <w:color w:val="auto"/>
              </w:rPr>
              <w:t xml:space="preserve">The mobile app is android based and can only be installed on android devices. </w:t>
            </w:r>
          </w:p>
          <w:p w14:paraId="7EA6AC94" w14:textId="77777777" w:rsidR="00E13DD9" w:rsidRPr="0000457D" w:rsidRDefault="00E13DD9" w:rsidP="00FF779C">
            <w:pPr>
              <w:pStyle w:val="Content"/>
              <w:rPr>
                <w:color w:val="auto"/>
              </w:rPr>
            </w:pPr>
            <w:r w:rsidRPr="0000457D">
              <w:rPr>
                <w:color w:val="auto"/>
              </w:rPr>
              <w:t>This document is prepared as an artifact to facilitate training on the digital product</w:t>
            </w:r>
          </w:p>
          <w:p w14:paraId="5B37B0B6" w14:textId="77777777" w:rsidR="00E13DD9" w:rsidRDefault="00E13DD9" w:rsidP="00FF779C">
            <w:pPr>
              <w:pStyle w:val="Content"/>
              <w:rPr>
                <w:color w:val="auto"/>
              </w:rPr>
            </w:pPr>
            <w:proofErr w:type="gramStart"/>
            <w:r w:rsidRPr="0000457D">
              <w:rPr>
                <w:color w:val="auto"/>
              </w:rPr>
              <w:lastRenderedPageBreak/>
              <w:t>developed</w:t>
            </w:r>
            <w:proofErr w:type="gramEnd"/>
            <w:r w:rsidRPr="0000457D">
              <w:rPr>
                <w:color w:val="auto"/>
              </w:rPr>
              <w:t xml:space="preserve"> under "</w:t>
            </w:r>
            <w:r w:rsidRPr="0000457D">
              <w:rPr>
                <w:b/>
              </w:rPr>
              <w:t xml:space="preserve"> </w:t>
            </w:r>
            <w:r w:rsidRPr="0000457D">
              <w:rPr>
                <w:color w:val="auto"/>
              </w:rPr>
              <w:t xml:space="preserve">Technical support for the upgradation, enhancement of </w:t>
            </w:r>
            <w:proofErr w:type="spellStart"/>
            <w:r w:rsidRPr="0000457D">
              <w:rPr>
                <w:color w:val="auto"/>
              </w:rPr>
              <w:t>Uttarakhand</w:t>
            </w:r>
            <w:proofErr w:type="spellEnd"/>
            <w:r w:rsidRPr="0000457D">
              <w:rPr>
                <w:color w:val="auto"/>
              </w:rPr>
              <w:t xml:space="preserve"> </w:t>
            </w:r>
            <w:proofErr w:type="spellStart"/>
            <w:r w:rsidRPr="0000457D">
              <w:rPr>
                <w:color w:val="auto"/>
              </w:rPr>
              <w:t>Ajeevika</w:t>
            </w:r>
            <w:proofErr w:type="spellEnd"/>
            <w:r w:rsidRPr="0000457D">
              <w:rPr>
                <w:color w:val="auto"/>
              </w:rPr>
              <w:t xml:space="preserve"> and creation of Marketplace module</w:t>
            </w:r>
            <w:r w:rsidRPr="0000457D">
              <w:rPr>
                <w:b/>
                <w:color w:val="auto"/>
              </w:rPr>
              <w:t xml:space="preserve"> </w:t>
            </w:r>
            <w:r w:rsidRPr="0000457D">
              <w:rPr>
                <w:color w:val="auto"/>
              </w:rPr>
              <w:t>".</w:t>
            </w:r>
          </w:p>
          <w:p w14:paraId="02831535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</w:p>
          <w:p w14:paraId="79D1329F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  <w:r w:rsidRPr="0000457D">
              <w:rPr>
                <w:color w:val="auto"/>
              </w:rPr>
              <w:t>Best effort has been put to ensure that the content of this document is in sync with</w:t>
            </w:r>
          </w:p>
          <w:p w14:paraId="698FE995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  <w:r w:rsidRPr="0000457D">
              <w:rPr>
                <w:color w:val="auto"/>
              </w:rPr>
              <w:t>the actual product, however, since software products can undergo multiple</w:t>
            </w:r>
          </w:p>
          <w:p w14:paraId="5100F895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  <w:r w:rsidRPr="0000457D">
              <w:rPr>
                <w:color w:val="auto"/>
              </w:rPr>
              <w:t>changes, hence it is not guaranteed that this document aligns with the latest product</w:t>
            </w:r>
          </w:p>
          <w:p w14:paraId="2D4D44D8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  <w:proofErr w:type="gramStart"/>
            <w:r w:rsidRPr="0000457D">
              <w:rPr>
                <w:color w:val="auto"/>
              </w:rPr>
              <w:t>version</w:t>
            </w:r>
            <w:proofErr w:type="gramEnd"/>
            <w:r w:rsidRPr="0000457D">
              <w:rPr>
                <w:color w:val="auto"/>
              </w:rPr>
              <w:t xml:space="preserve">. </w:t>
            </w:r>
          </w:p>
          <w:p w14:paraId="0856EEB6" w14:textId="77777777" w:rsidR="00E13DD9" w:rsidRPr="0000457D" w:rsidRDefault="00E13DD9" w:rsidP="00FF779C">
            <w:pPr>
              <w:pStyle w:val="Content"/>
              <w:jc w:val="both"/>
              <w:rPr>
                <w:color w:val="auto"/>
              </w:rPr>
            </w:pPr>
            <w:r w:rsidRPr="0000457D">
              <w:rPr>
                <w:color w:val="auto"/>
              </w:rPr>
              <w:t xml:space="preserve">The creator or owner of this document does </w:t>
            </w:r>
            <w:r>
              <w:rPr>
                <w:color w:val="auto"/>
              </w:rPr>
              <w:t xml:space="preserve">not accept any liability of any </w:t>
            </w:r>
            <w:r w:rsidRPr="0000457D">
              <w:rPr>
                <w:color w:val="auto"/>
              </w:rPr>
              <w:t>untoward repercussions arising out of the product</w:t>
            </w:r>
            <w:r>
              <w:rPr>
                <w:color w:val="auto"/>
              </w:rPr>
              <w:t xml:space="preserve"> usage or information mentioned </w:t>
            </w:r>
            <w:r w:rsidRPr="0000457D">
              <w:rPr>
                <w:color w:val="auto"/>
              </w:rPr>
              <w:t>in this document. All the rights of this document lie with the owner of the above-</w:t>
            </w:r>
          </w:p>
          <w:p w14:paraId="5AAC4B9A" w14:textId="2D6A2353" w:rsidR="00DF027C" w:rsidRPr="00E2718B" w:rsidRDefault="00E13DD9" w:rsidP="00FF779C">
            <w:pPr>
              <w:pStyle w:val="Content"/>
              <w:jc w:val="both"/>
              <w:rPr>
                <w:color w:val="auto"/>
              </w:rPr>
            </w:pPr>
            <w:proofErr w:type="gramStart"/>
            <w:r w:rsidRPr="0000457D">
              <w:rPr>
                <w:color w:val="auto"/>
              </w:rPr>
              <w:t>mentioned</w:t>
            </w:r>
            <w:proofErr w:type="gramEnd"/>
            <w:r w:rsidRPr="0000457D">
              <w:rPr>
                <w:color w:val="auto"/>
              </w:rPr>
              <w:t xml:space="preserve"> digital product.</w:t>
            </w:r>
          </w:p>
        </w:tc>
      </w:tr>
    </w:tbl>
    <w:p w14:paraId="2CCA14F7" w14:textId="5A74C653" w:rsidR="0087605E" w:rsidRPr="00BE1C33" w:rsidRDefault="00720803" w:rsidP="00E2718B">
      <w:pPr>
        <w:spacing w:after="200"/>
        <w:rPr>
          <w:sz w:val="36"/>
        </w:rPr>
      </w:pPr>
      <w:r>
        <w:lastRenderedPageBreak/>
        <w:br w:type="page"/>
      </w:r>
      <w:r w:rsidR="000B63A2" w:rsidRPr="00BE1C33">
        <w:rPr>
          <w:sz w:val="36"/>
        </w:rPr>
        <w:lastRenderedPageBreak/>
        <w:t>Getting Started</w:t>
      </w:r>
    </w:p>
    <w:p w14:paraId="5F931787" w14:textId="76CB3B4A" w:rsidR="00AC77D5" w:rsidRP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6" w:name="_Toc84270838"/>
      <w:r w:rsidRPr="00AC77D5">
        <w:rPr>
          <w:sz w:val="32"/>
        </w:rPr>
        <w:t>Downloading Application</w:t>
      </w:r>
      <w:r w:rsidR="0036005B">
        <w:rPr>
          <w:sz w:val="32"/>
        </w:rPr>
        <w:t xml:space="preserve"> </w:t>
      </w:r>
      <w:r w:rsidR="005C5D18">
        <w:rPr>
          <w:sz w:val="24"/>
        </w:rPr>
        <w:t>(for demonstration purpose</w:t>
      </w:r>
      <w:r w:rsidR="0036005B" w:rsidRPr="00527765">
        <w:rPr>
          <w:sz w:val="24"/>
        </w:rPr>
        <w:t>)</w:t>
      </w:r>
      <w:bookmarkEnd w:id="6"/>
    </w:p>
    <w:p w14:paraId="28FA810B" w14:textId="2FF86392" w:rsidR="00525E61" w:rsidRDefault="006C4B93" w:rsidP="00AC77D5">
      <w:pPr>
        <w:rPr>
          <w:b w:val="0"/>
          <w:color w:val="auto"/>
          <w:sz w:val="24"/>
        </w:rPr>
      </w:pPr>
      <w:proofErr w:type="spellStart"/>
      <w:r>
        <w:rPr>
          <w:b w:val="0"/>
          <w:color w:val="auto"/>
          <w:sz w:val="24"/>
        </w:rPr>
        <w:t>A</w:t>
      </w:r>
      <w:r w:rsidR="00525E61" w:rsidRPr="00525E61">
        <w:rPr>
          <w:b w:val="0"/>
          <w:color w:val="auto"/>
          <w:sz w:val="24"/>
        </w:rPr>
        <w:t>jeevika</w:t>
      </w:r>
      <w:proofErr w:type="spellEnd"/>
      <w:r w:rsidR="00525E61" w:rsidRPr="00525E61">
        <w:rPr>
          <w:b w:val="0"/>
          <w:color w:val="auto"/>
          <w:sz w:val="24"/>
        </w:rPr>
        <w:t xml:space="preserve"> application</w:t>
      </w:r>
      <w:r w:rsidR="00525E61">
        <w:rPr>
          <w:b w:val="0"/>
          <w:color w:val="auto"/>
          <w:sz w:val="24"/>
        </w:rPr>
        <w:t xml:space="preserve"> </w:t>
      </w:r>
      <w:proofErr w:type="gramStart"/>
      <w:r w:rsidR="00525E61">
        <w:rPr>
          <w:b w:val="0"/>
          <w:color w:val="auto"/>
          <w:sz w:val="24"/>
        </w:rPr>
        <w:t>can be downloaded</w:t>
      </w:r>
      <w:proofErr w:type="gramEnd"/>
      <w:r w:rsidR="00525E61">
        <w:rPr>
          <w:b w:val="0"/>
          <w:color w:val="auto"/>
          <w:sz w:val="24"/>
        </w:rPr>
        <w:t xml:space="preserve"> via Google Play Store.</w:t>
      </w:r>
      <w:r w:rsidR="00525E61" w:rsidRPr="00525E61">
        <w:rPr>
          <w:b w:val="0"/>
          <w:color w:val="auto"/>
          <w:sz w:val="24"/>
        </w:rPr>
        <w:t xml:space="preserve"> </w:t>
      </w:r>
      <w:r w:rsidR="00525E61">
        <w:rPr>
          <w:b w:val="0"/>
          <w:color w:val="auto"/>
          <w:sz w:val="24"/>
        </w:rPr>
        <w:t>To download the application follow the following steps:</w:t>
      </w:r>
    </w:p>
    <w:p w14:paraId="2D354529" w14:textId="565E2A4C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Open Play Store application on your mobile by clicking on the Play Store icon as shown in the image below</w:t>
      </w:r>
      <w:r>
        <w:rPr>
          <w:b w:val="0"/>
          <w:color w:val="auto"/>
          <w:sz w:val="24"/>
        </w:rPr>
        <w:t>.</w:t>
      </w:r>
    </w:p>
    <w:p w14:paraId="6FAAF847" w14:textId="1A743A3B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Click on the Google Play text a</w:t>
      </w:r>
      <w:r w:rsidR="006C4B93">
        <w:rPr>
          <w:b w:val="0"/>
          <w:color w:val="auto"/>
          <w:sz w:val="24"/>
        </w:rPr>
        <w:t>t the top and enter the text "</w:t>
      </w:r>
      <w:proofErr w:type="spellStart"/>
      <w:r w:rsidR="006C4B93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Pr="00525E61">
        <w:rPr>
          <w:b w:val="0"/>
          <w:color w:val="auto"/>
          <w:sz w:val="24"/>
        </w:rPr>
        <w:t>" in</w:t>
      </w:r>
      <w:r w:rsidR="006C4B93">
        <w:rPr>
          <w:b w:val="0"/>
          <w:color w:val="auto"/>
          <w:sz w:val="24"/>
        </w:rPr>
        <w:t xml:space="preserve"> the search bar. Click on the </w:t>
      </w:r>
      <w:proofErr w:type="spellStart"/>
      <w:r w:rsidR="006C4B93">
        <w:rPr>
          <w:b w:val="0"/>
          <w:color w:val="auto"/>
          <w:sz w:val="24"/>
        </w:rPr>
        <w:t>A</w:t>
      </w:r>
      <w:r w:rsidRPr="00525E61">
        <w:rPr>
          <w:b w:val="0"/>
          <w:color w:val="auto"/>
          <w:sz w:val="24"/>
        </w:rPr>
        <w:t>jeevika</w:t>
      </w:r>
      <w:proofErr w:type="spellEnd"/>
      <w:r w:rsidRPr="00525E61">
        <w:rPr>
          <w:b w:val="0"/>
          <w:color w:val="auto"/>
          <w:sz w:val="24"/>
        </w:rPr>
        <w:t xml:space="preserve"> application icon from the search result</w:t>
      </w:r>
      <w:r>
        <w:rPr>
          <w:b w:val="0"/>
          <w:color w:val="auto"/>
          <w:sz w:val="24"/>
        </w:rPr>
        <w:t>.</w:t>
      </w:r>
    </w:p>
    <w:p w14:paraId="0D03B973" w14:textId="69E0AEFB" w:rsidR="00525E61" w:rsidRDefault="00525E61" w:rsidP="00AC77D5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 xml:space="preserve">: </w:t>
      </w:r>
      <w:r w:rsidRPr="00525E61">
        <w:rPr>
          <w:b w:val="0"/>
          <w:color w:val="auto"/>
          <w:sz w:val="24"/>
        </w:rPr>
        <w:t>Click on the "INSTALL" button to install the application.</w:t>
      </w:r>
      <w:r w:rsidR="00762945" w:rsidRPr="00762945">
        <w:rPr>
          <w:noProof/>
          <w:lang w:val="en-IN" w:eastAsia="en-IN"/>
        </w:rPr>
        <w:t xml:space="preserve"> </w:t>
      </w:r>
    </w:p>
    <w:p w14:paraId="62EE3BC7" w14:textId="755E44F6" w:rsidR="00525E61" w:rsidRDefault="001A1091" w:rsidP="00AC77D5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40832" behindDoc="0" locked="0" layoutInCell="1" allowOverlap="1" wp14:anchorId="6E1A9BCD" wp14:editId="49142B54">
            <wp:simplePos x="0" y="0"/>
            <wp:positionH relativeFrom="column">
              <wp:posOffset>2682240</wp:posOffset>
            </wp:positionH>
            <wp:positionV relativeFrom="paragraph">
              <wp:posOffset>8255</wp:posOffset>
            </wp:positionV>
            <wp:extent cx="1904365" cy="2872740"/>
            <wp:effectExtent l="0" t="0" r="635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" b="28017"/>
                    <a:stretch/>
                  </pic:blipFill>
                  <pic:spPr bwMode="auto">
                    <a:xfrm>
                      <a:off x="0" y="0"/>
                      <a:ext cx="190436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w:drawing>
          <wp:anchor distT="0" distB="0" distL="114300" distR="114300" simplePos="0" relativeHeight="251641856" behindDoc="0" locked="0" layoutInCell="1" allowOverlap="1" wp14:anchorId="3104E81E" wp14:editId="2E806DB6">
            <wp:simplePos x="0" y="0"/>
            <wp:positionH relativeFrom="column">
              <wp:posOffset>4770120</wp:posOffset>
            </wp:positionH>
            <wp:positionV relativeFrom="paragraph">
              <wp:posOffset>8255</wp:posOffset>
            </wp:positionV>
            <wp:extent cx="1936115" cy="2910840"/>
            <wp:effectExtent l="0" t="0" r="6985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b="29250"/>
                    <a:stretch/>
                  </pic:blipFill>
                  <pic:spPr bwMode="auto">
                    <a:xfrm>
                      <a:off x="0" y="0"/>
                      <a:ext cx="1936115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4E80405" wp14:editId="0FFDBA29">
                <wp:simplePos x="0" y="0"/>
                <wp:positionH relativeFrom="page">
                  <wp:posOffset>2202180</wp:posOffset>
                </wp:positionH>
                <wp:positionV relativeFrom="paragraph">
                  <wp:posOffset>602615</wp:posOffset>
                </wp:positionV>
                <wp:extent cx="548640" cy="655320"/>
                <wp:effectExtent l="0" t="0" r="22860" b="1143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6553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0C4A0F" id="Rounded Rectangle 41" o:spid="_x0000_s1026" style="position:absolute;margin-left:173.4pt;margin-top:47.45pt;width:43.2pt;height:51.6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0EF459D" wp14:editId="13DB5E9C">
                <wp:simplePos x="0" y="0"/>
                <wp:positionH relativeFrom="page">
                  <wp:posOffset>5562600</wp:posOffset>
                </wp:positionH>
                <wp:positionV relativeFrom="paragraph">
                  <wp:posOffset>1075055</wp:posOffset>
                </wp:positionV>
                <wp:extent cx="1798320" cy="281940"/>
                <wp:effectExtent l="0" t="0" r="11430" b="2286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2819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8AC96" id="Rounded Rectangle 40" o:spid="_x0000_s1026" style="position:absolute;margin-left:438pt;margin-top:84.65pt;width:141.6pt;height:22.2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" filled="f" strokecolor="red" strokeweight="1.5pt">
                <w10:wrap anchorx="page"/>
              </v:roundrect>
            </w:pict>
          </mc:Fallback>
        </mc:AlternateContent>
      </w:r>
      <w:r w:rsidR="00762945">
        <w:rPr>
          <w:noProof/>
          <w:lang w:val="en-IN" w:eastAsia="en-IN"/>
        </w:rPr>
        <w:drawing>
          <wp:inline distT="0" distB="0" distL="0" distR="0" wp14:anchorId="7B2887E5" wp14:editId="61C9447C">
            <wp:extent cx="2511594" cy="288036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08" t="2568" r="2949" b="53897"/>
                    <a:stretch/>
                  </pic:blipFill>
                  <pic:spPr bwMode="auto">
                    <a:xfrm>
                      <a:off x="0" y="0"/>
                      <a:ext cx="2519380" cy="288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3AAD" w14:textId="77777777" w:rsidR="004C0E0C" w:rsidRPr="00525E61" w:rsidRDefault="004C0E0C" w:rsidP="00AC77D5">
      <w:pPr>
        <w:rPr>
          <w:b w:val="0"/>
          <w:color w:val="auto"/>
          <w:sz w:val="24"/>
        </w:rPr>
      </w:pPr>
    </w:p>
    <w:p w14:paraId="676FE293" w14:textId="42223997" w:rsidR="00AC77D5" w:rsidRDefault="00AC77D5" w:rsidP="00AC77D5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7" w:name="_Toc84270839"/>
      <w:r>
        <w:rPr>
          <w:sz w:val="32"/>
        </w:rPr>
        <w:t>Opening</w:t>
      </w:r>
      <w:r w:rsidRPr="00AC77D5">
        <w:rPr>
          <w:sz w:val="32"/>
        </w:rPr>
        <w:t xml:space="preserve"> Application</w:t>
      </w:r>
      <w:bookmarkEnd w:id="7"/>
    </w:p>
    <w:p w14:paraId="4A54188A" w14:textId="076E2BED" w:rsidR="00525E61" w:rsidRP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To find the application open your app drawer in android p</w:t>
      </w:r>
      <w:r w:rsidRPr="00525E61">
        <w:rPr>
          <w:b w:val="0"/>
          <w:color w:val="auto"/>
          <w:sz w:val="24"/>
        </w:rPr>
        <w:t>hone</w:t>
      </w:r>
      <w:r>
        <w:rPr>
          <w:b w:val="0"/>
          <w:color w:val="auto"/>
          <w:sz w:val="24"/>
        </w:rPr>
        <w:t>, and search “</w:t>
      </w:r>
      <w:proofErr w:type="spellStart"/>
      <w:r w:rsidRPr="00525E61">
        <w:rPr>
          <w:b w:val="0"/>
          <w:color w:val="auto"/>
          <w:sz w:val="24"/>
        </w:rPr>
        <w:t>Ajeevika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EB2A7E">
        <w:rPr>
          <w:b w:val="0"/>
          <w:color w:val="auto"/>
          <w:sz w:val="24"/>
        </w:rPr>
        <w:t>Seller</w:t>
      </w:r>
      <w:r>
        <w:rPr>
          <w:b w:val="0"/>
          <w:color w:val="auto"/>
          <w:sz w:val="24"/>
        </w:rPr>
        <w:t>”</w:t>
      </w:r>
    </w:p>
    <w:p w14:paraId="173E38A2" w14:textId="10DA2C7F" w:rsidR="00525E61" w:rsidRDefault="00525E61" w:rsidP="00525E61">
      <w:pPr>
        <w:rPr>
          <w:b w:val="0"/>
          <w:color w:val="auto"/>
          <w:sz w:val="24"/>
        </w:rPr>
      </w:pPr>
      <w:r w:rsidRPr="00525E61">
        <w:rPr>
          <w:color w:val="auto"/>
          <w:sz w:val="24"/>
        </w:rPr>
        <w:t xml:space="preserve">Step </w:t>
      </w:r>
      <w:r>
        <w:rPr>
          <w:color w:val="auto"/>
          <w:sz w:val="24"/>
        </w:rPr>
        <w:t>2</w:t>
      </w:r>
      <w:r w:rsidR="006C4B93">
        <w:rPr>
          <w:b w:val="0"/>
          <w:color w:val="auto"/>
          <w:sz w:val="24"/>
        </w:rPr>
        <w:t>: Click on “</w:t>
      </w:r>
      <w:proofErr w:type="spellStart"/>
      <w:r w:rsidR="006C4B93">
        <w:rPr>
          <w:b w:val="0"/>
          <w:color w:val="auto"/>
          <w:sz w:val="24"/>
        </w:rPr>
        <w:t>A</w:t>
      </w:r>
      <w:r>
        <w:rPr>
          <w:b w:val="0"/>
          <w:color w:val="auto"/>
          <w:sz w:val="24"/>
        </w:rPr>
        <w:t>jeevika</w:t>
      </w:r>
      <w:proofErr w:type="spellEnd"/>
      <w:r w:rsidR="0036005B">
        <w:rPr>
          <w:b w:val="0"/>
          <w:color w:val="auto"/>
          <w:sz w:val="24"/>
        </w:rPr>
        <w:t xml:space="preserve"> </w:t>
      </w:r>
      <w:r w:rsidR="00EB2A7E">
        <w:rPr>
          <w:b w:val="0"/>
          <w:color w:val="auto"/>
          <w:sz w:val="24"/>
        </w:rPr>
        <w:t>Seller</w:t>
      </w:r>
      <w:r>
        <w:rPr>
          <w:b w:val="0"/>
          <w:color w:val="auto"/>
          <w:sz w:val="24"/>
        </w:rPr>
        <w:t>” icon in the app drawer.</w:t>
      </w:r>
    </w:p>
    <w:p w14:paraId="5A739732" w14:textId="602E8BAF" w:rsidR="00270427" w:rsidRDefault="00023CB1" w:rsidP="00525E6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3648" behindDoc="0" locked="0" layoutInCell="1" allowOverlap="1" wp14:anchorId="05DEDFC8" wp14:editId="14B57157">
            <wp:simplePos x="0" y="0"/>
            <wp:positionH relativeFrom="column">
              <wp:posOffset>4488768</wp:posOffset>
            </wp:positionH>
            <wp:positionV relativeFrom="paragraph">
              <wp:posOffset>48260</wp:posOffset>
            </wp:positionV>
            <wp:extent cx="1313067" cy="2674620"/>
            <wp:effectExtent l="19050" t="19050" r="20955" b="1143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6" b="5667"/>
                    <a:stretch/>
                  </pic:blipFill>
                  <pic:spPr bwMode="auto">
                    <a:xfrm>
                      <a:off x="0" y="0"/>
                      <a:ext cx="1314344" cy="26772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69856" behindDoc="0" locked="0" layoutInCell="1" allowOverlap="1" wp14:anchorId="19774AA6" wp14:editId="26EA0CFD">
            <wp:simplePos x="0" y="0"/>
            <wp:positionH relativeFrom="column">
              <wp:posOffset>2827020</wp:posOffset>
            </wp:positionH>
            <wp:positionV relativeFrom="paragraph">
              <wp:posOffset>22225</wp:posOffset>
            </wp:positionV>
            <wp:extent cx="1363980" cy="2774493"/>
            <wp:effectExtent l="0" t="0" r="762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" b="4991"/>
                    <a:stretch/>
                  </pic:blipFill>
                  <pic:spPr bwMode="auto">
                    <a:xfrm>
                      <a:off x="0" y="0"/>
                      <a:ext cx="1363980" cy="27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27">
        <w:rPr>
          <w:b w:val="0"/>
          <w:color w:val="auto"/>
          <w:sz w:val="24"/>
        </w:rPr>
        <w:t>Step 3: Choose the language of your choice.</w:t>
      </w:r>
      <w:r w:rsidR="00270427" w:rsidRPr="00270427">
        <w:rPr>
          <w:noProof/>
          <w:lang w:val="en-IN" w:eastAsia="en-IN"/>
        </w:rPr>
        <w:t xml:space="preserve"> </w:t>
      </w:r>
    </w:p>
    <w:p w14:paraId="490F51CD" w14:textId="414652CA" w:rsidR="00AC77D5" w:rsidRPr="00AC77D5" w:rsidRDefault="004C0E0C" w:rsidP="00AC77D5">
      <w:r>
        <w:rPr>
          <w:noProof/>
          <w:lang w:val="en-IN" w:eastAsia="en-IN"/>
        </w:rPr>
        <w:drawing>
          <wp:anchor distT="0" distB="0" distL="114300" distR="114300" simplePos="0" relativeHeight="251629568" behindDoc="0" locked="0" layoutInCell="1" allowOverlap="1" wp14:anchorId="5706587C" wp14:editId="4FDDD473">
            <wp:simplePos x="0" y="0"/>
            <wp:positionH relativeFrom="column">
              <wp:posOffset>640080</wp:posOffset>
            </wp:positionH>
            <wp:positionV relativeFrom="paragraph">
              <wp:posOffset>7620</wp:posOffset>
            </wp:positionV>
            <wp:extent cx="1698625" cy="25450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" t="2953" r="1440" b="32554"/>
                    <a:stretch/>
                  </pic:blipFill>
                  <pic:spPr bwMode="auto">
                    <a:xfrm>
                      <a:off x="0" y="0"/>
                      <a:ext cx="169862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21317" w14:textId="77777777" w:rsidR="00723E66" w:rsidRDefault="001A1091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C5F32F0" wp14:editId="7FA1463B">
                <wp:simplePos x="0" y="0"/>
                <wp:positionH relativeFrom="page">
                  <wp:posOffset>1394460</wp:posOffset>
                </wp:positionH>
                <wp:positionV relativeFrom="paragraph">
                  <wp:posOffset>139700</wp:posOffset>
                </wp:positionV>
                <wp:extent cx="335280" cy="304800"/>
                <wp:effectExtent l="0" t="0" r="2667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4E623" id="Rounded Rectangle 42" o:spid="_x0000_s1026" style="position:absolute;margin-left:109.8pt;margin-top:11pt;width:26.4pt;height:24pt;z-index: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</w:p>
    <w:p w14:paraId="0F634F98" w14:textId="77777777" w:rsidR="00723E66" w:rsidRPr="008B6307" w:rsidRDefault="00723E66" w:rsidP="008B6307">
      <w:pPr>
        <w:spacing w:after="20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br w:type="page"/>
      </w:r>
    </w:p>
    <w:p w14:paraId="6FF145F8" w14:textId="70D41E28" w:rsidR="00D13BA8" w:rsidRPr="00BE1C33" w:rsidRDefault="00BE1C33" w:rsidP="00D13BA8">
      <w:pPr>
        <w:pStyle w:val="Heading1"/>
        <w:numPr>
          <w:ilvl w:val="0"/>
          <w:numId w:val="5"/>
        </w:numPr>
        <w:rPr>
          <w:sz w:val="36"/>
        </w:rPr>
      </w:pPr>
      <w:bookmarkStart w:id="8" w:name="_Toc84270840"/>
      <w:r>
        <w:rPr>
          <w:sz w:val="36"/>
        </w:rPr>
        <w:lastRenderedPageBreak/>
        <w:t xml:space="preserve">User, </w:t>
      </w:r>
      <w:r w:rsidR="00D13BA8" w:rsidRPr="00BE1C33">
        <w:rPr>
          <w:sz w:val="36"/>
        </w:rPr>
        <w:t>Accounts</w:t>
      </w:r>
      <w:r>
        <w:rPr>
          <w:sz w:val="36"/>
        </w:rPr>
        <w:t xml:space="preserve"> &amp; Profile</w:t>
      </w:r>
      <w:bookmarkEnd w:id="8"/>
    </w:p>
    <w:p w14:paraId="16162D70" w14:textId="5BFEBA89" w:rsidR="00BE1C33" w:rsidRPr="00BE1C33" w:rsidRDefault="00D13BA8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9" w:name="_Toc84270841"/>
      <w:r>
        <w:rPr>
          <w:sz w:val="32"/>
        </w:rPr>
        <w:t>Sign Up</w:t>
      </w:r>
      <w:bookmarkEnd w:id="9"/>
    </w:p>
    <w:p w14:paraId="6BD9DC5B" w14:textId="102822AD" w:rsidR="0074370E" w:rsidRDefault="0074370E" w:rsidP="00E069F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When you open the application for the first </w:t>
      </w:r>
      <w:proofErr w:type="gramStart"/>
      <w:r>
        <w:rPr>
          <w:b w:val="0"/>
          <w:color w:val="auto"/>
          <w:sz w:val="24"/>
        </w:rPr>
        <w:t>time</w:t>
      </w:r>
      <w:proofErr w:type="gramEnd"/>
      <w:r>
        <w:rPr>
          <w:b w:val="0"/>
          <w:color w:val="auto"/>
          <w:sz w:val="24"/>
        </w:rPr>
        <w:t xml:space="preserve"> you will be greeted with the page shown below, To access the application you will need </w:t>
      </w:r>
      <w:r w:rsidR="0036005B">
        <w:rPr>
          <w:b w:val="0"/>
          <w:color w:val="auto"/>
          <w:sz w:val="24"/>
        </w:rPr>
        <w:t>an</w:t>
      </w:r>
      <w:r>
        <w:rPr>
          <w:b w:val="0"/>
          <w:color w:val="auto"/>
          <w:sz w:val="24"/>
        </w:rPr>
        <w:t xml:space="preserve"> account. To open the account </w:t>
      </w:r>
      <w:r w:rsidRPr="00527765">
        <w:rPr>
          <w:b w:val="0"/>
          <w:color w:val="auto"/>
          <w:sz w:val="24"/>
        </w:rPr>
        <w:t>follow the steps</w:t>
      </w:r>
      <w:r w:rsidR="00527765" w:rsidRPr="00527765">
        <w:rPr>
          <w:b w:val="0"/>
          <w:color w:val="auto"/>
          <w:sz w:val="24"/>
        </w:rPr>
        <w:t xml:space="preserve"> below</w:t>
      </w:r>
      <w:r>
        <w:rPr>
          <w:b w:val="0"/>
          <w:color w:val="auto"/>
          <w:sz w:val="24"/>
        </w:rPr>
        <w:t>:</w:t>
      </w:r>
    </w:p>
    <w:p w14:paraId="1FE77184" w14:textId="2CCF83F3" w:rsidR="0074370E" w:rsidRDefault="0074370E" w:rsidP="00E069FD">
      <w:pPr>
        <w:rPr>
          <w:b w:val="0"/>
          <w:color w:val="auto"/>
          <w:sz w:val="24"/>
        </w:rPr>
      </w:pPr>
      <w:r w:rsidRPr="0074370E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“Click to Register” text on the bottom of the page.</w:t>
      </w:r>
    </w:p>
    <w:p w14:paraId="4DE96150" w14:textId="4264F26B" w:rsidR="00E13DD9" w:rsidRPr="00E13DD9" w:rsidRDefault="00E13DD9" w:rsidP="00E069FD">
      <w:pPr>
        <w:rPr>
          <w:b w:val="0"/>
          <w:color w:val="auto"/>
          <w:sz w:val="24"/>
        </w:rPr>
      </w:pPr>
      <w:r w:rsidRPr="00E13DD9">
        <w:rPr>
          <w:color w:val="auto"/>
          <w:sz w:val="24"/>
        </w:rPr>
        <w:t>Step 2:</w:t>
      </w:r>
      <w:r>
        <w:rPr>
          <w:color w:val="auto"/>
          <w:sz w:val="24"/>
        </w:rPr>
        <w:t xml:space="preserve"> </w:t>
      </w:r>
      <w:r w:rsidRPr="00E13DD9">
        <w:rPr>
          <w:b w:val="0"/>
          <w:color w:val="auto"/>
          <w:sz w:val="24"/>
        </w:rPr>
        <w:t>Here</w:t>
      </w:r>
      <w:r>
        <w:rPr>
          <w:color w:val="auto"/>
          <w:sz w:val="24"/>
        </w:rPr>
        <w:t xml:space="preserve"> </w:t>
      </w:r>
      <w:r w:rsidRPr="00E13DD9">
        <w:rPr>
          <w:b w:val="0"/>
          <w:color w:val="auto"/>
          <w:sz w:val="24"/>
        </w:rPr>
        <w:t>the first option</w:t>
      </w:r>
      <w:r>
        <w:rPr>
          <w:b w:val="0"/>
          <w:color w:val="auto"/>
          <w:sz w:val="24"/>
        </w:rPr>
        <w:t xml:space="preserve"> (Sign-up As*)</w:t>
      </w:r>
      <w:r w:rsidRPr="00E13DD9">
        <w:rPr>
          <w:b w:val="0"/>
          <w:color w:val="auto"/>
          <w:sz w:val="24"/>
        </w:rPr>
        <w:t xml:space="preserve"> is to select the type of account you want to </w:t>
      </w:r>
      <w:r>
        <w:rPr>
          <w:b w:val="0"/>
          <w:color w:val="auto"/>
          <w:sz w:val="24"/>
        </w:rPr>
        <w:t>create</w:t>
      </w:r>
    </w:p>
    <w:p w14:paraId="71011CFC" w14:textId="2865A128" w:rsidR="00E13DD9" w:rsidRPr="00E13DD9" w:rsidRDefault="00E13DD9" w:rsidP="00E13DD9">
      <w:pPr>
        <w:pStyle w:val="ListParagraph"/>
        <w:numPr>
          <w:ilvl w:val="0"/>
          <w:numId w:val="9"/>
        </w:numPr>
        <w:rPr>
          <w:b w:val="0"/>
          <w:color w:val="auto"/>
          <w:sz w:val="24"/>
        </w:rPr>
      </w:pPr>
      <w:r w:rsidRPr="00E13DD9">
        <w:rPr>
          <w:b w:val="0"/>
          <w:color w:val="auto"/>
          <w:sz w:val="24"/>
        </w:rPr>
        <w:t>CLF</w:t>
      </w:r>
    </w:p>
    <w:p w14:paraId="5DE452AC" w14:textId="2C478362" w:rsidR="00E13DD9" w:rsidRPr="00E13DD9" w:rsidRDefault="00E13DD9" w:rsidP="00E13DD9">
      <w:pPr>
        <w:pStyle w:val="ListParagraph"/>
        <w:numPr>
          <w:ilvl w:val="0"/>
          <w:numId w:val="9"/>
        </w:numPr>
        <w:rPr>
          <w:b w:val="0"/>
          <w:color w:val="auto"/>
          <w:sz w:val="24"/>
        </w:rPr>
      </w:pPr>
      <w:r w:rsidRPr="00E13DD9">
        <w:rPr>
          <w:b w:val="0"/>
          <w:color w:val="auto"/>
          <w:sz w:val="24"/>
        </w:rPr>
        <w:t>SHG Enterprise</w:t>
      </w:r>
    </w:p>
    <w:p w14:paraId="6F7F6ACA" w14:textId="26B29B4F" w:rsidR="00E13DD9" w:rsidRPr="00E13DD9" w:rsidRDefault="00E13DD9" w:rsidP="00E13DD9">
      <w:pPr>
        <w:pStyle w:val="ListParagraph"/>
        <w:numPr>
          <w:ilvl w:val="0"/>
          <w:numId w:val="9"/>
        </w:numPr>
        <w:rPr>
          <w:b w:val="0"/>
          <w:color w:val="auto"/>
          <w:sz w:val="24"/>
        </w:rPr>
      </w:pPr>
      <w:proofErr w:type="spellStart"/>
      <w:r w:rsidRPr="00E13DD9">
        <w:rPr>
          <w:b w:val="0"/>
          <w:color w:val="auto"/>
          <w:sz w:val="24"/>
        </w:rPr>
        <w:t>Saras</w:t>
      </w:r>
      <w:proofErr w:type="spellEnd"/>
      <w:r w:rsidRPr="00E13DD9">
        <w:rPr>
          <w:b w:val="0"/>
          <w:color w:val="auto"/>
          <w:sz w:val="24"/>
        </w:rPr>
        <w:t xml:space="preserve"> Centre</w:t>
      </w:r>
    </w:p>
    <w:p w14:paraId="2CFCF4AD" w14:textId="1B847CC6" w:rsidR="00E13DD9" w:rsidRPr="00E13DD9" w:rsidRDefault="00E13DD9" w:rsidP="00E13DD9">
      <w:pPr>
        <w:pStyle w:val="ListParagraph"/>
        <w:numPr>
          <w:ilvl w:val="0"/>
          <w:numId w:val="9"/>
        </w:numPr>
        <w:rPr>
          <w:b w:val="0"/>
          <w:color w:val="auto"/>
          <w:sz w:val="24"/>
        </w:rPr>
      </w:pPr>
      <w:r w:rsidRPr="00E13DD9">
        <w:rPr>
          <w:b w:val="0"/>
          <w:color w:val="auto"/>
          <w:sz w:val="24"/>
        </w:rPr>
        <w:t>Growth Centre</w:t>
      </w:r>
    </w:p>
    <w:p w14:paraId="0CFAA282" w14:textId="11C35129" w:rsidR="00E069FD" w:rsidRDefault="00E13DD9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3</w:t>
      </w:r>
      <w:r w:rsidR="0074370E">
        <w:rPr>
          <w:b w:val="0"/>
          <w:color w:val="auto"/>
          <w:sz w:val="24"/>
        </w:rPr>
        <w:t xml:space="preserve">:  Fill in the required details </w:t>
      </w:r>
      <w:proofErr w:type="spellStart"/>
      <w:r w:rsidR="0074370E">
        <w:rPr>
          <w:b w:val="0"/>
          <w:color w:val="auto"/>
          <w:sz w:val="24"/>
        </w:rPr>
        <w:t>viz</w:t>
      </w:r>
      <w:proofErr w:type="spellEnd"/>
      <w:r w:rsidR="0074370E">
        <w:rPr>
          <w:b w:val="0"/>
          <w:color w:val="auto"/>
          <w:sz w:val="24"/>
        </w:rPr>
        <w:t xml:space="preserve"> a </w:t>
      </w:r>
      <w:proofErr w:type="spellStart"/>
      <w:r w:rsidR="0074370E">
        <w:rPr>
          <w:b w:val="0"/>
          <w:color w:val="auto"/>
          <w:sz w:val="24"/>
        </w:rPr>
        <w:t>viz</w:t>
      </w:r>
      <w:proofErr w:type="spellEnd"/>
      <w:r w:rsidR="0074370E">
        <w:rPr>
          <w:b w:val="0"/>
          <w:color w:val="auto"/>
          <w:sz w:val="24"/>
        </w:rPr>
        <w:t xml:space="preserve"> your </w:t>
      </w:r>
      <w:proofErr w:type="spellStart"/>
      <w:r w:rsidR="002A27D4">
        <w:rPr>
          <w:b w:val="0"/>
          <w:color w:val="auto"/>
          <w:sz w:val="24"/>
        </w:rPr>
        <w:t>Organisation</w:t>
      </w:r>
      <w:proofErr w:type="spellEnd"/>
      <w:r w:rsidR="002A27D4">
        <w:rPr>
          <w:b w:val="0"/>
          <w:color w:val="auto"/>
          <w:sz w:val="24"/>
        </w:rPr>
        <w:t xml:space="preserve"> n</w:t>
      </w:r>
      <w:r w:rsidR="0074370E">
        <w:rPr>
          <w:b w:val="0"/>
          <w:color w:val="auto"/>
          <w:sz w:val="24"/>
        </w:rPr>
        <w:t>ame,</w:t>
      </w:r>
      <w:r w:rsidR="002A27D4">
        <w:rPr>
          <w:b w:val="0"/>
          <w:color w:val="auto"/>
          <w:sz w:val="24"/>
        </w:rPr>
        <w:t xml:space="preserve"> member Name, designation email ID, phone no., p</w:t>
      </w:r>
      <w:r w:rsidR="0074370E">
        <w:rPr>
          <w:b w:val="0"/>
          <w:color w:val="auto"/>
          <w:sz w:val="24"/>
        </w:rPr>
        <w:t xml:space="preserve">assword (should be min of </w:t>
      </w:r>
      <w:proofErr w:type="gramStart"/>
      <w:r w:rsidR="0074370E">
        <w:rPr>
          <w:b w:val="0"/>
          <w:color w:val="auto"/>
          <w:sz w:val="24"/>
        </w:rPr>
        <w:t>8</w:t>
      </w:r>
      <w:proofErr w:type="gramEnd"/>
      <w:r w:rsidR="0074370E">
        <w:rPr>
          <w:b w:val="0"/>
          <w:color w:val="auto"/>
          <w:sz w:val="24"/>
        </w:rPr>
        <w:t xml:space="preserve"> characters).</w:t>
      </w:r>
    </w:p>
    <w:p w14:paraId="063908A2" w14:textId="0CE74635" w:rsidR="0074370E" w:rsidRDefault="00E13DD9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4</w:t>
      </w:r>
      <w:r w:rsidR="0074370E">
        <w:rPr>
          <w:b w:val="0"/>
          <w:color w:val="auto"/>
          <w:sz w:val="24"/>
        </w:rPr>
        <w:t xml:space="preserve">: </w:t>
      </w:r>
      <w:proofErr w:type="gramStart"/>
      <w:r w:rsidR="0074370E">
        <w:rPr>
          <w:b w:val="0"/>
          <w:color w:val="auto"/>
          <w:sz w:val="24"/>
        </w:rPr>
        <w:t>After filling all</w:t>
      </w:r>
      <w:proofErr w:type="gramEnd"/>
      <w:r w:rsidR="0074370E">
        <w:rPr>
          <w:b w:val="0"/>
          <w:color w:val="auto"/>
          <w:sz w:val="24"/>
        </w:rPr>
        <w:t xml:space="preserve"> the details click on</w:t>
      </w:r>
      <w:r w:rsidR="006D10DA">
        <w:rPr>
          <w:b w:val="0"/>
          <w:color w:val="auto"/>
          <w:sz w:val="24"/>
        </w:rPr>
        <w:t xml:space="preserve"> Check box</w:t>
      </w:r>
      <w:r w:rsidR="00345A72">
        <w:rPr>
          <w:b w:val="0"/>
          <w:color w:val="auto"/>
          <w:sz w:val="24"/>
        </w:rPr>
        <w:t xml:space="preserve"> </w:t>
      </w:r>
      <w:r w:rsidR="006D10DA">
        <w:rPr>
          <w:b w:val="0"/>
          <w:color w:val="auto"/>
          <w:sz w:val="24"/>
        </w:rPr>
        <w:t xml:space="preserve">for T&amp;C &amp; Privacy Policy and click on </w:t>
      </w:r>
      <w:proofErr w:type="spellStart"/>
      <w:r w:rsidR="006D10DA">
        <w:rPr>
          <w:b w:val="0"/>
          <w:color w:val="auto"/>
          <w:sz w:val="24"/>
        </w:rPr>
        <w:t>SignUp</w:t>
      </w:r>
      <w:proofErr w:type="spellEnd"/>
      <w:r w:rsidR="006D10DA">
        <w:rPr>
          <w:b w:val="0"/>
          <w:color w:val="auto"/>
          <w:sz w:val="24"/>
        </w:rPr>
        <w:t xml:space="preserve"> button. </w:t>
      </w:r>
    </w:p>
    <w:p w14:paraId="550CD331" w14:textId="00B98102" w:rsidR="006D10DA" w:rsidRDefault="00E13DD9" w:rsidP="00E069FD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5</w:t>
      </w:r>
      <w:r w:rsidR="006D10DA">
        <w:rPr>
          <w:b w:val="0"/>
          <w:color w:val="auto"/>
          <w:sz w:val="24"/>
        </w:rPr>
        <w:t>: Enter OTP, received on your registered Phone No. and click on Verify button.</w:t>
      </w:r>
      <w:r w:rsidR="006D10DA" w:rsidRPr="006D10DA">
        <w:rPr>
          <w:noProof/>
          <w:lang w:val="en-IN" w:eastAsia="en-IN"/>
        </w:rPr>
        <w:t xml:space="preserve"> </w:t>
      </w:r>
    </w:p>
    <w:p w14:paraId="680EDC4F" w14:textId="3128483D" w:rsidR="006D10DA" w:rsidRPr="0074370E" w:rsidRDefault="006D10DA" w:rsidP="00E069FD">
      <w:pPr>
        <w:rPr>
          <w:b w:val="0"/>
          <w:color w:val="auto"/>
          <w:sz w:val="24"/>
        </w:rPr>
      </w:pPr>
    </w:p>
    <w:p w14:paraId="1D26B6EA" w14:textId="42565D3C" w:rsidR="00E069FD" w:rsidRPr="0074370E" w:rsidRDefault="006C4B93" w:rsidP="0074370E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57A42C" wp14:editId="6F0D8FAD">
                <wp:simplePos x="0" y="0"/>
                <wp:positionH relativeFrom="page">
                  <wp:posOffset>3070860</wp:posOffset>
                </wp:positionH>
                <wp:positionV relativeFrom="paragraph">
                  <wp:posOffset>4754245</wp:posOffset>
                </wp:positionV>
                <wp:extent cx="1783080" cy="251460"/>
                <wp:effectExtent l="0" t="0" r="26670" b="1524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5146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AC7746" id="Rounded Rectangle 22" o:spid="_x0000_s1026" style="position:absolute;margin-left:241.8pt;margin-top:374.35pt;width:140.4pt;height:19.8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" filled="f" strokecolor="red" strokeweight="1.5pt">
                <w10:wrap anchorx="page"/>
              </v:roundrect>
            </w:pict>
          </mc:Fallback>
        </mc:AlternateContent>
      </w:r>
      <w:r w:rsidR="00E2718B">
        <w:rPr>
          <w:noProof/>
          <w:lang w:val="en-IN" w:eastAsia="en-IN"/>
        </w:rPr>
        <w:drawing>
          <wp:anchor distT="0" distB="0" distL="114300" distR="114300" simplePos="0" relativeHeight="251625471" behindDoc="0" locked="0" layoutInCell="1" allowOverlap="1" wp14:anchorId="5E1E8173" wp14:editId="5CA14358">
            <wp:simplePos x="0" y="0"/>
            <wp:positionH relativeFrom="column">
              <wp:posOffset>2255520</wp:posOffset>
            </wp:positionH>
            <wp:positionV relativeFrom="paragraph">
              <wp:posOffset>6985</wp:posOffset>
            </wp:positionV>
            <wp:extent cx="2011680" cy="5448300"/>
            <wp:effectExtent l="19050" t="19050" r="26670" b="190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" r="1185" b="7835"/>
                    <a:stretch/>
                  </pic:blipFill>
                  <pic:spPr bwMode="auto">
                    <a:xfrm>
                      <a:off x="0" y="0"/>
                      <a:ext cx="2011680" cy="54483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DD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CD1875A" wp14:editId="7FF6FCF0">
                <wp:simplePos x="0" y="0"/>
                <wp:positionH relativeFrom="page">
                  <wp:posOffset>1828800</wp:posOffset>
                </wp:positionH>
                <wp:positionV relativeFrom="paragraph">
                  <wp:posOffset>3886200</wp:posOffset>
                </wp:positionV>
                <wp:extent cx="632460" cy="205740"/>
                <wp:effectExtent l="0" t="0" r="15240" b="2286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57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6D054" id="Rounded Rectangle 47" o:spid="_x0000_s1026" style="position:absolute;margin-left:2in;margin-top:306pt;width:49.8pt;height:16.2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" filled="f" strokecolor="red" strokeweight="1.5pt">
                <w10:wrap anchorx="page"/>
              </v:roundrect>
            </w:pict>
          </mc:Fallback>
        </mc:AlternateContent>
      </w:r>
      <w:r w:rsidR="003775B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DAB0CC" wp14:editId="103FAD8B">
                <wp:simplePos x="0" y="0"/>
                <wp:positionH relativeFrom="page">
                  <wp:posOffset>2963949</wp:posOffset>
                </wp:positionH>
                <wp:positionV relativeFrom="paragraph">
                  <wp:posOffset>5726372</wp:posOffset>
                </wp:positionV>
                <wp:extent cx="2133311" cy="450273"/>
                <wp:effectExtent l="0" t="0" r="19685" b="2603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311" cy="450273"/>
                        </a:xfrm>
                        <a:prstGeom prst="roundRect">
                          <a:avLst>
                            <a:gd name="adj" fmla="val 13769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8DA26" id="Rounded Rectangle 25" o:spid="_x0000_s1026" style="position:absolute;margin-left:233.4pt;margin-top:450.9pt;width:168pt;height:35.4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90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" filled="f" strokecolor="red" strokeweight="1.5pt">
                <w10:wrap anchorx="page"/>
              </v:roundrect>
            </w:pict>
          </mc:Fallback>
        </mc:AlternateContent>
      </w:r>
      <w:r w:rsidR="00345A72">
        <w:rPr>
          <w:noProof/>
          <w:lang w:val="en-IN" w:eastAsia="en-IN"/>
        </w:rPr>
        <w:drawing>
          <wp:anchor distT="0" distB="0" distL="114300" distR="114300" simplePos="0" relativeHeight="251645952" behindDoc="0" locked="0" layoutInCell="1" allowOverlap="1" wp14:anchorId="45C04100" wp14:editId="26AB9E5D">
            <wp:simplePos x="0" y="0"/>
            <wp:positionH relativeFrom="margin">
              <wp:posOffset>4556760</wp:posOffset>
            </wp:positionH>
            <wp:positionV relativeFrom="paragraph">
              <wp:posOffset>30480</wp:posOffset>
            </wp:positionV>
            <wp:extent cx="2115185" cy="4174490"/>
            <wp:effectExtent l="19050" t="19050" r="18415" b="165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4" b="7767"/>
                    <a:stretch/>
                  </pic:blipFill>
                  <pic:spPr bwMode="auto">
                    <a:xfrm>
                      <a:off x="0" y="0"/>
                      <a:ext cx="2115185" cy="41744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0D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2EAD201" wp14:editId="5CA40A5B">
                <wp:simplePos x="0" y="0"/>
                <wp:positionH relativeFrom="page">
                  <wp:posOffset>5349240</wp:posOffset>
                </wp:positionH>
                <wp:positionV relativeFrom="paragraph">
                  <wp:posOffset>1760220</wp:posOffset>
                </wp:positionV>
                <wp:extent cx="2011680" cy="381000"/>
                <wp:effectExtent l="0" t="0" r="26670" b="19050"/>
                <wp:wrapNone/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381000"/>
                        </a:xfrm>
                        <a:prstGeom prst="roundRect">
                          <a:avLst>
                            <a:gd name="adj" fmla="val 18717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FD116" id="Rounded Rectangle 49" o:spid="_x0000_s1026" style="position:absolute;margin-left:421.2pt;margin-top:138.6pt;width:158.4pt;height:30pt;z-index: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22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" filled="f" strokecolor="red" strokeweight="1.5pt">
                <w10:wrap anchorx="page"/>
              </v:roundrect>
            </w:pict>
          </mc:Fallback>
        </mc:AlternateContent>
      </w:r>
      <w:r w:rsidR="00E13DD9">
        <w:rPr>
          <w:noProof/>
          <w:lang w:val="en-IN" w:eastAsia="en-IN"/>
        </w:rPr>
        <w:drawing>
          <wp:inline distT="0" distB="0" distL="0" distR="0" wp14:anchorId="79F27D9D" wp14:editId="3C1F0C5A">
            <wp:extent cx="2079625" cy="4266463"/>
            <wp:effectExtent l="19050" t="19050" r="15875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096374" cy="430082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370E" w:rsidRPr="0074370E">
        <w:rPr>
          <w:noProof/>
          <w:lang w:val="en-IN" w:eastAsia="en-IN"/>
        </w:rPr>
        <w:t xml:space="preserve"> </w:t>
      </w:r>
      <w:r w:rsidR="00E069FD">
        <w:rPr>
          <w:sz w:val="32"/>
        </w:rPr>
        <w:br w:type="page"/>
      </w:r>
    </w:p>
    <w:p w14:paraId="7143FE47" w14:textId="7572337D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0" w:name="_Toc84270842"/>
      <w:r>
        <w:rPr>
          <w:sz w:val="32"/>
        </w:rPr>
        <w:lastRenderedPageBreak/>
        <w:t>Login &amp; Logout</w:t>
      </w:r>
      <w:bookmarkEnd w:id="10"/>
    </w:p>
    <w:p w14:paraId="587EF0BD" w14:textId="1FD618C7" w:rsidR="00902E01" w:rsidRDefault="00AD7806" w:rsidP="00902E01">
      <w:pPr>
        <w:rPr>
          <w:b w:val="0"/>
          <w:color w:val="auto"/>
          <w:sz w:val="24"/>
        </w:rPr>
      </w:pPr>
      <w:r w:rsidRPr="00AD7806">
        <w:rPr>
          <w:b w:val="0"/>
          <w:color w:val="auto"/>
          <w:sz w:val="24"/>
        </w:rPr>
        <w:t xml:space="preserve">Once you </w:t>
      </w:r>
      <w:r>
        <w:rPr>
          <w:b w:val="0"/>
          <w:color w:val="auto"/>
          <w:sz w:val="24"/>
        </w:rPr>
        <w:t xml:space="preserve">create account you will be directly redirect into Home Page (which we will discuss below), but if you </w:t>
      </w:r>
      <w:proofErr w:type="gramStart"/>
      <w:r>
        <w:rPr>
          <w:b w:val="0"/>
          <w:color w:val="auto"/>
          <w:sz w:val="24"/>
        </w:rPr>
        <w:t>need to login/logout again follow</w:t>
      </w:r>
      <w:proofErr w:type="gramEnd"/>
      <w:r>
        <w:rPr>
          <w:b w:val="0"/>
          <w:color w:val="auto"/>
          <w:sz w:val="24"/>
        </w:rPr>
        <w:t xml:space="preserve"> the following steps:</w:t>
      </w:r>
    </w:p>
    <w:p w14:paraId="18E661BF" w14:textId="0517A22C" w:rsidR="00AD7806" w:rsidRDefault="00AD7806" w:rsidP="00902E01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 xml:space="preserve">: Open the application and enter your </w:t>
      </w:r>
      <w:r w:rsidRPr="00AD7806">
        <w:rPr>
          <w:b w:val="0"/>
          <w:color w:val="auto"/>
          <w:sz w:val="24"/>
        </w:rPr>
        <w:t>login credentials</w:t>
      </w:r>
      <w:r>
        <w:rPr>
          <w:b w:val="0"/>
          <w:color w:val="auto"/>
          <w:sz w:val="24"/>
        </w:rPr>
        <w:t xml:space="preserve"> </w:t>
      </w:r>
      <w:proofErr w:type="spellStart"/>
      <w:r>
        <w:rPr>
          <w:b w:val="0"/>
          <w:color w:val="auto"/>
          <w:sz w:val="24"/>
        </w:rPr>
        <w:t>i.e</w:t>
      </w:r>
      <w:proofErr w:type="spellEnd"/>
      <w:r>
        <w:rPr>
          <w:b w:val="0"/>
          <w:color w:val="auto"/>
          <w:sz w:val="24"/>
        </w:rPr>
        <w:t xml:space="preserve"> email Id &amp; password and click on Login button. You </w:t>
      </w:r>
      <w:proofErr w:type="gramStart"/>
      <w:r>
        <w:rPr>
          <w:b w:val="0"/>
          <w:color w:val="auto"/>
          <w:sz w:val="24"/>
        </w:rPr>
        <w:t>are successfully logged in</w:t>
      </w:r>
      <w:proofErr w:type="gramEnd"/>
      <w:r>
        <w:rPr>
          <w:b w:val="0"/>
          <w:color w:val="auto"/>
          <w:sz w:val="24"/>
        </w:rPr>
        <w:t>.</w:t>
      </w:r>
    </w:p>
    <w:p w14:paraId="5940A31E" w14:textId="3D71FAD5" w:rsidR="00AD7806" w:rsidRDefault="00AD7806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logout click on menu button </w:t>
      </w:r>
      <w:r w:rsidR="009E769D">
        <w:rPr>
          <w:b w:val="0"/>
          <w:color w:val="auto"/>
          <w:sz w:val="24"/>
        </w:rPr>
        <w:t>shown below, a side pane will pop up.</w:t>
      </w:r>
    </w:p>
    <w:p w14:paraId="1FBEA1B9" w14:textId="33E5BC65" w:rsidR="009E769D" w:rsidRDefault="009E769D" w:rsidP="00902E01">
      <w:pPr>
        <w:rPr>
          <w:b w:val="0"/>
          <w:color w:val="auto"/>
          <w:sz w:val="24"/>
        </w:rPr>
      </w:pPr>
      <w:r w:rsidRPr="009E769D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Click on Logout button from the side pane.</w:t>
      </w:r>
    </w:p>
    <w:p w14:paraId="6F4EF84B" w14:textId="1C99CE7F" w:rsidR="009E769D" w:rsidRPr="00AD7806" w:rsidRDefault="009E769D" w:rsidP="00902E01">
      <w:pPr>
        <w:rPr>
          <w:b w:val="0"/>
          <w:color w:val="auto"/>
          <w:sz w:val="24"/>
        </w:rPr>
      </w:pPr>
    </w:p>
    <w:p w14:paraId="43983707" w14:textId="41B66708" w:rsidR="00BE1C33" w:rsidRDefault="00E2718B" w:rsidP="004963F3">
      <w:pPr>
        <w:spacing w:after="200"/>
        <w:ind w:left="-14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0BAED18" wp14:editId="27424D85">
                <wp:simplePos x="0" y="0"/>
                <wp:positionH relativeFrom="margin">
                  <wp:posOffset>4533900</wp:posOffset>
                </wp:positionH>
                <wp:positionV relativeFrom="paragraph">
                  <wp:posOffset>3552190</wp:posOffset>
                </wp:positionV>
                <wp:extent cx="1539240" cy="304800"/>
                <wp:effectExtent l="0" t="0" r="22860" b="19050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048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66A6F" id="Rounded Rectangle 52" o:spid="_x0000_s1026" style="position:absolute;margin-left:357pt;margin-top:279.7pt;width:121.2pt;height:24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772928" behindDoc="0" locked="0" layoutInCell="1" allowOverlap="1" wp14:anchorId="0BBD295F" wp14:editId="51FDC9F1">
            <wp:simplePos x="0" y="0"/>
            <wp:positionH relativeFrom="margin">
              <wp:posOffset>4511040</wp:posOffset>
            </wp:positionH>
            <wp:positionV relativeFrom="paragraph">
              <wp:posOffset>8890</wp:posOffset>
            </wp:positionV>
            <wp:extent cx="1943130" cy="4091940"/>
            <wp:effectExtent l="19050" t="19050" r="19050" b="2286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3"/>
                    <a:stretch/>
                  </pic:blipFill>
                  <pic:spPr bwMode="auto">
                    <a:xfrm>
                      <a:off x="0" y="0"/>
                      <a:ext cx="1943409" cy="409252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9FCAFBA" wp14:editId="096F53EB">
                <wp:simplePos x="0" y="0"/>
                <wp:positionH relativeFrom="margin">
                  <wp:posOffset>2274570</wp:posOffset>
                </wp:positionH>
                <wp:positionV relativeFrom="paragraph">
                  <wp:posOffset>237490</wp:posOffset>
                </wp:positionV>
                <wp:extent cx="266700" cy="152400"/>
                <wp:effectExtent l="0" t="0" r="19050" b="19050"/>
                <wp:wrapNone/>
                <wp:docPr id="72" name="Rounded 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0FFC88" id="Rounded Rectangle 72" o:spid="_x0000_s1026" style="position:absolute;margin-left:179.1pt;margin-top:18.7pt;width:21pt;height:12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770880" behindDoc="0" locked="0" layoutInCell="1" allowOverlap="1" wp14:anchorId="1DA961A3" wp14:editId="2CD089FE">
            <wp:simplePos x="0" y="0"/>
            <wp:positionH relativeFrom="column">
              <wp:posOffset>2263140</wp:posOffset>
            </wp:positionH>
            <wp:positionV relativeFrom="paragraph">
              <wp:posOffset>8890</wp:posOffset>
            </wp:positionV>
            <wp:extent cx="2019300" cy="4251960"/>
            <wp:effectExtent l="19050" t="19050" r="19050" b="1524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6"/>
                    <a:stretch/>
                  </pic:blipFill>
                  <pic:spPr bwMode="auto">
                    <a:xfrm>
                      <a:off x="0" y="0"/>
                      <a:ext cx="2019300" cy="425196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022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C3DEABB" wp14:editId="2F133613">
                <wp:simplePos x="0" y="0"/>
                <wp:positionH relativeFrom="margin">
                  <wp:posOffset>-635</wp:posOffset>
                </wp:positionH>
                <wp:positionV relativeFrom="paragraph">
                  <wp:posOffset>2500630</wp:posOffset>
                </wp:positionV>
                <wp:extent cx="2026920" cy="388620"/>
                <wp:effectExtent l="0" t="0" r="11430" b="1143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38862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86D608" id="Rounded Rectangle 54" o:spid="_x0000_s1026" style="position:absolute;margin-left:-.05pt;margin-top:196.9pt;width:159.6pt;height:30.6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 w:rsidR="00324022">
        <w:rPr>
          <w:noProof/>
          <w:lang w:val="en-IN" w:eastAsia="en-IN"/>
        </w:rPr>
        <w:drawing>
          <wp:inline distT="0" distB="0" distL="0" distR="0" wp14:anchorId="57F771C5" wp14:editId="0A5C72CD">
            <wp:extent cx="2164080" cy="4265930"/>
            <wp:effectExtent l="19050" t="19050" r="2667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C33">
        <w:br w:type="page"/>
      </w:r>
    </w:p>
    <w:p w14:paraId="4183E308" w14:textId="77777777" w:rsidR="00BE1C33" w:rsidRPr="00BE1C33" w:rsidRDefault="00BE1C33" w:rsidP="00BE1C33"/>
    <w:p w14:paraId="7BA97B6D" w14:textId="77777777" w:rsidR="00BE1C33" w:rsidRDefault="00BE1C33" w:rsidP="00BE1C3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1" w:name="_Toc84270843"/>
      <w:r>
        <w:rPr>
          <w:sz w:val="32"/>
        </w:rPr>
        <w:t>Forget Password</w:t>
      </w:r>
      <w:bookmarkEnd w:id="11"/>
    </w:p>
    <w:p w14:paraId="2FF0F66A" w14:textId="6115E3C1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If you forget your </w:t>
      </w:r>
      <w:r w:rsidR="0036005B">
        <w:rPr>
          <w:b w:val="0"/>
          <w:color w:val="auto"/>
          <w:sz w:val="24"/>
        </w:rPr>
        <w:t>password,</w:t>
      </w:r>
      <w:r>
        <w:rPr>
          <w:b w:val="0"/>
          <w:color w:val="auto"/>
          <w:sz w:val="24"/>
        </w:rPr>
        <w:t xml:space="preserve"> then don’t worry follow the following steps to change your </w:t>
      </w:r>
      <w:proofErr w:type="gramStart"/>
      <w:r>
        <w:rPr>
          <w:b w:val="0"/>
          <w:color w:val="auto"/>
          <w:sz w:val="24"/>
        </w:rPr>
        <w:t>password.</w:t>
      </w:r>
      <w:proofErr w:type="gramEnd"/>
      <w:r>
        <w:rPr>
          <w:b w:val="0"/>
          <w:color w:val="auto"/>
          <w:sz w:val="24"/>
        </w:rPr>
        <w:t xml:space="preserve"> </w:t>
      </w:r>
    </w:p>
    <w:p w14:paraId="4A2A170D" w14:textId="77777777" w:rsidR="009E769D" w:rsidRDefault="009E769D" w:rsidP="009E769D">
      <w:pPr>
        <w:rPr>
          <w:b w:val="0"/>
          <w:color w:val="auto"/>
          <w:sz w:val="24"/>
        </w:rPr>
      </w:pPr>
      <w:r w:rsidRPr="00AD7806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“forget password?” text shown below.</w:t>
      </w:r>
    </w:p>
    <w:p w14:paraId="4BC31FB2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Enter your registered mobile no.</w:t>
      </w:r>
      <w:r w:rsidR="00650C2E">
        <w:rPr>
          <w:b w:val="0"/>
          <w:color w:val="auto"/>
          <w:sz w:val="24"/>
        </w:rPr>
        <w:t xml:space="preserve"> and click on Verify button</w:t>
      </w:r>
    </w:p>
    <w:p w14:paraId="17A3BE91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Enter OTP received on your mobile no.</w:t>
      </w:r>
    </w:p>
    <w:p w14:paraId="7FD27E6A" w14:textId="77777777" w:rsidR="009E769D" w:rsidRDefault="009E769D" w:rsidP="009E769D">
      <w:pPr>
        <w:rPr>
          <w:b w:val="0"/>
          <w:color w:val="auto"/>
          <w:sz w:val="24"/>
        </w:rPr>
      </w:pPr>
      <w:r w:rsidRPr="007710AB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 xml:space="preserve">: Create new password and confirm </w:t>
      </w:r>
      <w:r w:rsidR="007710AB">
        <w:rPr>
          <w:b w:val="0"/>
          <w:color w:val="auto"/>
          <w:sz w:val="24"/>
        </w:rPr>
        <w:t xml:space="preserve">your password and click on </w:t>
      </w:r>
      <w:proofErr w:type="gramStart"/>
      <w:r w:rsidR="007710AB">
        <w:rPr>
          <w:b w:val="0"/>
          <w:color w:val="auto"/>
          <w:sz w:val="24"/>
        </w:rPr>
        <w:t>Save</w:t>
      </w:r>
      <w:proofErr w:type="gramEnd"/>
      <w:r w:rsidR="007710AB">
        <w:rPr>
          <w:b w:val="0"/>
          <w:color w:val="auto"/>
          <w:sz w:val="24"/>
        </w:rPr>
        <w:t xml:space="preserve"> button.</w:t>
      </w:r>
    </w:p>
    <w:p w14:paraId="49489C1F" w14:textId="77777777" w:rsidR="009E769D" w:rsidRDefault="009E769D" w:rsidP="009E769D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you have successfully reset your password.</w:t>
      </w:r>
      <w:r w:rsidRPr="009E769D">
        <w:rPr>
          <w:noProof/>
          <w:lang w:val="en-IN" w:eastAsia="en-IN"/>
        </w:rPr>
        <w:t xml:space="preserve"> </w:t>
      </w:r>
    </w:p>
    <w:p w14:paraId="019A3598" w14:textId="2BF71847" w:rsidR="009E769D" w:rsidRPr="009E769D" w:rsidRDefault="009E769D" w:rsidP="009E769D"/>
    <w:p w14:paraId="1406C404" w14:textId="416B138A" w:rsidR="00650C2E" w:rsidRDefault="00117152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35EC2DD" wp14:editId="39C3CBB1">
                <wp:simplePos x="0" y="0"/>
                <wp:positionH relativeFrom="margin">
                  <wp:posOffset>4511040</wp:posOffset>
                </wp:positionH>
                <wp:positionV relativeFrom="paragraph">
                  <wp:posOffset>3701415</wp:posOffset>
                </wp:positionV>
                <wp:extent cx="1943100" cy="358140"/>
                <wp:effectExtent l="0" t="0" r="19050" b="2286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8AE25C" id="Rounded Rectangle 65" o:spid="_x0000_s1026" style="position:absolute;margin-left:355.2pt;margin-top:291.45pt;width:153pt;height:28.2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4BE62E3" wp14:editId="3A0E4E8B">
                <wp:simplePos x="0" y="0"/>
                <wp:positionH relativeFrom="margin">
                  <wp:posOffset>2339340</wp:posOffset>
                </wp:positionH>
                <wp:positionV relativeFrom="paragraph">
                  <wp:posOffset>3754755</wp:posOffset>
                </wp:positionV>
                <wp:extent cx="1950720" cy="358140"/>
                <wp:effectExtent l="0" t="0" r="11430" b="2286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5814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B94B91" id="Rounded Rectangle 62" o:spid="_x0000_s1026" style="position:absolute;margin-left:184.2pt;margin-top:295.65pt;width:153.6pt;height:28.2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51072" behindDoc="0" locked="0" layoutInCell="1" allowOverlap="1" wp14:anchorId="2749AA1A" wp14:editId="6B5C8F8D">
            <wp:simplePos x="0" y="0"/>
            <wp:positionH relativeFrom="margin">
              <wp:posOffset>2270760</wp:posOffset>
            </wp:positionH>
            <wp:positionV relativeFrom="paragraph">
              <wp:posOffset>28575</wp:posOffset>
            </wp:positionV>
            <wp:extent cx="2073743" cy="4236720"/>
            <wp:effectExtent l="19050" t="19050" r="22225" b="1143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5415"/>
                    <a:stretch/>
                  </pic:blipFill>
                  <pic:spPr bwMode="auto">
                    <a:xfrm>
                      <a:off x="0" y="0"/>
                      <a:ext cx="2074760" cy="42387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3120" behindDoc="0" locked="0" layoutInCell="1" allowOverlap="1" wp14:anchorId="7C950E0F" wp14:editId="6595B91E">
            <wp:simplePos x="0" y="0"/>
            <wp:positionH relativeFrom="margin">
              <wp:posOffset>4457700</wp:posOffset>
            </wp:positionH>
            <wp:positionV relativeFrom="paragraph">
              <wp:posOffset>43815</wp:posOffset>
            </wp:positionV>
            <wp:extent cx="2042495" cy="4122420"/>
            <wp:effectExtent l="19050" t="19050" r="15240" b="1143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" b="6523"/>
                    <a:stretch/>
                  </pic:blipFill>
                  <pic:spPr bwMode="auto">
                    <a:xfrm>
                      <a:off x="0" y="0"/>
                      <a:ext cx="2046415" cy="413033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080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DE5E700" wp14:editId="4833C076">
                <wp:simplePos x="0" y="0"/>
                <wp:positionH relativeFrom="margin">
                  <wp:posOffset>1310640</wp:posOffset>
                </wp:positionH>
                <wp:positionV relativeFrom="paragraph">
                  <wp:posOffset>2199640</wp:posOffset>
                </wp:positionV>
                <wp:extent cx="701040" cy="152400"/>
                <wp:effectExtent l="0" t="0" r="22860" b="1905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524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FCCCF" id="Rounded Rectangle 60" o:spid="_x0000_s1026" style="position:absolute;margin-left:103.2pt;margin-top:173.2pt;width:55.2pt;height:12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" filled="f" strokecolor="red" strokeweight="1.5pt">
                <w10:wrap anchorx="margin"/>
              </v:roundrect>
            </w:pict>
          </mc:Fallback>
        </mc:AlternateContent>
      </w:r>
      <w:r w:rsidR="00FF0800">
        <w:rPr>
          <w:noProof/>
          <w:lang w:val="en-IN" w:eastAsia="en-IN"/>
        </w:rPr>
        <w:drawing>
          <wp:inline distT="0" distB="0" distL="0" distR="0" wp14:anchorId="6EBCC452" wp14:editId="456F9EBD">
            <wp:extent cx="2164080" cy="4265930"/>
            <wp:effectExtent l="19050" t="19050" r="26670" b="203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73" b="5207"/>
                    <a:stretch/>
                  </pic:blipFill>
                  <pic:spPr bwMode="auto">
                    <a:xfrm>
                      <a:off x="0" y="0"/>
                      <a:ext cx="2181783" cy="4300826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0C2E">
        <w:rPr>
          <w:sz w:val="32"/>
        </w:rPr>
        <w:br w:type="page"/>
      </w:r>
    </w:p>
    <w:p w14:paraId="629A7EFB" w14:textId="6ABAE24A" w:rsidR="00BE1C33" w:rsidRDefault="00BE1C33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2" w:name="_Toc84270844"/>
      <w:r>
        <w:rPr>
          <w:sz w:val="32"/>
        </w:rPr>
        <w:lastRenderedPageBreak/>
        <w:t>Profile</w:t>
      </w:r>
      <w:bookmarkEnd w:id="12"/>
    </w:p>
    <w:p w14:paraId="5C064AFF" w14:textId="6F24086C" w:rsidR="00F412A8" w:rsidRPr="00F412A8" w:rsidRDefault="00AC1F15" w:rsidP="00F412A8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The profile section will allow you to update user information</w:t>
      </w:r>
      <w:r w:rsidR="00F412A8" w:rsidRPr="00F412A8">
        <w:rPr>
          <w:b w:val="0"/>
          <w:color w:val="auto"/>
          <w:sz w:val="24"/>
        </w:rPr>
        <w:t xml:space="preserve">. </w:t>
      </w:r>
    </w:p>
    <w:p w14:paraId="7877F8B1" w14:textId="3F6D2E8B" w:rsidR="00F412A8" w:rsidRDefault="00F412A8" w:rsidP="00F412A8">
      <w:pPr>
        <w:rPr>
          <w:b w:val="0"/>
          <w:color w:val="auto"/>
          <w:sz w:val="24"/>
        </w:rPr>
      </w:pPr>
      <w:r w:rsidRPr="00F412A8">
        <w:rPr>
          <w:color w:val="auto"/>
          <w:sz w:val="24"/>
        </w:rPr>
        <w:t>Step 1</w:t>
      </w:r>
      <w:r w:rsidRPr="00F412A8">
        <w:rPr>
          <w:b w:val="0"/>
          <w:color w:val="auto"/>
          <w:sz w:val="24"/>
        </w:rPr>
        <w:t xml:space="preserve">: </w:t>
      </w:r>
      <w:r w:rsidR="00AC1F15">
        <w:rPr>
          <w:b w:val="0"/>
          <w:color w:val="auto"/>
          <w:sz w:val="24"/>
        </w:rPr>
        <w:t>To go to profile page click on menu button and in the side-pane click on “My Profile” button</w:t>
      </w:r>
      <w:r w:rsidR="00FC5517">
        <w:rPr>
          <w:b w:val="0"/>
          <w:color w:val="auto"/>
          <w:sz w:val="24"/>
        </w:rPr>
        <w:t>.</w:t>
      </w:r>
    </w:p>
    <w:p w14:paraId="2D8C9942" w14:textId="689C36C8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 xml:space="preserve">: To update/change user information click on “Edit” button </w:t>
      </w:r>
      <w:r w:rsidR="00D943EA">
        <w:rPr>
          <w:b w:val="0"/>
          <w:color w:val="auto"/>
          <w:sz w:val="24"/>
        </w:rPr>
        <w:t>on top right corner</w:t>
      </w:r>
      <w:r>
        <w:rPr>
          <w:b w:val="0"/>
          <w:color w:val="auto"/>
          <w:sz w:val="24"/>
        </w:rPr>
        <w:t>.</w:t>
      </w:r>
    </w:p>
    <w:p w14:paraId="05E055AB" w14:textId="2EF832C4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3</w:t>
      </w:r>
      <w:r>
        <w:rPr>
          <w:b w:val="0"/>
          <w:color w:val="auto"/>
          <w:sz w:val="24"/>
        </w:rPr>
        <w:t>: In Edit Profile, you can change your information</w:t>
      </w:r>
      <w:r w:rsidR="00D943EA">
        <w:rPr>
          <w:b w:val="0"/>
          <w:color w:val="auto"/>
          <w:sz w:val="24"/>
        </w:rPr>
        <w:t xml:space="preserve"> </w:t>
      </w:r>
      <w:proofErr w:type="spellStart"/>
      <w:r w:rsidR="00D943EA">
        <w:rPr>
          <w:b w:val="0"/>
          <w:color w:val="auto"/>
          <w:sz w:val="24"/>
        </w:rPr>
        <w:t>i.e</w:t>
      </w:r>
      <w:proofErr w:type="spellEnd"/>
      <w:r w:rsidR="00D943EA">
        <w:rPr>
          <w:b w:val="0"/>
          <w:color w:val="auto"/>
          <w:sz w:val="24"/>
        </w:rPr>
        <w:t xml:space="preserve"> </w:t>
      </w:r>
      <w:proofErr w:type="spellStart"/>
      <w:r w:rsidR="00D943EA">
        <w:rPr>
          <w:b w:val="0"/>
          <w:color w:val="auto"/>
          <w:sz w:val="24"/>
        </w:rPr>
        <w:t>Organisation</w:t>
      </w:r>
      <w:proofErr w:type="spellEnd"/>
      <w:r w:rsidR="00D943EA">
        <w:rPr>
          <w:b w:val="0"/>
          <w:color w:val="auto"/>
          <w:sz w:val="24"/>
        </w:rPr>
        <w:t xml:space="preserve"> name, member name, </w:t>
      </w:r>
      <w:proofErr w:type="gramStart"/>
      <w:r w:rsidR="00D943EA">
        <w:rPr>
          <w:b w:val="0"/>
          <w:color w:val="auto"/>
          <w:sz w:val="24"/>
        </w:rPr>
        <w:t>designation,</w:t>
      </w:r>
      <w:proofErr w:type="gramEnd"/>
      <w:r w:rsidR="00D943EA">
        <w:rPr>
          <w:b w:val="0"/>
          <w:color w:val="auto"/>
          <w:sz w:val="24"/>
        </w:rPr>
        <w:t xml:space="preserve"> email Id, mobile No., address etc.</w:t>
      </w:r>
    </w:p>
    <w:p w14:paraId="0A4328B0" w14:textId="4584C45E" w:rsidR="00FC5517" w:rsidRDefault="00FC5517" w:rsidP="00F412A8">
      <w:pPr>
        <w:rPr>
          <w:b w:val="0"/>
          <w:color w:val="auto"/>
          <w:sz w:val="24"/>
        </w:rPr>
      </w:pPr>
      <w:r w:rsidRPr="00FC5517">
        <w:rPr>
          <w:color w:val="auto"/>
          <w:sz w:val="24"/>
        </w:rPr>
        <w:t>Step 4</w:t>
      </w:r>
      <w:r>
        <w:rPr>
          <w:b w:val="0"/>
          <w:color w:val="auto"/>
          <w:sz w:val="24"/>
        </w:rPr>
        <w:t>: After making necessary changes click on “Save Changes” button.</w:t>
      </w:r>
      <w:r w:rsidR="00D943EA" w:rsidRPr="00D943EA">
        <w:rPr>
          <w:noProof/>
          <w:lang w:val="en-IN" w:eastAsia="en-IN"/>
        </w:rPr>
        <w:t xml:space="preserve"> </w:t>
      </w:r>
    </w:p>
    <w:p w14:paraId="4D7C97D1" w14:textId="01467642" w:rsidR="00FC5517" w:rsidRDefault="00FF0800" w:rsidP="00F412A8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76000" behindDoc="0" locked="0" layoutInCell="1" allowOverlap="1" wp14:anchorId="34DF27B0" wp14:editId="5CF12C05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1972078" cy="4152900"/>
            <wp:effectExtent l="0" t="0" r="952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3"/>
                    <a:stretch/>
                  </pic:blipFill>
                  <pic:spPr bwMode="auto">
                    <a:xfrm>
                      <a:off x="0" y="0"/>
                      <a:ext cx="1972078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0963" w14:textId="1795C99F" w:rsidR="00FC5517" w:rsidRPr="00F412A8" w:rsidRDefault="00FF0800" w:rsidP="00F412A8">
      <w:r>
        <w:rPr>
          <w:noProof/>
          <w:lang w:val="en-IN" w:eastAsia="en-IN"/>
        </w:rPr>
        <w:drawing>
          <wp:anchor distT="0" distB="0" distL="114300" distR="114300" simplePos="0" relativeHeight="251780096" behindDoc="0" locked="0" layoutInCell="1" allowOverlap="1" wp14:anchorId="45AEFCDF" wp14:editId="2BA59718">
            <wp:simplePos x="0" y="0"/>
            <wp:positionH relativeFrom="page">
              <wp:posOffset>5341620</wp:posOffset>
            </wp:positionH>
            <wp:positionV relativeFrom="paragraph">
              <wp:posOffset>8890</wp:posOffset>
            </wp:positionV>
            <wp:extent cx="2194560" cy="4475741"/>
            <wp:effectExtent l="19050" t="19050" r="15240" b="2032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8" b="5466"/>
                    <a:stretch/>
                  </pic:blipFill>
                  <pic:spPr bwMode="auto">
                    <a:xfrm>
                      <a:off x="0" y="0"/>
                      <a:ext cx="2194560" cy="447574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78048" behindDoc="0" locked="0" layoutInCell="1" allowOverlap="1" wp14:anchorId="26776BD9" wp14:editId="1EE31693">
            <wp:simplePos x="0" y="0"/>
            <wp:positionH relativeFrom="margin">
              <wp:posOffset>2196465</wp:posOffset>
            </wp:positionH>
            <wp:positionV relativeFrom="paragraph">
              <wp:posOffset>8890</wp:posOffset>
            </wp:positionV>
            <wp:extent cx="2190750" cy="6560820"/>
            <wp:effectExtent l="19050" t="19050" r="19050" b="1143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 b="4865"/>
                    <a:stretch/>
                  </pic:blipFill>
                  <pic:spPr bwMode="auto">
                    <a:xfrm>
                      <a:off x="0" y="0"/>
                      <a:ext cx="2190750" cy="65608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3E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E268D1" wp14:editId="40367E8F">
                <wp:simplePos x="0" y="0"/>
                <wp:positionH relativeFrom="margin">
                  <wp:posOffset>4076700</wp:posOffset>
                </wp:positionH>
                <wp:positionV relativeFrom="paragraph">
                  <wp:posOffset>100965</wp:posOffset>
                </wp:positionV>
                <wp:extent cx="265430" cy="251460"/>
                <wp:effectExtent l="0" t="0" r="20320" b="15240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30" cy="25146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668DFD" id="Rounded Rectangle 70" o:spid="_x0000_s1026" style="position:absolute;margin-left:321pt;margin-top:7.95pt;width:20.9pt;height:19.8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" filled="f" strokecolor="red" strokeweight="1.5pt">
                <w10:wrap anchorx="margin"/>
              </v:roundrect>
            </w:pict>
          </mc:Fallback>
        </mc:AlternateContent>
      </w:r>
    </w:p>
    <w:p w14:paraId="0449FA5A" w14:textId="3115421B" w:rsidR="00B93042" w:rsidRDefault="00D943EA" w:rsidP="00D943EA">
      <w:pPr>
        <w:spacing w:after="200"/>
        <w:ind w:left="-426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10C26AF" wp14:editId="3DD5AA87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623060" cy="381000"/>
                <wp:effectExtent l="0" t="0" r="15240" b="1905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381000"/>
                        </a:xfrm>
                        <a:prstGeom prst="roundRect">
                          <a:avLst>
                            <a:gd name="adj" fmla="val 24074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3A09A2" id="Rounded Rectangle 67" o:spid="_x0000_s1026" style="position:absolute;margin-left:0;margin-top:.9pt;width:127.8pt;height:30pt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57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" filled="f" strokecolor="red" strokeweight="1.5pt">
                <w10:wrap anchorx="margin"/>
              </v:roundrect>
            </w:pict>
          </mc:Fallback>
        </mc:AlternateContent>
      </w:r>
      <w:r w:rsidR="00B93042">
        <w:rPr>
          <w:sz w:val="32"/>
        </w:rPr>
        <w:br w:type="page"/>
      </w:r>
    </w:p>
    <w:p w14:paraId="25160AF1" w14:textId="4581EB66" w:rsidR="00723E66" w:rsidRDefault="00535E31" w:rsidP="00723E66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3" w:name="_Toc84270845"/>
      <w:r>
        <w:rPr>
          <w:sz w:val="32"/>
        </w:rPr>
        <w:lastRenderedPageBreak/>
        <w:t>Over</w:t>
      </w:r>
      <w:r w:rsidR="00723E66">
        <w:rPr>
          <w:sz w:val="32"/>
        </w:rPr>
        <w:t>view of Home Page</w:t>
      </w:r>
      <w:bookmarkEnd w:id="13"/>
    </w:p>
    <w:p w14:paraId="59AE7486" w14:textId="41E7B542" w:rsidR="008B6307" w:rsidRDefault="008F7F2F" w:rsidP="000B63A2">
      <w:pPr>
        <w:pStyle w:val="ListParagraph"/>
        <w:ind w:left="420"/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When you open the application, you </w:t>
      </w:r>
      <w:proofErr w:type="gramStart"/>
      <w:r>
        <w:rPr>
          <w:b w:val="0"/>
          <w:color w:val="auto"/>
          <w:sz w:val="24"/>
        </w:rPr>
        <w:t>will be greeted</w:t>
      </w:r>
      <w:proofErr w:type="gramEnd"/>
      <w:r>
        <w:rPr>
          <w:b w:val="0"/>
          <w:color w:val="auto"/>
          <w:sz w:val="24"/>
        </w:rPr>
        <w:t xml:space="preserve"> with this home page with lots of different buttons and features, all of them is explained below.</w:t>
      </w:r>
    </w:p>
    <w:p w14:paraId="14B922A2" w14:textId="67E9DC33" w:rsidR="008F7F2F" w:rsidRDefault="009260AF" w:rsidP="008F7F2F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B5EE8AD" wp14:editId="130B9DA0">
                <wp:simplePos x="0" y="0"/>
                <wp:positionH relativeFrom="column">
                  <wp:posOffset>1836420</wp:posOffset>
                </wp:positionH>
                <wp:positionV relativeFrom="paragraph">
                  <wp:posOffset>57150</wp:posOffset>
                </wp:positionV>
                <wp:extent cx="1441388" cy="266700"/>
                <wp:effectExtent l="0" t="0" r="26035" b="1905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388" cy="266700"/>
                        </a:xfrm>
                        <a:prstGeom prst="roundRect">
                          <a:avLst>
                            <a:gd name="adj" fmla="val 8527"/>
                          </a:avLst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36AD5" w14:textId="77777777" w:rsidR="007008AC" w:rsidRPr="008F7F2F" w:rsidRDefault="007008AC" w:rsidP="007008AC">
                            <w:pPr>
                              <w:jc w:val="center"/>
                              <w:rPr>
                                <w:b w:val="0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>Menu</w:t>
                            </w:r>
                            <w:r w:rsidRPr="008F7F2F">
                              <w:rPr>
                                <w:b w:val="0"/>
                                <w:sz w:val="24"/>
                                <w:lang w:val="en-IN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5EE8AD" id="Rounded Rectangle 21" o:spid="_x0000_s1027" style="position:absolute;margin-left:144.6pt;margin-top:4.5pt;width:113.5pt;height:21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55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" fillcolor="#34aba2 [3209]" strokecolor="#0f0d29 [3213]">
                <v:fill opacity="32896f"/>
                <v:stroke dashstyle="dash"/>
                <v:textbox>
                  <w:txbxContent>
                    <w:p w14:paraId="7A336AD5" w14:textId="77777777" w:rsidR="007008AC" w:rsidRPr="008F7F2F" w:rsidRDefault="007008AC" w:rsidP="007008AC">
                      <w:pPr>
                        <w:jc w:val="center"/>
                        <w:rPr>
                          <w:b w:val="0"/>
                          <w:sz w:val="24"/>
                          <w:lang w:val="en-IN"/>
                        </w:rPr>
                      </w:pPr>
                      <w:r>
                        <w:rPr>
                          <w:b w:val="0"/>
                          <w:sz w:val="24"/>
                          <w:lang w:val="en-IN"/>
                        </w:rPr>
                        <w:t>Menu</w:t>
                      </w:r>
                      <w:r w:rsidRPr="008F7F2F">
                        <w:rPr>
                          <w:b w:val="0"/>
                          <w:sz w:val="24"/>
                          <w:lang w:val="en-IN"/>
                        </w:rPr>
                        <w:t xml:space="preserve"> Button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8137FB8" wp14:editId="021C03E3">
                <wp:simplePos x="0" y="0"/>
                <wp:positionH relativeFrom="column">
                  <wp:posOffset>1684020</wp:posOffset>
                </wp:positionH>
                <wp:positionV relativeFrom="paragraph">
                  <wp:posOffset>156210</wp:posOffset>
                </wp:positionV>
                <wp:extent cx="144780" cy="358140"/>
                <wp:effectExtent l="95250" t="38100" r="26670" b="99060"/>
                <wp:wrapNone/>
                <wp:docPr id="35" name="Elb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35814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3C9AD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5" o:spid="_x0000_s1026" type="#_x0000_t34" style="position:absolute;margin-left:132.6pt;margin-top:12.3pt;width:11.4pt;height:28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" adj="21600" strokecolor="#34aba2 [3209]" strokeweight="2pt">
                <v:stroke endarrow="block"/>
                <v:shadow on="t" color="black" opacity="28270f" origin=",.5" offset="0"/>
              </v:shape>
            </w:pict>
          </mc:Fallback>
        </mc:AlternateContent>
      </w:r>
    </w:p>
    <w:p w14:paraId="1D724E30" w14:textId="4D96E015" w:rsidR="007008AC" w:rsidRPr="008F7F2F" w:rsidRDefault="007008AC" w:rsidP="008F7F2F">
      <w:pPr>
        <w:rPr>
          <w:b w:val="0"/>
          <w:color w:val="auto"/>
          <w:sz w:val="24"/>
        </w:rPr>
      </w:pPr>
    </w:p>
    <w:p w14:paraId="452E36CB" w14:textId="3B82D581" w:rsidR="008B6307" w:rsidRPr="009C0C9B" w:rsidRDefault="00764135" w:rsidP="009C0C9B">
      <w:pPr>
        <w:spacing w:after="200"/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DF7E70" wp14:editId="3E86E73D">
                <wp:simplePos x="0" y="0"/>
                <wp:positionH relativeFrom="column">
                  <wp:posOffset>3832860</wp:posOffset>
                </wp:positionH>
                <wp:positionV relativeFrom="paragraph">
                  <wp:posOffset>1306195</wp:posOffset>
                </wp:positionV>
                <wp:extent cx="167640" cy="457200"/>
                <wp:effectExtent l="95250" t="76200" r="41910" b="57150"/>
                <wp:wrapNone/>
                <wp:docPr id="105" name="Elb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640" cy="457200"/>
                        </a:xfrm>
                        <a:prstGeom prst="bentConnector3">
                          <a:avLst>
                            <a:gd name="adj1" fmla="val 975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5B33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05" o:spid="_x0000_s1026" type="#_x0000_t34" style="position:absolute;margin-left:301.8pt;margin-top:102.85pt;width:13.2pt;height:3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" adj="21075" strokecolor="#34aba2 [3209]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09B98A" wp14:editId="4DE8BEEC">
                <wp:simplePos x="0" y="0"/>
                <wp:positionH relativeFrom="column">
                  <wp:posOffset>4183294</wp:posOffset>
                </wp:positionH>
                <wp:positionV relativeFrom="paragraph">
                  <wp:posOffset>1359535</wp:posOffset>
                </wp:positionV>
                <wp:extent cx="1965960" cy="731520"/>
                <wp:effectExtent l="0" t="0" r="15240" b="11430"/>
                <wp:wrapNone/>
                <wp:docPr id="102" name="Rounded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960" cy="731520"/>
                        </a:xfrm>
                        <a:prstGeom prst="roundRect">
                          <a:avLst>
                            <a:gd name="adj" fmla="val 8527"/>
                          </a:avLst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372B5E" w14:textId="6B3B2027" w:rsidR="009260AF" w:rsidRPr="008F7F2F" w:rsidRDefault="009260AF" w:rsidP="009260AF">
                            <w:pPr>
                              <w:jc w:val="center"/>
                              <w:rPr>
                                <w:b w:val="0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 xml:space="preserve">View </w:t>
                            </w:r>
                            <w:proofErr w:type="gramStart"/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>All</w:t>
                            </w:r>
                            <w:proofErr w:type="gramEnd"/>
                            <w:r>
                              <w:rPr>
                                <w:b w:val="0"/>
                                <w:sz w:val="24"/>
                                <w:lang w:val="en-IN"/>
                              </w:rPr>
                              <w:t xml:space="preserve"> button to show all products under similar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9B98A" id="Rounded Rectangle 102" o:spid="_x0000_s1028" style="position:absolute;margin-left:329.4pt;margin-top:107.05pt;width:154.8pt;height:57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5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" fillcolor="#34aba2 [3209]" strokecolor="#0f0d29 [3213]">
                <v:fill opacity="32896f"/>
                <v:stroke dashstyle="dash"/>
                <v:textbox>
                  <w:txbxContent>
                    <w:p w14:paraId="2D372B5E" w14:textId="6B3B2027" w:rsidR="009260AF" w:rsidRPr="008F7F2F" w:rsidRDefault="009260AF" w:rsidP="009260AF">
                      <w:pPr>
                        <w:jc w:val="center"/>
                        <w:rPr>
                          <w:b w:val="0"/>
                          <w:sz w:val="24"/>
                          <w:lang w:val="en-IN"/>
                        </w:rPr>
                      </w:pPr>
                      <w:r>
                        <w:rPr>
                          <w:b w:val="0"/>
                          <w:sz w:val="24"/>
                          <w:lang w:val="en-IN"/>
                        </w:rPr>
                        <w:t xml:space="preserve">View </w:t>
                      </w:r>
                      <w:proofErr w:type="gramStart"/>
                      <w:r>
                        <w:rPr>
                          <w:b w:val="0"/>
                          <w:sz w:val="24"/>
                          <w:lang w:val="en-IN"/>
                        </w:rPr>
                        <w:t>All</w:t>
                      </w:r>
                      <w:proofErr w:type="gramEnd"/>
                      <w:r>
                        <w:rPr>
                          <w:b w:val="0"/>
                          <w:sz w:val="24"/>
                          <w:lang w:val="en-IN"/>
                        </w:rPr>
                        <w:t xml:space="preserve"> button to show all products under similar category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5F72A471" wp14:editId="6C40B60D">
                <wp:simplePos x="0" y="0"/>
                <wp:positionH relativeFrom="column">
                  <wp:posOffset>3878580</wp:posOffset>
                </wp:positionH>
                <wp:positionV relativeFrom="paragraph">
                  <wp:posOffset>3325495</wp:posOffset>
                </wp:positionV>
                <wp:extent cx="1874520" cy="281940"/>
                <wp:effectExtent l="57150" t="19050" r="11430" b="2286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4520" cy="281940"/>
                          <a:chOff x="0" y="0"/>
                          <a:chExt cx="2019300" cy="411480"/>
                        </a:xfrm>
                      </wpg:grpSpPr>
                      <wps:wsp>
                        <wps:cNvPr id="20" name="Rounded Rectangle 20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1D1300" w14:textId="4EC3AD06" w:rsidR="00941A85" w:rsidRPr="008F7F2F" w:rsidRDefault="0063369C" w:rsidP="00941A85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proofErr w:type="gramStart"/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Your</w:t>
                              </w:r>
                              <w:proofErr w:type="gramEnd"/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 xml:space="preserve"> Products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2A471" id="Group 24" o:spid="_x0000_s1029" style="position:absolute;margin-left:305.4pt;margin-top:261.85pt;width:147.6pt;height:22.2pt;z-index:251634688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">
                <v:roundrect id="Rounded Rectangle 20" o:spid="_x0000_s1030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" fillcolor="#34aba2 [3209]" strokecolor="#0f0d29 [3213]">
                  <v:fill opacity="32896f"/>
                  <v:stroke dashstyle="dash"/>
                  <v:textbox>
                    <w:txbxContent>
                      <w:p w14:paraId="381D1300" w14:textId="4EC3AD06" w:rsidR="00941A85" w:rsidRPr="008F7F2F" w:rsidRDefault="0063369C" w:rsidP="00941A85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proofErr w:type="gramStart"/>
                        <w:r>
                          <w:rPr>
                            <w:b w:val="0"/>
                            <w:sz w:val="24"/>
                            <w:lang w:val="en-IN"/>
                          </w:rPr>
                          <w:t>Your</w:t>
                        </w:r>
                        <w:proofErr w:type="gramEnd"/>
                        <w:r>
                          <w:rPr>
                            <w:b w:val="0"/>
                            <w:sz w:val="24"/>
                            <w:lang w:val="en-IN"/>
                          </w:rPr>
                          <w:t xml:space="preserve"> Products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1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B31FEFB" wp14:editId="7A64BE1A">
                <wp:simplePos x="0" y="0"/>
                <wp:positionH relativeFrom="column">
                  <wp:posOffset>3909060</wp:posOffset>
                </wp:positionH>
                <wp:positionV relativeFrom="paragraph">
                  <wp:posOffset>4300855</wp:posOffset>
                </wp:positionV>
                <wp:extent cx="2118360" cy="449580"/>
                <wp:effectExtent l="57150" t="0" r="15240" b="2667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360" cy="449580"/>
                          <a:chOff x="0" y="0"/>
                          <a:chExt cx="2019300" cy="411480"/>
                        </a:xfrm>
                      </wpg:grpSpPr>
                      <wps:wsp>
                        <wps:cNvPr id="16" name="Rounded Rectangle 16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908046" w14:textId="66755F26" w:rsidR="008F7F2F" w:rsidRPr="008F7F2F" w:rsidRDefault="009260AF" w:rsidP="008F7F2F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Add new product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31FEFB" id="Group 7" o:spid="_x0000_s1032" style="position:absolute;margin-left:307.8pt;margin-top:338.65pt;width:166.8pt;height:35.4pt;z-index:251637760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">
                <v:roundrect id="Rounded Rectangle 16" o:spid="_x0000_s1033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" fillcolor="#34aba2 [3209]" strokecolor="#0f0d29 [3213]">
                  <v:fill opacity="32896f"/>
                  <v:stroke dashstyle="dash"/>
                  <v:textbox>
                    <w:txbxContent>
                      <w:p w14:paraId="30908046" w14:textId="66755F26" w:rsidR="008F7F2F" w:rsidRPr="008F7F2F" w:rsidRDefault="009260AF" w:rsidP="008F7F2F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Add new product button</w:t>
                        </w:r>
                      </w:p>
                    </w:txbxContent>
                  </v:textbox>
                </v:roundrect>
                <v:shape id="Straight Arrow Connector 18" o:spid="_x0000_s1034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E4DDF05" wp14:editId="321488E4">
                <wp:simplePos x="0" y="0"/>
                <wp:positionH relativeFrom="column">
                  <wp:posOffset>3253740</wp:posOffset>
                </wp:positionH>
                <wp:positionV relativeFrom="paragraph">
                  <wp:posOffset>4361815</wp:posOffset>
                </wp:positionV>
                <wp:extent cx="487680" cy="388620"/>
                <wp:effectExtent l="0" t="0" r="26670" b="1143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88620"/>
                        </a:xfrm>
                        <a:prstGeom prst="roundRect">
                          <a:avLst>
                            <a:gd name="adj" fmla="val 36205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FEEBEC" id="Rounded Rectangle 13" o:spid="_x0000_s1026" style="position:absolute;margin-left:256.2pt;margin-top:343.45pt;width:38.4pt;height:30.6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37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887A965" wp14:editId="6FD2B748">
                <wp:simplePos x="0" y="0"/>
                <wp:positionH relativeFrom="column">
                  <wp:posOffset>1394460</wp:posOffset>
                </wp:positionH>
                <wp:positionV relativeFrom="paragraph">
                  <wp:posOffset>2715895</wp:posOffset>
                </wp:positionV>
                <wp:extent cx="2278380" cy="1554480"/>
                <wp:effectExtent l="0" t="0" r="26670" b="2667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8380" cy="155448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003187" id="Rounded Rectangle 11" o:spid="_x0000_s1026" style="position:absolute;margin-left:109.8pt;margin-top:213.85pt;width:179.4pt;height:122.4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7C6C19F" wp14:editId="6647F515">
                <wp:simplePos x="0" y="0"/>
                <wp:positionH relativeFrom="margin">
                  <wp:posOffset>1417320</wp:posOffset>
                </wp:positionH>
                <wp:positionV relativeFrom="paragraph">
                  <wp:posOffset>163195</wp:posOffset>
                </wp:positionV>
                <wp:extent cx="259080" cy="152400"/>
                <wp:effectExtent l="0" t="0" r="26670" b="1905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5240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F2452" id="Rounded Rectangle 36" o:spid="_x0000_s1026" style="position:absolute;margin-left:111.6pt;margin-top:12.85pt;width:20.4pt;height:12pt;z-index: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20346" behindDoc="0" locked="0" layoutInCell="1" allowOverlap="1" wp14:anchorId="0C946BBB" wp14:editId="35BE2E43">
            <wp:simplePos x="0" y="0"/>
            <wp:positionH relativeFrom="column">
              <wp:posOffset>1371724</wp:posOffset>
            </wp:positionH>
            <wp:positionV relativeFrom="paragraph">
              <wp:posOffset>10795</wp:posOffset>
            </wp:positionV>
            <wp:extent cx="2377440" cy="4860545"/>
            <wp:effectExtent l="0" t="0" r="381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1" b="5249"/>
                    <a:stretch/>
                  </pic:blipFill>
                  <pic:spPr bwMode="auto">
                    <a:xfrm>
                      <a:off x="0" y="0"/>
                      <a:ext cx="2377440" cy="486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A06F1D" wp14:editId="621146E4">
                <wp:simplePos x="0" y="0"/>
                <wp:positionH relativeFrom="column">
                  <wp:posOffset>3413760</wp:posOffset>
                </wp:positionH>
                <wp:positionV relativeFrom="paragraph">
                  <wp:posOffset>1009015</wp:posOffset>
                </wp:positionV>
                <wp:extent cx="335280" cy="167640"/>
                <wp:effectExtent l="0" t="0" r="26670" b="22860"/>
                <wp:wrapNone/>
                <wp:docPr id="104" name="Rounded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676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6A27B" id="Rounded Rectangle 104" o:spid="_x0000_s1026" style="position:absolute;margin-left:268.8pt;margin-top:79.45pt;width:26.4pt;height:13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D21CCD6" wp14:editId="2E53F5BD">
                <wp:simplePos x="0" y="0"/>
                <wp:positionH relativeFrom="column">
                  <wp:posOffset>-541020</wp:posOffset>
                </wp:positionH>
                <wp:positionV relativeFrom="paragraph">
                  <wp:posOffset>719455</wp:posOffset>
                </wp:positionV>
                <wp:extent cx="1844040" cy="571500"/>
                <wp:effectExtent l="0" t="0" r="80010" b="19050"/>
                <wp:wrapNone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4040" cy="571500"/>
                          <a:chOff x="0" y="0"/>
                          <a:chExt cx="1821180" cy="281940"/>
                        </a:xfrm>
                      </wpg:grpSpPr>
                      <wps:wsp>
                        <wps:cNvPr id="97" name="Rounded Rectangle 97"/>
                        <wps:cNvSpPr/>
                        <wps:spPr>
                          <a:xfrm>
                            <a:off x="0" y="0"/>
                            <a:ext cx="1534984" cy="28194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B699AF" w14:textId="1B995EDA" w:rsidR="009260AF" w:rsidRPr="008F7F2F" w:rsidRDefault="009260AF" w:rsidP="009260AF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Products organised in groups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Straight Arrow Connector 98"/>
                        <wps:cNvCnPr/>
                        <wps:spPr>
                          <a:xfrm flipV="1">
                            <a:off x="1584960" y="137160"/>
                            <a:ext cx="2362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1CCD6" id="Group 100" o:spid="_x0000_s1035" style="position:absolute;margin-left:-42.6pt;margin-top:56.65pt;width:145.2pt;height:45pt;z-index:251684864;mso-width-relative:margin;mso-height-relative:margin" coordsize="18211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">
                <v:roundrect id="Rounded Rectangle 97" o:spid="_x0000_s1036" style="position:absolute;width:15349;height:2819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" fillcolor="#34aba2 [3209]" strokecolor="#0f0d29 [3213]">
                  <v:fill opacity="32896f"/>
                  <v:stroke dashstyle="dash"/>
                  <v:textbox>
                    <w:txbxContent>
                      <w:p w14:paraId="17B699AF" w14:textId="1B995EDA" w:rsidR="009260AF" w:rsidRPr="008F7F2F" w:rsidRDefault="009260AF" w:rsidP="009260AF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Products organised in groups</w:t>
                        </w:r>
                      </w:p>
                    </w:txbxContent>
                  </v:textbox>
                </v:roundrect>
                <v:shape id="Straight Arrow Connector 98" o:spid="_x0000_s1037" type="#_x0000_t32" style="position:absolute;left:15849;top:1371;width:236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BDC59B" wp14:editId="459C7CDB">
                <wp:simplePos x="0" y="0"/>
                <wp:positionH relativeFrom="column">
                  <wp:posOffset>1417320</wp:posOffset>
                </wp:positionH>
                <wp:positionV relativeFrom="paragraph">
                  <wp:posOffset>871855</wp:posOffset>
                </wp:positionV>
                <wp:extent cx="624840" cy="259080"/>
                <wp:effectExtent l="0" t="0" r="22860" b="26670"/>
                <wp:wrapNone/>
                <wp:docPr id="95" name="Rounded 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259080"/>
                        </a:xfrm>
                        <a:prstGeom prst="roundRect">
                          <a:avLst>
                            <a:gd name="adj" fmla="val 14636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9C8181" id="Rounded Rectangle 95" o:spid="_x0000_s1026" style="position:absolute;margin-left:111.6pt;margin-top:68.65pt;width:49.2pt;height:20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5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" filled="f" strokecolor="red" strokeweight="1.5pt"/>
            </w:pict>
          </mc:Fallback>
        </mc:AlternateContent>
      </w:r>
      <w:r w:rsidR="009260A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913C16" wp14:editId="2981D261">
                <wp:simplePos x="0" y="0"/>
                <wp:positionH relativeFrom="margin">
                  <wp:posOffset>3489960</wp:posOffset>
                </wp:positionH>
                <wp:positionV relativeFrom="paragraph">
                  <wp:posOffset>140335</wp:posOffset>
                </wp:positionV>
                <wp:extent cx="205740" cy="167640"/>
                <wp:effectExtent l="0" t="0" r="22860" b="22860"/>
                <wp:wrapNone/>
                <wp:docPr id="106" name="Rounded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67640"/>
                        </a:xfrm>
                        <a:prstGeom prst="roundRect">
                          <a:avLst>
                            <a:gd name="adj" fmla="val 12963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8841C" id="Rounded Rectangle 106" o:spid="_x0000_s1026" style="position:absolute;margin-left:274.8pt;margin-top:11.05pt;width:16.2pt;height:13.2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4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" filled="f" strokecolor="red" strokeweight="1.5pt">
                <w10:wrap anchorx="margin"/>
              </v:roundrect>
            </w:pict>
          </mc:Fallback>
        </mc:AlternateContent>
      </w:r>
      <w:r w:rsidR="009260AF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56DC7DB8" wp14:editId="783DB054">
                <wp:simplePos x="0" y="0"/>
                <wp:positionH relativeFrom="column">
                  <wp:posOffset>3764280</wp:posOffset>
                </wp:positionH>
                <wp:positionV relativeFrom="paragraph">
                  <wp:posOffset>79375</wp:posOffset>
                </wp:positionV>
                <wp:extent cx="1760220" cy="266700"/>
                <wp:effectExtent l="57150" t="19050" r="11430" b="1905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220" cy="266700"/>
                          <a:chOff x="0" y="0"/>
                          <a:chExt cx="2019300" cy="411480"/>
                        </a:xfrm>
                      </wpg:grpSpPr>
                      <wps:wsp>
                        <wps:cNvPr id="33" name="Rounded Rectangle 33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35D099" w14:textId="77777777" w:rsidR="009879D0" w:rsidRPr="008F7F2F" w:rsidRDefault="008F7F2F" w:rsidP="009879D0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 w:rsidRPr="008F7F2F"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Notification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Straight Arrow Connector 34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C7DB8" id="Group 32" o:spid="_x0000_s1038" style="position:absolute;margin-left:296.4pt;margin-top:6.25pt;width:138.6pt;height:21pt;z-index:251635712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">
                <v:roundrect id="Rounded Rectangle 33" o:spid="_x0000_s1039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" fillcolor="#34aba2 [3209]" strokecolor="#0f0d29 [3213]">
                  <v:fill opacity="32896f"/>
                  <v:stroke dashstyle="dash"/>
                  <v:textbox>
                    <w:txbxContent>
                      <w:p w14:paraId="2435D099" w14:textId="77777777" w:rsidR="009879D0" w:rsidRPr="008F7F2F" w:rsidRDefault="008F7F2F" w:rsidP="009879D0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 w:rsidRPr="008F7F2F">
                          <w:rPr>
                            <w:b w:val="0"/>
                            <w:sz w:val="24"/>
                            <w:lang w:val="en-IN"/>
                          </w:rPr>
                          <w:t>Notification Button</w:t>
                        </w:r>
                      </w:p>
                    </w:txbxContent>
                  </v:textbox>
                </v:roundrect>
                <v:shape id="Straight Arrow Connector 34" o:spid="_x0000_s1040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 w:rsidR="008B6307">
        <w:rPr>
          <w:b w:val="0"/>
          <w:color w:val="auto"/>
          <w:sz w:val="24"/>
        </w:rPr>
        <w:br w:type="page"/>
      </w:r>
    </w:p>
    <w:p w14:paraId="31E5BAB8" w14:textId="51F1B95B" w:rsidR="004963F3" w:rsidRPr="00550750" w:rsidRDefault="004963F3" w:rsidP="00550750">
      <w:pPr>
        <w:pStyle w:val="Heading1"/>
        <w:numPr>
          <w:ilvl w:val="0"/>
          <w:numId w:val="5"/>
        </w:numPr>
        <w:rPr>
          <w:sz w:val="36"/>
        </w:rPr>
      </w:pPr>
      <w:bookmarkStart w:id="14" w:name="_Toc84270846"/>
      <w:r w:rsidRPr="00550750">
        <w:rPr>
          <w:sz w:val="36"/>
        </w:rPr>
        <w:lastRenderedPageBreak/>
        <w:t>Product Management</w:t>
      </w:r>
      <w:bookmarkEnd w:id="14"/>
    </w:p>
    <w:p w14:paraId="12E0B867" w14:textId="028EA911" w:rsidR="004963F3" w:rsidRPr="004963F3" w:rsidRDefault="009F3A3A" w:rsidP="004963F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5" w:name="_Toc84270847"/>
      <w:r>
        <w:rPr>
          <w:sz w:val="32"/>
        </w:rPr>
        <w:t xml:space="preserve">Product </w:t>
      </w:r>
      <w:r w:rsidR="002F24AE">
        <w:rPr>
          <w:sz w:val="32"/>
        </w:rPr>
        <w:t>Listing</w:t>
      </w:r>
      <w:bookmarkEnd w:id="15"/>
    </w:p>
    <w:p w14:paraId="1E14D09E" w14:textId="757E6FDE" w:rsidR="003D0DE6" w:rsidRPr="003D0DE6" w:rsidRDefault="003D0DE6" w:rsidP="003D0DE6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 xml:space="preserve">To </w:t>
      </w:r>
      <w:r w:rsidR="009F3A3A">
        <w:rPr>
          <w:b w:val="0"/>
          <w:color w:val="auto"/>
          <w:sz w:val="24"/>
        </w:rPr>
        <w:t>list</w:t>
      </w:r>
      <w:r>
        <w:rPr>
          <w:b w:val="0"/>
          <w:color w:val="auto"/>
          <w:sz w:val="24"/>
        </w:rPr>
        <w:t xml:space="preserve"> any product </w:t>
      </w:r>
      <w:r w:rsidR="009F3A3A">
        <w:rPr>
          <w:b w:val="0"/>
          <w:color w:val="auto"/>
          <w:sz w:val="24"/>
        </w:rPr>
        <w:t xml:space="preserve">on the platform seller needs to follow the </w:t>
      </w:r>
      <w:proofErr w:type="gramStart"/>
      <w:r w:rsidR="009F3A3A">
        <w:rPr>
          <w:b w:val="0"/>
          <w:color w:val="auto"/>
          <w:sz w:val="24"/>
        </w:rPr>
        <w:t>steps  below</w:t>
      </w:r>
      <w:proofErr w:type="gramEnd"/>
      <w:r w:rsidR="009F3A3A">
        <w:rPr>
          <w:b w:val="0"/>
          <w:color w:val="auto"/>
          <w:sz w:val="24"/>
        </w:rPr>
        <w:t>:</w:t>
      </w:r>
    </w:p>
    <w:p w14:paraId="3EC81FA6" w14:textId="59FC0659" w:rsidR="0036005B" w:rsidRDefault="0036005B" w:rsidP="003D0DE6">
      <w:pPr>
        <w:rPr>
          <w:color w:val="auto"/>
          <w:sz w:val="24"/>
        </w:rPr>
      </w:pPr>
      <w:r>
        <w:rPr>
          <w:color w:val="auto"/>
          <w:sz w:val="24"/>
        </w:rPr>
        <w:t xml:space="preserve">Step 1: </w:t>
      </w:r>
      <w:r w:rsidRPr="0036005B">
        <w:rPr>
          <w:b w:val="0"/>
          <w:bCs/>
          <w:color w:val="auto"/>
          <w:sz w:val="24"/>
        </w:rPr>
        <w:t xml:space="preserve">Click on the </w:t>
      </w:r>
      <w:r w:rsidR="00DB49F8">
        <w:rPr>
          <w:b w:val="0"/>
          <w:bCs/>
          <w:color w:val="auto"/>
          <w:sz w:val="24"/>
        </w:rPr>
        <w:t xml:space="preserve">plus button on bottom right corner, yow </w:t>
      </w:r>
      <w:proofErr w:type="gramStart"/>
      <w:r w:rsidR="00DB49F8">
        <w:rPr>
          <w:b w:val="0"/>
          <w:bCs/>
          <w:color w:val="auto"/>
          <w:sz w:val="24"/>
        </w:rPr>
        <w:t>will be taken</w:t>
      </w:r>
      <w:proofErr w:type="gramEnd"/>
      <w:r w:rsidR="00DB49F8">
        <w:rPr>
          <w:b w:val="0"/>
          <w:bCs/>
          <w:color w:val="auto"/>
          <w:sz w:val="24"/>
        </w:rPr>
        <w:t xml:space="preserve"> into </w:t>
      </w:r>
      <w:r w:rsidR="00AB2079">
        <w:rPr>
          <w:b w:val="0"/>
          <w:bCs/>
          <w:color w:val="auto"/>
          <w:sz w:val="24"/>
        </w:rPr>
        <w:t xml:space="preserve">“Product Add” </w:t>
      </w:r>
      <w:r w:rsidR="00DB49F8">
        <w:rPr>
          <w:b w:val="0"/>
          <w:bCs/>
          <w:color w:val="auto"/>
          <w:sz w:val="24"/>
        </w:rPr>
        <w:t>page.</w:t>
      </w:r>
    </w:p>
    <w:p w14:paraId="220FF466" w14:textId="139C5C0F" w:rsidR="0036005B" w:rsidRDefault="0036005B" w:rsidP="003D0DE6">
      <w:pPr>
        <w:rPr>
          <w:color w:val="auto"/>
          <w:sz w:val="24"/>
        </w:rPr>
      </w:pPr>
      <w:r>
        <w:rPr>
          <w:color w:val="auto"/>
          <w:sz w:val="24"/>
        </w:rPr>
        <w:t>Step 2:</w:t>
      </w:r>
      <w:r w:rsidR="00DB49F8">
        <w:rPr>
          <w:b w:val="0"/>
          <w:bCs/>
          <w:color w:val="auto"/>
          <w:sz w:val="24"/>
        </w:rPr>
        <w:t xml:space="preserve"> Select product category from the dropdown options</w:t>
      </w:r>
      <w:r w:rsidR="0091314E">
        <w:rPr>
          <w:b w:val="0"/>
          <w:bCs/>
          <w:color w:val="auto"/>
          <w:sz w:val="24"/>
        </w:rPr>
        <w:t>.</w:t>
      </w:r>
    </w:p>
    <w:p w14:paraId="1EDD8AF0" w14:textId="77777777" w:rsidR="0001165A" w:rsidRDefault="0036005B" w:rsidP="003D0DE6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3:</w:t>
      </w:r>
      <w:r w:rsidR="0091314E">
        <w:rPr>
          <w:b w:val="0"/>
          <w:color w:val="auto"/>
          <w:sz w:val="24"/>
        </w:rPr>
        <w:t xml:space="preserve"> Now select the sub-category for from the dropdown list for the given category. </w:t>
      </w:r>
    </w:p>
    <w:p w14:paraId="48DC3A16" w14:textId="048BA6B3" w:rsidR="00A760FF" w:rsidRDefault="0091314E" w:rsidP="003D0DE6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(Every given category have their own respective sub-category, Product type &amp; Product name</w:t>
      </w:r>
      <w:r w:rsidR="0001165A">
        <w:rPr>
          <w:b w:val="0"/>
          <w:color w:val="auto"/>
          <w:sz w:val="24"/>
        </w:rPr>
        <w:t>)</w:t>
      </w:r>
    </w:p>
    <w:p w14:paraId="1F51A09B" w14:textId="65661A42" w:rsidR="003D0DE6" w:rsidRPr="00BE6986" w:rsidRDefault="001D7201" w:rsidP="00DB49F8">
      <w:pPr>
        <w:ind w:left="-4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AC5D48" wp14:editId="190A3C08">
                <wp:simplePos x="0" y="0"/>
                <wp:positionH relativeFrom="column">
                  <wp:posOffset>4701540</wp:posOffset>
                </wp:positionH>
                <wp:positionV relativeFrom="paragraph">
                  <wp:posOffset>939165</wp:posOffset>
                </wp:positionV>
                <wp:extent cx="1912620" cy="2042160"/>
                <wp:effectExtent l="0" t="0" r="11430" b="15240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20421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9F54F" id="Rounded Rectangle 45" o:spid="_x0000_s1026" style="position:absolute;margin-left:370.2pt;margin-top:73.95pt;width:150.6pt;height:16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37EB24" wp14:editId="2F9E9494">
                <wp:simplePos x="0" y="0"/>
                <wp:positionH relativeFrom="column">
                  <wp:posOffset>2270760</wp:posOffset>
                </wp:positionH>
                <wp:positionV relativeFrom="paragraph">
                  <wp:posOffset>504825</wp:posOffset>
                </wp:positionV>
                <wp:extent cx="1912620" cy="396240"/>
                <wp:effectExtent l="0" t="0" r="11430" b="2286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396240"/>
                        </a:xfrm>
                        <a:prstGeom prst="roundRect">
                          <a:avLst>
                            <a:gd name="adj" fmla="val 36205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539EC2" id="Rounded Rectangle 31" o:spid="_x0000_s1026" style="position:absolute;margin-left:178.8pt;margin-top:39.75pt;width:150.6pt;height:31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7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038DB6" wp14:editId="3B3CC856">
                <wp:simplePos x="0" y="0"/>
                <wp:positionH relativeFrom="column">
                  <wp:posOffset>1409700</wp:posOffset>
                </wp:positionH>
                <wp:positionV relativeFrom="paragraph">
                  <wp:posOffset>3877945</wp:posOffset>
                </wp:positionV>
                <wp:extent cx="487680" cy="388620"/>
                <wp:effectExtent l="0" t="0" r="26670" b="1143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88620"/>
                        </a:xfrm>
                        <a:prstGeom prst="roundRect">
                          <a:avLst>
                            <a:gd name="adj" fmla="val 36205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9CD1EE" id="Rounded Rectangle 30" o:spid="_x0000_s1026" style="position:absolute;margin-left:111pt;margin-top:305.35pt;width:38.4pt;height:3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37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91008" behindDoc="0" locked="0" layoutInCell="1" allowOverlap="1" wp14:anchorId="03F14377" wp14:editId="400BD6F8">
            <wp:simplePos x="0" y="0"/>
            <wp:positionH relativeFrom="page">
              <wp:posOffset>5341620</wp:posOffset>
            </wp:positionH>
            <wp:positionV relativeFrom="paragraph">
              <wp:posOffset>17145</wp:posOffset>
            </wp:positionV>
            <wp:extent cx="2098067" cy="4290060"/>
            <wp:effectExtent l="19050" t="19050" r="16510" b="152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1" b="5500"/>
                    <a:stretch/>
                  </pic:blipFill>
                  <pic:spPr bwMode="auto">
                    <a:xfrm>
                      <a:off x="0" y="0"/>
                      <a:ext cx="2103380" cy="430092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89984" behindDoc="0" locked="0" layoutInCell="1" allowOverlap="1" wp14:anchorId="4437D176" wp14:editId="410578E3">
            <wp:simplePos x="0" y="0"/>
            <wp:positionH relativeFrom="column">
              <wp:posOffset>2186940</wp:posOffset>
            </wp:positionH>
            <wp:positionV relativeFrom="paragraph">
              <wp:posOffset>40005</wp:posOffset>
            </wp:positionV>
            <wp:extent cx="2090154" cy="4282440"/>
            <wp:effectExtent l="19050" t="19050" r="24765" b="2286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5334"/>
                    <a:stretch/>
                  </pic:blipFill>
                  <pic:spPr bwMode="auto">
                    <a:xfrm>
                      <a:off x="0" y="0"/>
                      <a:ext cx="2095878" cy="429416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826">
        <w:rPr>
          <w:b w:val="0"/>
          <w:noProof/>
          <w:color w:val="auto"/>
          <w:sz w:val="24"/>
          <w:lang w:val="en-IN" w:eastAsia="en-IN"/>
        </w:rPr>
        <w:drawing>
          <wp:inline distT="0" distB="0" distL="0" distR="0" wp14:anchorId="015A97D5" wp14:editId="74B62AF8">
            <wp:extent cx="2126168" cy="4358640"/>
            <wp:effectExtent l="19050" t="19050" r="2667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" b="5416"/>
                    <a:stretch/>
                  </pic:blipFill>
                  <pic:spPr bwMode="auto">
                    <a:xfrm>
                      <a:off x="0" y="0"/>
                      <a:ext cx="2144582" cy="439638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11D5" w14:textId="51436436" w:rsidR="0001165A" w:rsidRDefault="003D0DE6" w:rsidP="003D0DE6">
      <w:pPr>
        <w:pStyle w:val="ListParagraph"/>
        <w:ind w:left="-284"/>
        <w:rPr>
          <w:noProof/>
          <w:lang w:val="en-IN" w:eastAsia="en-IN"/>
        </w:rPr>
      </w:pPr>
      <w:r w:rsidRPr="003D0DE6">
        <w:rPr>
          <w:noProof/>
          <w:lang w:val="en-IN" w:eastAsia="en-IN"/>
        </w:rPr>
        <w:t xml:space="preserve"> </w:t>
      </w:r>
    </w:p>
    <w:p w14:paraId="216848D5" w14:textId="77777777" w:rsidR="001D7201" w:rsidRDefault="001D7201" w:rsidP="003D0DE6">
      <w:pPr>
        <w:pStyle w:val="ListParagraph"/>
        <w:ind w:left="-284"/>
        <w:rPr>
          <w:noProof/>
          <w:lang w:val="en-IN" w:eastAsia="en-IN"/>
        </w:rPr>
      </w:pPr>
    </w:p>
    <w:p w14:paraId="2C25AE0B" w14:textId="1ABC0D90" w:rsidR="001D7201" w:rsidRDefault="001D7201" w:rsidP="001D7201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4:</w:t>
      </w:r>
      <w:r>
        <w:rPr>
          <w:b w:val="0"/>
          <w:color w:val="auto"/>
          <w:sz w:val="24"/>
        </w:rPr>
        <w:t xml:space="preserve"> Now select the Product Name from given dropdown option from a </w:t>
      </w:r>
      <w:proofErr w:type="spellStart"/>
      <w:r>
        <w:rPr>
          <w:b w:val="0"/>
          <w:color w:val="auto"/>
          <w:sz w:val="24"/>
        </w:rPr>
        <w:t>pre existing</w:t>
      </w:r>
      <w:proofErr w:type="spellEnd"/>
      <w:r>
        <w:rPr>
          <w:b w:val="0"/>
          <w:color w:val="auto"/>
          <w:sz w:val="24"/>
        </w:rPr>
        <w:t xml:space="preserve"> product template. </w:t>
      </w:r>
    </w:p>
    <w:p w14:paraId="3C929FE2" w14:textId="44846F89" w:rsidR="001D7201" w:rsidRDefault="00BC1A38" w:rsidP="001D7201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5</w:t>
      </w:r>
      <w:r w:rsidR="001D7201">
        <w:rPr>
          <w:color w:val="auto"/>
          <w:sz w:val="24"/>
        </w:rPr>
        <w:t>:</w:t>
      </w:r>
      <w:r w:rsidR="001D7201">
        <w:rPr>
          <w:b w:val="0"/>
          <w:color w:val="auto"/>
          <w:sz w:val="24"/>
        </w:rPr>
        <w:t xml:space="preserve"> After selecting product name, select product type </w:t>
      </w:r>
      <w:proofErr w:type="spellStart"/>
      <w:r w:rsidR="001D7201">
        <w:rPr>
          <w:b w:val="0"/>
          <w:color w:val="auto"/>
          <w:sz w:val="24"/>
        </w:rPr>
        <w:t>i.e</w:t>
      </w:r>
      <w:proofErr w:type="spellEnd"/>
      <w:r w:rsidR="001D7201">
        <w:rPr>
          <w:b w:val="0"/>
          <w:color w:val="auto"/>
          <w:sz w:val="24"/>
        </w:rPr>
        <w:t xml:space="preserve"> organic or Non-</w:t>
      </w:r>
      <w:proofErr w:type="gramStart"/>
      <w:r w:rsidR="001D7201">
        <w:rPr>
          <w:b w:val="0"/>
          <w:color w:val="auto"/>
          <w:sz w:val="24"/>
        </w:rPr>
        <w:t>organic .</w:t>
      </w:r>
      <w:proofErr w:type="gramEnd"/>
      <w:r w:rsidR="001D7201">
        <w:rPr>
          <w:b w:val="0"/>
          <w:color w:val="auto"/>
          <w:sz w:val="24"/>
        </w:rPr>
        <w:t xml:space="preserve"> </w:t>
      </w:r>
    </w:p>
    <w:p w14:paraId="600C6A4E" w14:textId="69C27925" w:rsidR="001D7201" w:rsidRDefault="00BC1A38" w:rsidP="001D7201">
      <w:pPr>
        <w:rPr>
          <w:b w:val="0"/>
          <w:color w:val="auto"/>
          <w:sz w:val="24"/>
        </w:rPr>
      </w:pPr>
      <w:r>
        <w:rPr>
          <w:color w:val="auto"/>
          <w:sz w:val="24"/>
        </w:rPr>
        <w:t>Step 6</w:t>
      </w:r>
      <w:r w:rsidR="001D7201">
        <w:rPr>
          <w:color w:val="auto"/>
          <w:sz w:val="24"/>
        </w:rPr>
        <w:t>:</w:t>
      </w:r>
      <w:r w:rsidR="001D7201">
        <w:rPr>
          <w:b w:val="0"/>
          <w:color w:val="auto"/>
          <w:sz w:val="24"/>
        </w:rPr>
        <w:t xml:space="preserve"> Now write the name of product in English as well as in Hindi. </w:t>
      </w:r>
    </w:p>
    <w:p w14:paraId="64AE7F11" w14:textId="68F1A2E8" w:rsidR="00BC1A38" w:rsidRDefault="00BC1A38" w:rsidP="001D7201">
      <w:pPr>
        <w:rPr>
          <w:b w:val="0"/>
          <w:color w:val="auto"/>
          <w:sz w:val="24"/>
        </w:rPr>
      </w:pPr>
      <w:r w:rsidRPr="00BC1A38">
        <w:rPr>
          <w:color w:val="auto"/>
          <w:sz w:val="24"/>
        </w:rPr>
        <w:t>Step 7</w:t>
      </w:r>
      <w:r>
        <w:rPr>
          <w:b w:val="0"/>
          <w:color w:val="auto"/>
          <w:sz w:val="24"/>
        </w:rPr>
        <w:t>: After filling all information on this page click “Next” button.</w:t>
      </w:r>
    </w:p>
    <w:p w14:paraId="5CD47A29" w14:textId="2E45782F" w:rsidR="00390D00" w:rsidRDefault="0001165A" w:rsidP="00550750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br w:type="page"/>
      </w:r>
      <w:r w:rsidR="00C3614D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A3B9D55" wp14:editId="4834F22F">
                <wp:simplePos x="0" y="0"/>
                <wp:positionH relativeFrom="column">
                  <wp:posOffset>1752600</wp:posOffset>
                </wp:positionH>
                <wp:positionV relativeFrom="paragraph">
                  <wp:posOffset>1057275</wp:posOffset>
                </wp:positionV>
                <wp:extent cx="1455420" cy="685800"/>
                <wp:effectExtent l="0" t="0" r="11430" b="1905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6858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1CA960" id="Rounded Rectangle 50" o:spid="_x0000_s1026" style="position:absolute;margin-left:138pt;margin-top:83.25pt;width:114.6pt;height:5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" filled="f" strokecolor="red" strokeweight="1.5pt"/>
            </w:pict>
          </mc:Fallback>
        </mc:AlternateContent>
      </w:r>
      <w:r w:rsidR="00C3614D">
        <w:rPr>
          <w:noProof/>
          <w:lang w:val="en-IN" w:eastAsia="en-IN"/>
        </w:rPr>
        <w:drawing>
          <wp:anchor distT="0" distB="0" distL="114300" distR="114300" simplePos="0" relativeHeight="251692032" behindDoc="0" locked="0" layoutInCell="1" allowOverlap="1" wp14:anchorId="7A337CC7" wp14:editId="3F2C02F3">
            <wp:simplePos x="0" y="0"/>
            <wp:positionH relativeFrom="column">
              <wp:posOffset>1706880</wp:posOffset>
            </wp:positionH>
            <wp:positionV relativeFrom="paragraph">
              <wp:posOffset>20955</wp:posOffset>
            </wp:positionV>
            <wp:extent cx="1610360" cy="3298544"/>
            <wp:effectExtent l="0" t="0" r="889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5334"/>
                    <a:stretch/>
                  </pic:blipFill>
                  <pic:spPr bwMode="auto">
                    <a:xfrm>
                      <a:off x="0" y="0"/>
                      <a:ext cx="1610360" cy="329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4AE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BC157B" wp14:editId="43DA1374">
                <wp:simplePos x="0" y="0"/>
                <wp:positionH relativeFrom="column">
                  <wp:posOffset>59267</wp:posOffset>
                </wp:positionH>
                <wp:positionV relativeFrom="paragraph">
                  <wp:posOffset>1456055</wp:posOffset>
                </wp:positionV>
                <wp:extent cx="1516380" cy="1584960"/>
                <wp:effectExtent l="0" t="0" r="26670" b="1524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15849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C0E8C6" id="Rounded Rectangle 48" o:spid="_x0000_s1026" style="position:absolute;margin-left:4.65pt;margin-top:114.65pt;width:119.4pt;height:12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" filled="f" strokecolor="red" strokeweight="1.5pt"/>
            </w:pict>
          </mc:Fallback>
        </mc:AlternateContent>
      </w:r>
      <w:r w:rsidR="00BC1A38">
        <w:rPr>
          <w:noProof/>
          <w:lang w:val="en-IN" w:eastAsia="en-IN"/>
        </w:rPr>
        <w:drawing>
          <wp:anchor distT="0" distB="0" distL="114300" distR="114300" simplePos="0" relativeHeight="251708416" behindDoc="0" locked="0" layoutInCell="1" allowOverlap="1" wp14:anchorId="26ABF609" wp14:editId="491438D1">
            <wp:simplePos x="0" y="0"/>
            <wp:positionH relativeFrom="column">
              <wp:posOffset>5120005</wp:posOffset>
            </wp:positionH>
            <wp:positionV relativeFrom="paragraph">
              <wp:posOffset>9525</wp:posOffset>
            </wp:positionV>
            <wp:extent cx="1596067" cy="3268980"/>
            <wp:effectExtent l="0" t="0" r="4445" b="76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" b="5500"/>
                    <a:stretch/>
                  </pic:blipFill>
                  <pic:spPr bwMode="auto">
                    <a:xfrm>
                      <a:off x="0" y="0"/>
                      <a:ext cx="1596067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A38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620580" wp14:editId="42FF8F5D">
                <wp:simplePos x="0" y="0"/>
                <wp:positionH relativeFrom="column">
                  <wp:posOffset>5166360</wp:posOffset>
                </wp:positionH>
                <wp:positionV relativeFrom="paragraph">
                  <wp:posOffset>2901315</wp:posOffset>
                </wp:positionV>
                <wp:extent cx="1516380" cy="327660"/>
                <wp:effectExtent l="0" t="0" r="26670" b="1524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3276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85D199" id="Rounded Rectangle 57" o:spid="_x0000_s1026" style="position:absolute;margin-left:406.8pt;margin-top:228.45pt;width:119.4pt;height:25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" filled="f" strokecolor="red" strokeweight="1.5pt"/>
            </w:pict>
          </mc:Fallback>
        </mc:AlternateContent>
      </w:r>
      <w:r w:rsidR="001D720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EE7BC2" wp14:editId="74334F03">
                <wp:simplePos x="0" y="0"/>
                <wp:positionH relativeFrom="column">
                  <wp:posOffset>3459480</wp:posOffset>
                </wp:positionH>
                <wp:positionV relativeFrom="paragraph">
                  <wp:posOffset>1704975</wp:posOffset>
                </wp:positionV>
                <wp:extent cx="1455420" cy="685800"/>
                <wp:effectExtent l="0" t="0" r="11430" b="1905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6858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F5E9C4" id="Rounded Rectangle 55" o:spid="_x0000_s1026" style="position:absolute;margin-left:272.4pt;margin-top:134.25pt;width:114.6pt;height:5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93056" behindDoc="0" locked="0" layoutInCell="1" allowOverlap="1" wp14:anchorId="4069EBBE" wp14:editId="450111C1">
            <wp:simplePos x="0" y="0"/>
            <wp:positionH relativeFrom="column">
              <wp:posOffset>3421380</wp:posOffset>
            </wp:positionH>
            <wp:positionV relativeFrom="paragraph">
              <wp:posOffset>3810</wp:posOffset>
            </wp:positionV>
            <wp:extent cx="1596067" cy="3268980"/>
            <wp:effectExtent l="0" t="0" r="4445" b="76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" b="5500"/>
                    <a:stretch/>
                  </pic:blipFill>
                  <pic:spPr bwMode="auto">
                    <a:xfrm>
                      <a:off x="0" y="0"/>
                      <a:ext cx="1596067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 wp14:anchorId="09C343CD" wp14:editId="36B1C899">
            <wp:extent cx="1638300" cy="3355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00" b="5334"/>
                    <a:stretch/>
                  </pic:blipFill>
                  <pic:spPr bwMode="auto">
                    <a:xfrm>
                      <a:off x="0" y="0"/>
                      <a:ext cx="1645484" cy="337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165A">
        <w:rPr>
          <w:noProof/>
          <w:lang w:val="en-IN" w:eastAsia="en-IN"/>
        </w:rPr>
        <w:t xml:space="preserve"> </w:t>
      </w:r>
    </w:p>
    <w:p w14:paraId="545039EE" w14:textId="2D9EC02A" w:rsidR="00C3614D" w:rsidRDefault="00C3614D" w:rsidP="00C3614D">
      <w:pPr>
        <w:spacing w:after="200"/>
        <w:rPr>
          <w:b w:val="0"/>
          <w:color w:val="auto"/>
          <w:sz w:val="24"/>
        </w:rPr>
      </w:pPr>
      <w:r>
        <w:rPr>
          <w:color w:val="auto"/>
          <w:sz w:val="24"/>
        </w:rPr>
        <w:t>Step 8:</w:t>
      </w:r>
      <w:r>
        <w:rPr>
          <w:b w:val="0"/>
          <w:color w:val="auto"/>
          <w:sz w:val="24"/>
        </w:rPr>
        <w:t xml:space="preserve"> On the Next page input product availability, unit price and unit of quantity shown below (KG, Liter, Meter etc.), and add actual product image (min 1) &amp; click on “Next”.</w:t>
      </w:r>
    </w:p>
    <w:p w14:paraId="24CB4DE8" w14:textId="731444C9" w:rsidR="00C3614D" w:rsidRDefault="00C3614D" w:rsidP="00C3614D">
      <w:pPr>
        <w:spacing w:after="200"/>
        <w:rPr>
          <w:b w:val="0"/>
          <w:color w:val="auto"/>
          <w:sz w:val="24"/>
        </w:rPr>
      </w:pPr>
      <w:r w:rsidRPr="00BC1A38">
        <w:rPr>
          <w:color w:val="auto"/>
          <w:sz w:val="24"/>
        </w:rPr>
        <w:t>Step 9</w:t>
      </w:r>
      <w:r>
        <w:rPr>
          <w:b w:val="0"/>
          <w:color w:val="auto"/>
          <w:sz w:val="24"/>
        </w:rPr>
        <w:t xml:space="preserve">: Now Add product images, seller should upload minimum </w:t>
      </w:r>
      <w:proofErr w:type="gramStart"/>
      <w:r>
        <w:rPr>
          <w:b w:val="0"/>
          <w:color w:val="auto"/>
          <w:sz w:val="24"/>
        </w:rPr>
        <w:t>1</w:t>
      </w:r>
      <w:proofErr w:type="gramEnd"/>
      <w:r>
        <w:rPr>
          <w:b w:val="0"/>
          <w:color w:val="auto"/>
          <w:sz w:val="24"/>
        </w:rPr>
        <w:t xml:space="preserve"> image and maximum of 5.</w:t>
      </w:r>
    </w:p>
    <w:p w14:paraId="1467F9F0" w14:textId="636B8FD6" w:rsidR="00BC1A38" w:rsidRDefault="00BC1A38">
      <w:pPr>
        <w:spacing w:after="200"/>
        <w:rPr>
          <w:color w:val="auto"/>
          <w:sz w:val="24"/>
        </w:rPr>
      </w:pPr>
    </w:p>
    <w:p w14:paraId="57537FCC" w14:textId="653704A6" w:rsidR="002F24AE" w:rsidRDefault="00C3614D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81120" behindDoc="0" locked="0" layoutInCell="1" allowOverlap="1" wp14:anchorId="1B260197" wp14:editId="2E31C4F1">
            <wp:simplePos x="0" y="0"/>
            <wp:positionH relativeFrom="margin">
              <wp:posOffset>304800</wp:posOffset>
            </wp:positionH>
            <wp:positionV relativeFrom="paragraph">
              <wp:posOffset>4445</wp:posOffset>
            </wp:positionV>
            <wp:extent cx="1554480" cy="3886200"/>
            <wp:effectExtent l="0" t="0" r="762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" r="1235" b="5093"/>
                    <a:stretch/>
                  </pic:blipFill>
                  <pic:spPr bwMode="auto">
                    <a:xfrm>
                      <a:off x="0" y="0"/>
                      <a:ext cx="155448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82144" behindDoc="0" locked="0" layoutInCell="1" allowOverlap="1" wp14:anchorId="05DE74F0" wp14:editId="6B8C141C">
            <wp:simplePos x="0" y="0"/>
            <wp:positionH relativeFrom="column">
              <wp:posOffset>2308860</wp:posOffset>
            </wp:positionH>
            <wp:positionV relativeFrom="paragraph">
              <wp:posOffset>4445</wp:posOffset>
            </wp:positionV>
            <wp:extent cx="1882140" cy="3849078"/>
            <wp:effectExtent l="0" t="0" r="381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5" b="5277"/>
                    <a:stretch/>
                  </pic:blipFill>
                  <pic:spPr bwMode="auto">
                    <a:xfrm>
                      <a:off x="0" y="0"/>
                      <a:ext cx="1884401" cy="385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83168" behindDoc="0" locked="0" layoutInCell="1" allowOverlap="1" wp14:anchorId="585041C5" wp14:editId="02E98888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863235" cy="3802380"/>
            <wp:effectExtent l="0" t="0" r="3810" b="762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4" b="5832"/>
                    <a:stretch/>
                  </pic:blipFill>
                  <pic:spPr bwMode="auto">
                    <a:xfrm>
                      <a:off x="0" y="0"/>
                      <a:ext cx="1863235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D4529" w14:textId="3A4800B0" w:rsidR="00C3614D" w:rsidRDefault="00247CD2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74F2458" wp14:editId="69EC54C9">
                <wp:simplePos x="0" y="0"/>
                <wp:positionH relativeFrom="column">
                  <wp:posOffset>4533900</wp:posOffset>
                </wp:positionH>
                <wp:positionV relativeFrom="paragraph">
                  <wp:posOffset>1114425</wp:posOffset>
                </wp:positionV>
                <wp:extent cx="1318260" cy="1882140"/>
                <wp:effectExtent l="0" t="0" r="15240" b="22860"/>
                <wp:wrapNone/>
                <wp:docPr id="142" name="Rounded 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188214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76F67" id="Rounded Rectangle 142" o:spid="_x0000_s1026" style="position:absolute;margin-left:357pt;margin-top:87.75pt;width:103.8pt;height:148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DB8D9DB" wp14:editId="54BE3D2D">
                <wp:simplePos x="0" y="0"/>
                <wp:positionH relativeFrom="column">
                  <wp:posOffset>5913120</wp:posOffset>
                </wp:positionH>
                <wp:positionV relativeFrom="paragraph">
                  <wp:posOffset>1129665</wp:posOffset>
                </wp:positionV>
                <wp:extent cx="289560" cy="274320"/>
                <wp:effectExtent l="0" t="0" r="15240" b="11430"/>
                <wp:wrapNone/>
                <wp:docPr id="141" name="Rounded 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743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7875B2" id="Rounded Rectangle 141" o:spid="_x0000_s1026" style="position:absolute;margin-left:465.6pt;margin-top:88.95pt;width:22.8pt;height:21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" filled="f" strokecolor="red" strokeweight="1.5pt"/>
            </w:pict>
          </mc:Fallback>
        </mc:AlternateContent>
      </w:r>
      <w:r w:rsidR="00C3614D">
        <w:rPr>
          <w:noProof/>
          <w:lang w:val="en-IN" w:eastAsia="en-IN"/>
        </w:rPr>
        <w:br w:type="page"/>
      </w:r>
    </w:p>
    <w:p w14:paraId="61F2336F" w14:textId="77777777" w:rsidR="00247CD2" w:rsidRDefault="00C3614D" w:rsidP="00C3614D">
      <w:pPr>
        <w:spacing w:after="200"/>
        <w:rPr>
          <w:b w:val="0"/>
          <w:color w:val="auto"/>
          <w:sz w:val="24"/>
        </w:rPr>
      </w:pPr>
      <w:r>
        <w:rPr>
          <w:color w:val="auto"/>
          <w:sz w:val="24"/>
        </w:rPr>
        <w:lastRenderedPageBreak/>
        <w:t>Step 10:</w:t>
      </w:r>
      <w:r>
        <w:rPr>
          <w:b w:val="0"/>
          <w:color w:val="auto"/>
          <w:sz w:val="24"/>
        </w:rPr>
        <w:t xml:space="preserve"> Now</w:t>
      </w:r>
      <w:r w:rsidR="00247CD2">
        <w:rPr>
          <w:b w:val="0"/>
          <w:color w:val="auto"/>
          <w:sz w:val="24"/>
        </w:rPr>
        <w:t xml:space="preserve"> sellers can add by selecting certificate from dropdown list and clicking on + button next to it to upload certificate.</w:t>
      </w:r>
    </w:p>
    <w:p w14:paraId="28239409" w14:textId="6BF5252D" w:rsidR="00C3614D" w:rsidRDefault="00247CD2" w:rsidP="00C3614D">
      <w:pPr>
        <w:spacing w:after="200"/>
        <w:rPr>
          <w:b w:val="0"/>
          <w:color w:val="auto"/>
          <w:sz w:val="24"/>
        </w:rPr>
      </w:pPr>
      <w:r w:rsidRPr="00BC1A38">
        <w:rPr>
          <w:color w:val="auto"/>
          <w:sz w:val="24"/>
        </w:rPr>
        <w:t>Step</w:t>
      </w:r>
      <w:r>
        <w:rPr>
          <w:color w:val="auto"/>
          <w:sz w:val="24"/>
        </w:rPr>
        <w:t xml:space="preserve"> 11: </w:t>
      </w:r>
      <w:r>
        <w:rPr>
          <w:b w:val="0"/>
          <w:color w:val="auto"/>
          <w:sz w:val="24"/>
        </w:rPr>
        <w:t xml:space="preserve">After adding certificates click on “Next” button on the bottom of the page </w:t>
      </w:r>
    </w:p>
    <w:p w14:paraId="77F2D9F5" w14:textId="2DC8D52A" w:rsidR="00C3614D" w:rsidRDefault="00C3614D" w:rsidP="00C3614D">
      <w:pPr>
        <w:spacing w:after="200"/>
        <w:rPr>
          <w:b w:val="0"/>
          <w:color w:val="auto"/>
          <w:sz w:val="24"/>
        </w:rPr>
      </w:pPr>
      <w:r w:rsidRPr="00BC1A38">
        <w:rPr>
          <w:color w:val="auto"/>
          <w:sz w:val="24"/>
        </w:rPr>
        <w:t>Step</w:t>
      </w:r>
      <w:r w:rsidR="00247CD2">
        <w:rPr>
          <w:color w:val="auto"/>
          <w:sz w:val="24"/>
        </w:rPr>
        <w:t xml:space="preserve"> 12</w:t>
      </w:r>
      <w:r>
        <w:rPr>
          <w:b w:val="0"/>
          <w:color w:val="auto"/>
          <w:sz w:val="24"/>
        </w:rPr>
        <w:t>: On this page there will a default product description from product template, you can edit the default description by clicking edit option on top right corner, and click “Add” button to add product.</w:t>
      </w:r>
    </w:p>
    <w:p w14:paraId="6175BA18" w14:textId="77B4E577" w:rsidR="002F24AE" w:rsidRDefault="00247CD2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14560" behindDoc="0" locked="0" layoutInCell="1" allowOverlap="1" wp14:anchorId="38617C06" wp14:editId="6874113E">
            <wp:simplePos x="0" y="0"/>
            <wp:positionH relativeFrom="margin">
              <wp:posOffset>3914821</wp:posOffset>
            </wp:positionH>
            <wp:positionV relativeFrom="paragraph">
              <wp:posOffset>128270</wp:posOffset>
            </wp:positionV>
            <wp:extent cx="1906859" cy="390906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" b="5084"/>
                    <a:stretch/>
                  </pic:blipFill>
                  <pic:spPr bwMode="auto">
                    <a:xfrm>
                      <a:off x="0" y="0"/>
                      <a:ext cx="1907448" cy="391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12512" behindDoc="0" locked="0" layoutInCell="1" allowOverlap="1" wp14:anchorId="67AA14CC" wp14:editId="63DCE5AA">
            <wp:simplePos x="0" y="0"/>
            <wp:positionH relativeFrom="margin">
              <wp:posOffset>556260</wp:posOffset>
            </wp:positionH>
            <wp:positionV relativeFrom="paragraph">
              <wp:posOffset>13970</wp:posOffset>
            </wp:positionV>
            <wp:extent cx="1981139" cy="4065002"/>
            <wp:effectExtent l="0" t="0" r="63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" b="5334"/>
                    <a:stretch/>
                  </pic:blipFill>
                  <pic:spPr bwMode="auto">
                    <a:xfrm>
                      <a:off x="0" y="0"/>
                      <a:ext cx="1985227" cy="407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BD5A59" wp14:editId="7D978851">
                <wp:simplePos x="0" y="0"/>
                <wp:positionH relativeFrom="column">
                  <wp:posOffset>2301240</wp:posOffset>
                </wp:positionH>
                <wp:positionV relativeFrom="paragraph">
                  <wp:posOffset>83185</wp:posOffset>
                </wp:positionV>
                <wp:extent cx="198120" cy="213360"/>
                <wp:effectExtent l="0" t="0" r="11430" b="15240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133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33289" id="Rounded Rectangle 69" o:spid="_x0000_s1026" style="position:absolute;margin-left:181.2pt;margin-top:6.55pt;width:15.6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" filled="f" strokecolor="red" strokeweight="1.5pt"/>
            </w:pict>
          </mc:Fallback>
        </mc:AlternateContent>
      </w:r>
    </w:p>
    <w:p w14:paraId="1EECAA77" w14:textId="237680C3" w:rsidR="00247CD2" w:rsidRDefault="00247CD2">
      <w:pPr>
        <w:spacing w:after="200"/>
        <w:rPr>
          <w:noProof/>
          <w:lang w:val="en-IN" w:eastAsia="en-IN"/>
        </w:rPr>
      </w:pPr>
    </w:p>
    <w:p w14:paraId="6301CA36" w14:textId="044D4226" w:rsidR="00247CD2" w:rsidRDefault="00247CD2">
      <w:pPr>
        <w:spacing w:after="200"/>
        <w:rPr>
          <w:noProof/>
          <w:lang w:val="en-IN" w:eastAsia="en-IN"/>
        </w:rPr>
      </w:pPr>
    </w:p>
    <w:p w14:paraId="149D9C9C" w14:textId="6C03B02E" w:rsidR="00247CD2" w:rsidRDefault="00247CD2">
      <w:pPr>
        <w:spacing w:after="200"/>
        <w:rPr>
          <w:noProof/>
          <w:lang w:val="en-IN" w:eastAsia="en-IN"/>
        </w:rPr>
      </w:pPr>
    </w:p>
    <w:p w14:paraId="2A1D22AC" w14:textId="04842FA0" w:rsidR="00247CD2" w:rsidRDefault="00247CD2">
      <w:pPr>
        <w:spacing w:after="200"/>
        <w:rPr>
          <w:noProof/>
          <w:lang w:val="en-IN" w:eastAsia="en-IN"/>
        </w:rPr>
      </w:pPr>
    </w:p>
    <w:p w14:paraId="5E23B057" w14:textId="71B81DB1" w:rsidR="00247CD2" w:rsidRDefault="00247CD2">
      <w:pPr>
        <w:spacing w:after="200"/>
        <w:rPr>
          <w:noProof/>
          <w:lang w:val="en-IN" w:eastAsia="en-IN"/>
        </w:rPr>
      </w:pPr>
    </w:p>
    <w:p w14:paraId="3F57F341" w14:textId="02041EB4" w:rsidR="00247CD2" w:rsidRDefault="00247CD2">
      <w:pPr>
        <w:spacing w:after="200"/>
        <w:rPr>
          <w:noProof/>
          <w:lang w:val="en-IN" w:eastAsia="en-IN"/>
        </w:rPr>
      </w:pPr>
    </w:p>
    <w:p w14:paraId="731A8287" w14:textId="4F24CBE9" w:rsidR="00247CD2" w:rsidRDefault="00247CD2">
      <w:pPr>
        <w:spacing w:after="200"/>
        <w:rPr>
          <w:noProof/>
          <w:lang w:val="en-IN" w:eastAsia="en-IN"/>
        </w:rPr>
      </w:pPr>
    </w:p>
    <w:p w14:paraId="51AF8F19" w14:textId="4C27C9DC" w:rsidR="00247CD2" w:rsidRDefault="00247CD2">
      <w:pPr>
        <w:spacing w:after="200"/>
        <w:rPr>
          <w:noProof/>
          <w:lang w:val="en-IN" w:eastAsia="en-IN"/>
        </w:rPr>
      </w:pPr>
    </w:p>
    <w:p w14:paraId="2D77E85F" w14:textId="1CD4ACB5" w:rsidR="00247CD2" w:rsidRDefault="00247CD2">
      <w:pPr>
        <w:spacing w:after="200"/>
        <w:rPr>
          <w:noProof/>
          <w:lang w:val="en-IN" w:eastAsia="en-IN"/>
        </w:rPr>
      </w:pPr>
    </w:p>
    <w:p w14:paraId="25F2663C" w14:textId="34C943DB" w:rsidR="00247CD2" w:rsidRDefault="00247CD2">
      <w:pPr>
        <w:spacing w:after="200"/>
        <w:rPr>
          <w:noProof/>
          <w:lang w:val="en-IN" w:eastAsia="en-IN"/>
        </w:rPr>
      </w:pPr>
    </w:p>
    <w:p w14:paraId="283D0685" w14:textId="37BE86F7" w:rsidR="00247CD2" w:rsidRDefault="00247CD2">
      <w:pPr>
        <w:spacing w:after="200"/>
        <w:rPr>
          <w:noProof/>
          <w:lang w:val="en-IN" w:eastAsia="en-IN"/>
        </w:rPr>
      </w:pPr>
    </w:p>
    <w:p w14:paraId="234C722C" w14:textId="533542A3" w:rsidR="00247CD2" w:rsidRDefault="00247CD2">
      <w:pPr>
        <w:spacing w:after="200"/>
        <w:rPr>
          <w:noProof/>
          <w:lang w:val="en-IN" w:eastAsia="en-IN"/>
        </w:rPr>
      </w:pPr>
    </w:p>
    <w:p w14:paraId="3D4A46E6" w14:textId="4D6B3C95" w:rsidR="00247CD2" w:rsidRDefault="00247CD2">
      <w:pPr>
        <w:spacing w:after="200"/>
        <w:rPr>
          <w:noProof/>
          <w:lang w:val="en-IN" w:eastAsia="en-IN"/>
        </w:rPr>
      </w:pPr>
    </w:p>
    <w:p w14:paraId="26000822" w14:textId="2AAB18FF" w:rsidR="00247CD2" w:rsidRDefault="00247CD2">
      <w:pPr>
        <w:spacing w:after="200"/>
        <w:rPr>
          <w:noProof/>
          <w:lang w:val="en-IN" w:eastAsia="en-IN"/>
        </w:rPr>
      </w:pPr>
    </w:p>
    <w:p w14:paraId="00EABCF1" w14:textId="06B9C0F3" w:rsidR="00247CD2" w:rsidRDefault="00247CD2">
      <w:pPr>
        <w:spacing w:after="200"/>
        <w:rPr>
          <w:noProof/>
          <w:lang w:val="en-IN" w:eastAsia="en-IN"/>
        </w:rPr>
      </w:pPr>
    </w:p>
    <w:p w14:paraId="1F2BDFC7" w14:textId="03B49D22" w:rsidR="00247CD2" w:rsidRDefault="00247CD2">
      <w:pPr>
        <w:spacing w:after="200"/>
        <w:rPr>
          <w:noProof/>
          <w:lang w:val="en-IN" w:eastAsia="en-IN"/>
        </w:rPr>
      </w:pPr>
    </w:p>
    <w:p w14:paraId="42FCDBF2" w14:textId="77C303CB" w:rsidR="00247CD2" w:rsidRDefault="00247CD2">
      <w:pPr>
        <w:spacing w:after="200"/>
        <w:rPr>
          <w:noProof/>
          <w:lang w:val="en-IN" w:eastAsia="en-IN"/>
        </w:rPr>
      </w:pPr>
    </w:p>
    <w:p w14:paraId="0F7571B8" w14:textId="77777777" w:rsidR="00247CD2" w:rsidRDefault="00247CD2">
      <w:pPr>
        <w:spacing w:after="200"/>
        <w:rPr>
          <w:noProof/>
          <w:lang w:val="en-IN" w:eastAsia="en-IN"/>
        </w:rPr>
      </w:pPr>
    </w:p>
    <w:p w14:paraId="3046C9B1" w14:textId="1C25B9FB" w:rsidR="002F24AE" w:rsidRDefault="002F24AE" w:rsidP="002F24AE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6" w:name="_Toc84270848"/>
      <w:r>
        <w:rPr>
          <w:sz w:val="32"/>
        </w:rPr>
        <w:lastRenderedPageBreak/>
        <w:t>Product Editing</w:t>
      </w:r>
      <w:bookmarkEnd w:id="16"/>
    </w:p>
    <w:p w14:paraId="091F9837" w14:textId="669B0C10" w:rsidR="002F24AE" w:rsidRPr="002F24AE" w:rsidRDefault="002F24AE" w:rsidP="002F24AE">
      <w:pPr>
        <w:rPr>
          <w:b w:val="0"/>
          <w:color w:val="auto"/>
          <w:sz w:val="24"/>
        </w:rPr>
      </w:pPr>
      <w:r w:rsidRPr="002F24AE">
        <w:rPr>
          <w:b w:val="0"/>
          <w:color w:val="auto"/>
          <w:sz w:val="24"/>
        </w:rPr>
        <w:t xml:space="preserve">To </w:t>
      </w:r>
      <w:r>
        <w:rPr>
          <w:b w:val="0"/>
          <w:color w:val="auto"/>
          <w:sz w:val="24"/>
        </w:rPr>
        <w:t>change any information of already listed product(s)</w:t>
      </w:r>
      <w:r w:rsidRPr="002F24AE">
        <w:rPr>
          <w:b w:val="0"/>
          <w:color w:val="auto"/>
          <w:sz w:val="24"/>
        </w:rPr>
        <w:t xml:space="preserve"> follow the </w:t>
      </w:r>
      <w:proofErr w:type="gramStart"/>
      <w:r w:rsidRPr="002F24AE">
        <w:rPr>
          <w:b w:val="0"/>
          <w:color w:val="auto"/>
          <w:sz w:val="24"/>
        </w:rPr>
        <w:t>steps  below</w:t>
      </w:r>
      <w:proofErr w:type="gramEnd"/>
      <w:r w:rsidRPr="002F24AE">
        <w:rPr>
          <w:b w:val="0"/>
          <w:color w:val="auto"/>
          <w:sz w:val="24"/>
        </w:rPr>
        <w:t>:</w:t>
      </w:r>
    </w:p>
    <w:p w14:paraId="1C1F1EE5" w14:textId="1939E654" w:rsidR="002F24AE" w:rsidRPr="002F24AE" w:rsidRDefault="002F24AE" w:rsidP="002F24AE">
      <w:pPr>
        <w:rPr>
          <w:color w:val="auto"/>
          <w:sz w:val="24"/>
        </w:rPr>
      </w:pPr>
      <w:r w:rsidRPr="002F24AE">
        <w:rPr>
          <w:color w:val="auto"/>
          <w:sz w:val="24"/>
        </w:rPr>
        <w:t xml:space="preserve">Step 1: </w:t>
      </w:r>
      <w:r>
        <w:rPr>
          <w:b w:val="0"/>
          <w:bCs/>
          <w:color w:val="auto"/>
          <w:sz w:val="24"/>
        </w:rPr>
        <w:t xml:space="preserve">On the home page click on any </w:t>
      </w:r>
      <w:proofErr w:type="gramStart"/>
      <w:r>
        <w:rPr>
          <w:b w:val="0"/>
          <w:bCs/>
          <w:color w:val="auto"/>
          <w:sz w:val="24"/>
        </w:rPr>
        <w:t>product</w:t>
      </w:r>
      <w:proofErr w:type="gramEnd"/>
      <w:r>
        <w:rPr>
          <w:b w:val="0"/>
          <w:bCs/>
          <w:color w:val="auto"/>
          <w:sz w:val="24"/>
        </w:rPr>
        <w:t xml:space="preserve"> you want to edit.</w:t>
      </w:r>
    </w:p>
    <w:p w14:paraId="70F0F168" w14:textId="4E7EBA95" w:rsidR="002F24AE" w:rsidRDefault="002F24AE" w:rsidP="002F24AE">
      <w:pPr>
        <w:rPr>
          <w:b w:val="0"/>
          <w:bCs/>
          <w:color w:val="auto"/>
          <w:sz w:val="24"/>
        </w:rPr>
      </w:pPr>
      <w:r w:rsidRPr="002F24AE">
        <w:rPr>
          <w:color w:val="auto"/>
          <w:sz w:val="24"/>
        </w:rPr>
        <w:t>Step 2:</w:t>
      </w:r>
      <w:r w:rsidRPr="002F24AE">
        <w:rPr>
          <w:b w:val="0"/>
          <w:bCs/>
          <w:color w:val="auto"/>
          <w:sz w:val="24"/>
        </w:rPr>
        <w:t xml:space="preserve"> </w:t>
      </w:r>
      <w:r>
        <w:rPr>
          <w:b w:val="0"/>
          <w:bCs/>
          <w:color w:val="auto"/>
          <w:sz w:val="24"/>
        </w:rPr>
        <w:t>Click on “Edit” button shown below</w:t>
      </w:r>
      <w:r w:rsidRPr="002F24AE">
        <w:rPr>
          <w:b w:val="0"/>
          <w:bCs/>
          <w:color w:val="auto"/>
          <w:sz w:val="24"/>
        </w:rPr>
        <w:t>.</w:t>
      </w:r>
    </w:p>
    <w:p w14:paraId="6EC8CCB4" w14:textId="2D15CC0D" w:rsidR="002F24AE" w:rsidRDefault="002F24AE" w:rsidP="002F24AE">
      <w:pPr>
        <w:rPr>
          <w:b w:val="0"/>
          <w:bCs/>
          <w:color w:val="auto"/>
          <w:sz w:val="24"/>
        </w:rPr>
      </w:pPr>
      <w:r>
        <w:rPr>
          <w:b w:val="0"/>
          <w:bCs/>
          <w:color w:val="auto"/>
          <w:sz w:val="24"/>
        </w:rPr>
        <w:t>Step 3: Follow the same steps from section 4.1 Product Listing to make changes into product.</w:t>
      </w:r>
    </w:p>
    <w:p w14:paraId="02B6B0EF" w14:textId="77777777" w:rsidR="002F24AE" w:rsidRPr="002F24AE" w:rsidRDefault="002F24AE" w:rsidP="002F24AE">
      <w:pPr>
        <w:rPr>
          <w:color w:val="auto"/>
          <w:sz w:val="24"/>
        </w:rPr>
      </w:pPr>
    </w:p>
    <w:p w14:paraId="0737E2B6" w14:textId="3D1EC782" w:rsidR="00412F28" w:rsidRDefault="00247CD2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334350" wp14:editId="0487FEB2">
                <wp:simplePos x="0" y="0"/>
                <wp:positionH relativeFrom="column">
                  <wp:posOffset>36195</wp:posOffset>
                </wp:positionH>
                <wp:positionV relativeFrom="paragraph">
                  <wp:posOffset>1024890</wp:posOffset>
                </wp:positionV>
                <wp:extent cx="948266" cy="1380066"/>
                <wp:effectExtent l="0" t="0" r="23495" b="10795"/>
                <wp:wrapNone/>
                <wp:docPr id="132" name="Rounded 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266" cy="1380066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96DDF" id="Rounded Rectangle 132" o:spid="_x0000_s1026" style="position:absolute;margin-left:2.85pt;margin-top:80.7pt;width:74.65pt;height:108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" filled="f" strokecolor="red" strokeweight="1.5pt"/>
            </w:pict>
          </mc:Fallback>
        </mc:AlternateContent>
      </w:r>
      <w:r w:rsidR="002F24AE">
        <w:rPr>
          <w:noProof/>
          <w:lang w:val="en-IN" w:eastAsia="en-IN"/>
        </w:rPr>
        <w:drawing>
          <wp:anchor distT="0" distB="0" distL="114300" distR="114300" simplePos="0" relativeHeight="251764736" behindDoc="0" locked="0" layoutInCell="1" allowOverlap="1" wp14:anchorId="7B7639B2" wp14:editId="45968E0D">
            <wp:simplePos x="0" y="0"/>
            <wp:positionH relativeFrom="margin">
              <wp:posOffset>4526281</wp:posOffset>
            </wp:positionH>
            <wp:positionV relativeFrom="paragraph">
              <wp:posOffset>10161</wp:posOffset>
            </wp:positionV>
            <wp:extent cx="2184400" cy="4423292"/>
            <wp:effectExtent l="19050" t="19050" r="25400" b="1587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1" b="5555"/>
                    <a:stretch/>
                  </pic:blipFill>
                  <pic:spPr bwMode="auto">
                    <a:xfrm>
                      <a:off x="0" y="0"/>
                      <a:ext cx="2189001" cy="443260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4AE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FD4BD5" wp14:editId="5B08A4E6">
                <wp:simplePos x="0" y="0"/>
                <wp:positionH relativeFrom="column">
                  <wp:posOffset>2299547</wp:posOffset>
                </wp:positionH>
                <wp:positionV relativeFrom="paragraph">
                  <wp:posOffset>3917315</wp:posOffset>
                </wp:positionV>
                <wp:extent cx="2099733" cy="406400"/>
                <wp:effectExtent l="0" t="0" r="15240" b="12700"/>
                <wp:wrapNone/>
                <wp:docPr id="134" name="Rounded 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733" cy="40640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713AFF" id="Rounded Rectangle 134" o:spid="_x0000_s1026" style="position:absolute;margin-left:181.05pt;margin-top:308.45pt;width:165.35pt;height:3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" filled="f" strokecolor="red" strokeweight="1.5pt"/>
            </w:pict>
          </mc:Fallback>
        </mc:AlternateContent>
      </w:r>
      <w:r w:rsidR="002F24AE">
        <w:rPr>
          <w:noProof/>
          <w:lang w:val="en-IN" w:eastAsia="en-IN"/>
        </w:rPr>
        <w:drawing>
          <wp:anchor distT="0" distB="0" distL="114300" distR="114300" simplePos="0" relativeHeight="251761664" behindDoc="0" locked="0" layoutInCell="1" allowOverlap="1" wp14:anchorId="3553CDC4" wp14:editId="31EDA8CF">
            <wp:simplePos x="0" y="0"/>
            <wp:positionH relativeFrom="column">
              <wp:posOffset>2291080</wp:posOffset>
            </wp:positionH>
            <wp:positionV relativeFrom="paragraph">
              <wp:posOffset>5716</wp:posOffset>
            </wp:positionV>
            <wp:extent cx="2142067" cy="4376686"/>
            <wp:effectExtent l="19050" t="19050" r="10795" b="2413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" b="5371"/>
                    <a:stretch/>
                  </pic:blipFill>
                  <pic:spPr bwMode="auto">
                    <a:xfrm>
                      <a:off x="0" y="0"/>
                      <a:ext cx="2151015" cy="439496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 wp14:anchorId="19991521" wp14:editId="2BFC428C">
            <wp:extent cx="2091690" cy="4305300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131" b="5245"/>
                    <a:stretch/>
                  </pic:blipFill>
                  <pic:spPr bwMode="auto">
                    <a:xfrm>
                      <a:off x="0" y="0"/>
                      <a:ext cx="2094480" cy="431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0D00">
        <w:rPr>
          <w:noProof/>
          <w:lang w:val="en-IN" w:eastAsia="en-IN"/>
        </w:rPr>
        <w:br w:type="page"/>
      </w:r>
    </w:p>
    <w:p w14:paraId="578EACC9" w14:textId="55ADB4BA" w:rsidR="004963F3" w:rsidRPr="004963F3" w:rsidRDefault="004963F3" w:rsidP="004963F3">
      <w:pPr>
        <w:pStyle w:val="Heading1"/>
        <w:numPr>
          <w:ilvl w:val="0"/>
          <w:numId w:val="5"/>
        </w:numPr>
        <w:rPr>
          <w:sz w:val="36"/>
        </w:rPr>
      </w:pPr>
      <w:bookmarkStart w:id="17" w:name="_Toc84270849"/>
      <w:r w:rsidRPr="004963F3">
        <w:rPr>
          <w:sz w:val="36"/>
        </w:rPr>
        <w:lastRenderedPageBreak/>
        <w:t>Order Management</w:t>
      </w:r>
      <w:bookmarkEnd w:id="17"/>
    </w:p>
    <w:p w14:paraId="3393A8FB" w14:textId="2298738C" w:rsidR="004963F3" w:rsidRPr="004963F3" w:rsidRDefault="004963F3" w:rsidP="004963F3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8" w:name="_Toc84270850"/>
      <w:r>
        <w:rPr>
          <w:sz w:val="32"/>
        </w:rPr>
        <w:t>Interests from Buyers</w:t>
      </w:r>
      <w:bookmarkEnd w:id="18"/>
    </w:p>
    <w:p w14:paraId="4F9DC635" w14:textId="121AA205" w:rsidR="0099730B" w:rsidRDefault="0099730B" w:rsidP="004963F3">
      <w:pPr>
        <w:rPr>
          <w:b w:val="0"/>
          <w:color w:val="auto"/>
          <w:sz w:val="24"/>
        </w:rPr>
      </w:pPr>
      <w:r w:rsidRPr="0099730B">
        <w:rPr>
          <w:b w:val="0"/>
          <w:color w:val="auto"/>
          <w:sz w:val="24"/>
        </w:rPr>
        <w:t xml:space="preserve">Interest from buyers for your product </w:t>
      </w:r>
      <w:proofErr w:type="gramStart"/>
      <w:r w:rsidRPr="0099730B">
        <w:rPr>
          <w:b w:val="0"/>
          <w:color w:val="auto"/>
          <w:sz w:val="24"/>
        </w:rPr>
        <w:t>will be shown</w:t>
      </w:r>
      <w:proofErr w:type="gramEnd"/>
      <w:r w:rsidRPr="0099730B">
        <w:rPr>
          <w:b w:val="0"/>
          <w:color w:val="auto"/>
          <w:sz w:val="24"/>
        </w:rPr>
        <w:t xml:space="preserve"> under “My Interest” page. To view the interests, follow the steps given below:</w:t>
      </w:r>
    </w:p>
    <w:p w14:paraId="21AB1FBA" w14:textId="748B84D1" w:rsidR="004963F3" w:rsidRPr="004963F3" w:rsidRDefault="004963F3" w:rsidP="004963F3">
      <w:pPr>
        <w:rPr>
          <w:color w:val="auto"/>
          <w:sz w:val="24"/>
        </w:rPr>
      </w:pPr>
      <w:r w:rsidRPr="004963F3">
        <w:rPr>
          <w:color w:val="auto"/>
          <w:sz w:val="24"/>
        </w:rPr>
        <w:t xml:space="preserve">Step 1: </w:t>
      </w:r>
      <w:r w:rsidRPr="004963F3">
        <w:rPr>
          <w:b w:val="0"/>
          <w:bCs/>
          <w:color w:val="auto"/>
          <w:sz w:val="24"/>
        </w:rPr>
        <w:t xml:space="preserve">Click on the </w:t>
      </w:r>
      <w:r w:rsidR="003B33D6">
        <w:rPr>
          <w:b w:val="0"/>
          <w:bCs/>
          <w:color w:val="auto"/>
          <w:sz w:val="24"/>
        </w:rPr>
        <w:t>menu</w:t>
      </w:r>
      <w:r w:rsidRPr="004963F3">
        <w:rPr>
          <w:b w:val="0"/>
          <w:bCs/>
          <w:color w:val="auto"/>
          <w:sz w:val="24"/>
        </w:rPr>
        <w:t xml:space="preserve"> button on </w:t>
      </w:r>
      <w:r w:rsidR="000B208F">
        <w:rPr>
          <w:b w:val="0"/>
          <w:bCs/>
          <w:color w:val="auto"/>
          <w:sz w:val="24"/>
        </w:rPr>
        <w:t>top</w:t>
      </w:r>
      <w:r w:rsidRPr="004963F3">
        <w:rPr>
          <w:b w:val="0"/>
          <w:bCs/>
          <w:color w:val="auto"/>
          <w:sz w:val="24"/>
        </w:rPr>
        <w:t xml:space="preserve"> </w:t>
      </w:r>
      <w:r w:rsidR="000B208F">
        <w:rPr>
          <w:b w:val="0"/>
          <w:bCs/>
          <w:color w:val="auto"/>
          <w:sz w:val="24"/>
        </w:rPr>
        <w:t>left</w:t>
      </w:r>
      <w:r w:rsidRPr="004963F3">
        <w:rPr>
          <w:b w:val="0"/>
          <w:bCs/>
          <w:color w:val="auto"/>
          <w:sz w:val="24"/>
        </w:rPr>
        <w:t xml:space="preserve"> corner</w:t>
      </w:r>
      <w:r w:rsidR="000B208F">
        <w:rPr>
          <w:b w:val="0"/>
          <w:bCs/>
          <w:color w:val="auto"/>
          <w:sz w:val="24"/>
        </w:rPr>
        <w:t xml:space="preserve"> in the home page</w:t>
      </w:r>
      <w:r w:rsidRPr="004963F3">
        <w:rPr>
          <w:b w:val="0"/>
          <w:bCs/>
          <w:color w:val="auto"/>
          <w:sz w:val="24"/>
        </w:rPr>
        <w:t xml:space="preserve">, </w:t>
      </w:r>
      <w:r w:rsidR="000B208F">
        <w:rPr>
          <w:b w:val="0"/>
          <w:bCs/>
          <w:color w:val="auto"/>
          <w:sz w:val="24"/>
        </w:rPr>
        <w:t>a side pane will open</w:t>
      </w:r>
      <w:r w:rsidRPr="004963F3">
        <w:rPr>
          <w:b w:val="0"/>
          <w:bCs/>
          <w:color w:val="auto"/>
          <w:sz w:val="24"/>
        </w:rPr>
        <w:t>.</w:t>
      </w:r>
    </w:p>
    <w:p w14:paraId="3CECE5EE" w14:textId="14A49F0A" w:rsidR="004963F3" w:rsidRPr="004963F3" w:rsidRDefault="004963F3" w:rsidP="004963F3">
      <w:pPr>
        <w:rPr>
          <w:color w:val="auto"/>
          <w:sz w:val="24"/>
        </w:rPr>
      </w:pPr>
      <w:r w:rsidRPr="004963F3">
        <w:rPr>
          <w:color w:val="auto"/>
          <w:sz w:val="24"/>
        </w:rPr>
        <w:t>Step 2:</w:t>
      </w:r>
      <w:r w:rsidRPr="004963F3">
        <w:rPr>
          <w:b w:val="0"/>
          <w:bCs/>
          <w:color w:val="auto"/>
          <w:sz w:val="24"/>
        </w:rPr>
        <w:t xml:space="preserve"> </w:t>
      </w:r>
      <w:r w:rsidR="000B208F">
        <w:rPr>
          <w:b w:val="0"/>
          <w:bCs/>
          <w:color w:val="auto"/>
          <w:sz w:val="24"/>
        </w:rPr>
        <w:t>From the side pane click on “My Interest” button</w:t>
      </w:r>
      <w:r w:rsidRPr="004963F3">
        <w:rPr>
          <w:b w:val="0"/>
          <w:bCs/>
          <w:color w:val="auto"/>
          <w:sz w:val="24"/>
        </w:rPr>
        <w:t>.</w:t>
      </w:r>
    </w:p>
    <w:p w14:paraId="68C69E4D" w14:textId="005C03FE" w:rsidR="000B208F" w:rsidRDefault="004963F3" w:rsidP="004963F3">
      <w:pPr>
        <w:rPr>
          <w:b w:val="0"/>
          <w:color w:val="auto"/>
          <w:sz w:val="24"/>
        </w:rPr>
      </w:pPr>
      <w:r w:rsidRPr="004963F3">
        <w:rPr>
          <w:color w:val="auto"/>
          <w:sz w:val="24"/>
        </w:rPr>
        <w:t xml:space="preserve">Step 3: </w:t>
      </w:r>
      <w:r w:rsidR="000B208F">
        <w:rPr>
          <w:b w:val="0"/>
          <w:color w:val="auto"/>
          <w:sz w:val="24"/>
        </w:rPr>
        <w:t>Here you will find list of all customers who have shown who have expressed interest in your product.</w:t>
      </w:r>
    </w:p>
    <w:p w14:paraId="17501E82" w14:textId="22C64ABF" w:rsidR="004963F3" w:rsidRDefault="0099730B" w:rsidP="004963F3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91360" behindDoc="0" locked="0" layoutInCell="1" allowOverlap="1" wp14:anchorId="00C7917F" wp14:editId="2229FE89">
            <wp:simplePos x="0" y="0"/>
            <wp:positionH relativeFrom="column">
              <wp:posOffset>4183380</wp:posOffset>
            </wp:positionH>
            <wp:positionV relativeFrom="paragraph">
              <wp:posOffset>4445</wp:posOffset>
            </wp:positionV>
            <wp:extent cx="2149747" cy="4404360"/>
            <wp:effectExtent l="0" t="0" r="3175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" b="5133"/>
                    <a:stretch/>
                  </pic:blipFill>
                  <pic:spPr bwMode="auto">
                    <a:xfrm>
                      <a:off x="0" y="0"/>
                      <a:ext cx="2149747" cy="4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08F">
        <w:rPr>
          <w:b w:val="0"/>
          <w:color w:val="auto"/>
          <w:sz w:val="24"/>
        </w:rPr>
        <w:t xml:space="preserve"> </w:t>
      </w:r>
      <w:r w:rsidR="000B208F">
        <w:rPr>
          <w:color w:val="auto"/>
          <w:sz w:val="24"/>
        </w:rPr>
        <w:t xml:space="preserve">Step 4: </w:t>
      </w:r>
      <w:r w:rsidR="000B208F" w:rsidRPr="000B208F">
        <w:rPr>
          <w:b w:val="0"/>
          <w:color w:val="auto"/>
          <w:sz w:val="24"/>
        </w:rPr>
        <w:t xml:space="preserve">To </w:t>
      </w:r>
      <w:r w:rsidR="000B208F">
        <w:rPr>
          <w:b w:val="0"/>
          <w:color w:val="auto"/>
          <w:sz w:val="24"/>
        </w:rPr>
        <w:t>view the details click on the box.</w:t>
      </w:r>
    </w:p>
    <w:p w14:paraId="4D5DDD37" w14:textId="27A99042" w:rsidR="000B208F" w:rsidRDefault="0099730B" w:rsidP="004963F3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B238185" wp14:editId="2F0FEAD3">
                <wp:simplePos x="0" y="0"/>
                <wp:positionH relativeFrom="column">
                  <wp:posOffset>2305050</wp:posOffset>
                </wp:positionH>
                <wp:positionV relativeFrom="paragraph">
                  <wp:posOffset>775335</wp:posOffset>
                </wp:positionV>
                <wp:extent cx="1473200" cy="211666"/>
                <wp:effectExtent l="0" t="0" r="12700" b="1714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11666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9D6E98" id="Rounded Rectangle 78" o:spid="_x0000_s1026" style="position:absolute;margin-left:181.5pt;margin-top:61.05pt;width:116pt;height:16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789312" behindDoc="0" locked="0" layoutInCell="1" allowOverlap="1" wp14:anchorId="0EBF72F7" wp14:editId="7A2EE2F8">
            <wp:simplePos x="0" y="0"/>
            <wp:positionH relativeFrom="margin">
              <wp:posOffset>2316480</wp:posOffset>
            </wp:positionH>
            <wp:positionV relativeFrom="paragraph">
              <wp:posOffset>34290</wp:posOffset>
            </wp:positionV>
            <wp:extent cx="1805305" cy="3658235"/>
            <wp:effectExtent l="0" t="0" r="444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" b="5233"/>
                    <a:stretch/>
                  </pic:blipFill>
                  <pic:spPr bwMode="auto">
                    <a:xfrm>
                      <a:off x="0" y="0"/>
                      <a:ext cx="1805305" cy="365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25824" behindDoc="0" locked="0" layoutInCell="1" allowOverlap="1" wp14:anchorId="0FA4370A" wp14:editId="06B20395">
            <wp:simplePos x="0" y="0"/>
            <wp:positionH relativeFrom="margin">
              <wp:posOffset>1603375</wp:posOffset>
            </wp:positionH>
            <wp:positionV relativeFrom="paragraph">
              <wp:posOffset>4154805</wp:posOffset>
            </wp:positionV>
            <wp:extent cx="2415540" cy="2794000"/>
            <wp:effectExtent l="19050" t="19050" r="22860" b="2540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" b="45357"/>
                    <a:stretch/>
                  </pic:blipFill>
                  <pic:spPr bwMode="auto">
                    <a:xfrm>
                      <a:off x="0" y="0"/>
                      <a:ext cx="2415540" cy="27940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33D6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36953E8" wp14:editId="4CE2685B">
                <wp:simplePos x="0" y="0"/>
                <wp:positionH relativeFrom="column">
                  <wp:posOffset>55245</wp:posOffset>
                </wp:positionH>
                <wp:positionV relativeFrom="paragraph">
                  <wp:posOffset>112818</wp:posOffset>
                </wp:positionV>
                <wp:extent cx="198120" cy="213360"/>
                <wp:effectExtent l="0" t="0" r="11430" b="15240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133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DD62A" id="Rounded Rectangle 77" o:spid="_x0000_s1026" style="position:absolute;margin-left:4.35pt;margin-top:8.9pt;width:15.6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7BBFB3AC" wp14:editId="4125F91B">
            <wp:extent cx="2091690" cy="4267200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950" b="5245"/>
                    <a:stretch/>
                  </pic:blipFill>
                  <pic:spPr bwMode="auto">
                    <a:xfrm>
                      <a:off x="0" y="0"/>
                      <a:ext cx="2094480" cy="427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849E" w14:textId="0D5F8BE9" w:rsidR="003B33D6" w:rsidRDefault="0099730B">
      <w:pPr>
        <w:spacing w:after="20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5872969" wp14:editId="1120AC41">
                <wp:simplePos x="0" y="0"/>
                <wp:positionH relativeFrom="column">
                  <wp:posOffset>4084320</wp:posOffset>
                </wp:positionH>
                <wp:positionV relativeFrom="paragraph">
                  <wp:posOffset>2119630</wp:posOffset>
                </wp:positionV>
                <wp:extent cx="2000539" cy="347133"/>
                <wp:effectExtent l="57150" t="0" r="19050" b="15240"/>
                <wp:wrapNone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539" cy="347133"/>
                          <a:chOff x="-11106" y="0"/>
                          <a:chExt cx="2030334" cy="255616"/>
                        </a:xfrm>
                      </wpg:grpSpPr>
                      <wps:wsp>
                        <wps:cNvPr id="148" name="Rounded Rectangle 148"/>
                        <wps:cNvSpPr/>
                        <wps:spPr>
                          <a:xfrm>
                            <a:off x="365688" y="0"/>
                            <a:ext cx="1653540" cy="255616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AB311D" w14:textId="4065CCBE" w:rsidR="0099730B" w:rsidRPr="008F7F2F" w:rsidRDefault="0099730B" w:rsidP="0099730B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Message from buyer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Arrow Connector 149"/>
                        <wps:cNvCnPr/>
                        <wps:spPr>
                          <a:xfrm flipH="1" flipV="1">
                            <a:off x="-11106" y="135775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872969" id="Group 147" o:spid="_x0000_s1041" style="position:absolute;margin-left:321.6pt;margin-top:166.9pt;width:157.5pt;height:27.35pt;z-index:251793408;mso-width-relative:margin;mso-height-relative:margin" coordorigin="-111" coordsize="20303,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">
                <v:roundrect id="Rounded Rectangle 148" o:spid="_x0000_s1042" style="position:absolute;left:3656;width:16536;height:2556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" fillcolor="#34aba2 [3209]" strokecolor="#0f0d29 [3213]">
                  <v:fill opacity="32896f"/>
                  <v:stroke dashstyle="dash"/>
                  <v:textbox>
                    <w:txbxContent>
                      <w:p w14:paraId="66AB311D" w14:textId="4065CCBE" w:rsidR="0099730B" w:rsidRPr="008F7F2F" w:rsidRDefault="0099730B" w:rsidP="0099730B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Message from buyer</w:t>
                        </w:r>
                      </w:p>
                    </w:txbxContent>
                  </v:textbox>
                </v:roundrect>
                <v:shape id="Straight Arrow Connector 149" o:spid="_x0000_s1043" type="#_x0000_t32" style="position:absolute;left:-111;top:1357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0009EB8" wp14:editId="6F199B5E">
                <wp:simplePos x="0" y="0"/>
                <wp:positionH relativeFrom="column">
                  <wp:posOffset>-33655</wp:posOffset>
                </wp:positionH>
                <wp:positionV relativeFrom="paragraph">
                  <wp:posOffset>1569720</wp:posOffset>
                </wp:positionV>
                <wp:extent cx="1581362" cy="338455"/>
                <wp:effectExtent l="0" t="0" r="57150" b="23495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362" cy="338455"/>
                          <a:chOff x="0" y="0"/>
                          <a:chExt cx="1821180" cy="167075"/>
                        </a:xfrm>
                      </wpg:grpSpPr>
                      <wps:wsp>
                        <wps:cNvPr id="110" name="Rounded Rectangle 110"/>
                        <wps:cNvSpPr/>
                        <wps:spPr>
                          <a:xfrm>
                            <a:off x="0" y="0"/>
                            <a:ext cx="1534984" cy="167075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B29C14" w14:textId="4986A916" w:rsidR="003B33D6" w:rsidRPr="008F7F2F" w:rsidRDefault="003B33D6" w:rsidP="003B33D6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Order Details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Straight Arrow Connector 111"/>
                        <wps:cNvCnPr/>
                        <wps:spPr>
                          <a:xfrm flipV="1">
                            <a:off x="1584960" y="95391"/>
                            <a:ext cx="2362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09EB8" id="Group 109" o:spid="_x0000_s1044" style="position:absolute;margin-left:-2.65pt;margin-top:123.6pt;width:124.5pt;height:26.65pt;z-index:251734016;mso-width-relative:margin;mso-height-relative:margin" coordsize="18211,1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">
                <v:roundrect id="Rounded Rectangle 110" o:spid="_x0000_s1045" style="position:absolute;width:15349;height:1670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" fillcolor="#34aba2 [3209]" strokecolor="#0f0d29 [3213]">
                  <v:fill opacity="32896f"/>
                  <v:stroke dashstyle="dash"/>
                  <v:textbox>
                    <w:txbxContent>
                      <w:p w14:paraId="10B29C14" w14:textId="4986A916" w:rsidR="003B33D6" w:rsidRPr="008F7F2F" w:rsidRDefault="003B33D6" w:rsidP="003B33D6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Order Details</w:t>
                        </w:r>
                      </w:p>
                    </w:txbxContent>
                  </v:textbox>
                </v:roundrect>
                <v:shape id="Straight Arrow Connector 111" o:spid="_x0000_s1046" type="#_x0000_t32" style="position:absolute;left:15849;top:953;width:236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606823" wp14:editId="2FF2608C">
                <wp:simplePos x="0" y="0"/>
                <wp:positionH relativeFrom="column">
                  <wp:posOffset>1653540</wp:posOffset>
                </wp:positionH>
                <wp:positionV relativeFrom="paragraph">
                  <wp:posOffset>1647190</wp:posOffset>
                </wp:positionV>
                <wp:extent cx="2254250" cy="312420"/>
                <wp:effectExtent l="0" t="0" r="12700" b="11430"/>
                <wp:wrapNone/>
                <wp:docPr id="112" name="Rounded 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31242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E75E9B" id="Rounded Rectangle 112" o:spid="_x0000_s1026" style="position:absolute;margin-left:130.2pt;margin-top:129.7pt;width:177.5pt;height:24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" filled="f" strokecolor="red" strokeweight="1.5pt"/>
            </w:pict>
          </mc:Fallback>
        </mc:AlternateContent>
      </w:r>
      <w:r w:rsidR="003B33D6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2744044B" wp14:editId="2E3AA0B8">
                <wp:simplePos x="0" y="0"/>
                <wp:positionH relativeFrom="column">
                  <wp:posOffset>3981661</wp:posOffset>
                </wp:positionH>
                <wp:positionV relativeFrom="paragraph">
                  <wp:posOffset>1288203</wp:posOffset>
                </wp:positionV>
                <wp:extent cx="2000539" cy="347133"/>
                <wp:effectExtent l="57150" t="0" r="19050" b="1524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539" cy="347133"/>
                          <a:chOff x="-11106" y="0"/>
                          <a:chExt cx="2030334" cy="255616"/>
                        </a:xfrm>
                      </wpg:grpSpPr>
                      <wps:wsp>
                        <wps:cNvPr id="96" name="Rounded Rectangle 96"/>
                        <wps:cNvSpPr/>
                        <wps:spPr>
                          <a:xfrm>
                            <a:off x="365688" y="0"/>
                            <a:ext cx="1653540" cy="255616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331E79" w14:textId="5C7D33B7" w:rsidR="003B33D6" w:rsidRPr="008F7F2F" w:rsidRDefault="003B33D6" w:rsidP="003B33D6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Buyer’s contact details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 flipV="1">
                            <a:off x="-11106" y="135775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4044B" id="Group 87" o:spid="_x0000_s1047" style="position:absolute;margin-left:313.5pt;margin-top:101.45pt;width:157.5pt;height:27.35pt;z-index:251729920;mso-width-relative:margin;mso-height-relative:margin" coordorigin="-111" coordsize="20303,2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">
                <v:roundrect id="Rounded Rectangle 96" o:spid="_x0000_s1048" style="position:absolute;left:3656;width:16536;height:2556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" fillcolor="#34aba2 [3209]" strokecolor="#0f0d29 [3213]">
                  <v:fill opacity="32896f"/>
                  <v:stroke dashstyle="dash"/>
                  <v:textbox>
                    <w:txbxContent>
                      <w:p w14:paraId="73331E79" w14:textId="5C7D33B7" w:rsidR="003B33D6" w:rsidRPr="008F7F2F" w:rsidRDefault="003B33D6" w:rsidP="003B33D6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Buyer’s contact details</w:t>
                        </w:r>
                      </w:p>
                    </w:txbxContent>
                  </v:textbox>
                </v:roundrect>
                <v:shape id="Straight Arrow Connector 101" o:spid="_x0000_s1049" type="#_x0000_t32" style="position:absolute;left:-111;top:1357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 w:rsidR="003B33D6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ACEEF6D" wp14:editId="6D92EF90">
                <wp:simplePos x="0" y="0"/>
                <wp:positionH relativeFrom="margin">
                  <wp:align>left</wp:align>
                </wp:positionH>
                <wp:positionV relativeFrom="paragraph">
                  <wp:posOffset>1109768</wp:posOffset>
                </wp:positionV>
                <wp:extent cx="1674495" cy="338455"/>
                <wp:effectExtent l="0" t="0" r="40005" b="2349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4495" cy="338455"/>
                          <a:chOff x="0" y="0"/>
                          <a:chExt cx="1821180" cy="167075"/>
                        </a:xfrm>
                      </wpg:grpSpPr>
                      <wps:wsp>
                        <wps:cNvPr id="115" name="Rounded Rectangle 115"/>
                        <wps:cNvSpPr/>
                        <wps:spPr>
                          <a:xfrm>
                            <a:off x="0" y="0"/>
                            <a:ext cx="1534984" cy="167075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01B18D" w14:textId="1ACEFA1D" w:rsidR="003B33D6" w:rsidRPr="008F7F2F" w:rsidRDefault="003B33D6" w:rsidP="003B33D6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Buyer’s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Straight Arrow Connector 116"/>
                        <wps:cNvCnPr/>
                        <wps:spPr>
                          <a:xfrm flipV="1">
                            <a:off x="1584960" y="95391"/>
                            <a:ext cx="2362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CEEF6D" id="Group 114" o:spid="_x0000_s1050" style="position:absolute;margin-left:0;margin-top:87.4pt;width:131.85pt;height:26.65pt;z-index:251738112;mso-position-horizontal:left;mso-position-horizontal-relative:margin;mso-width-relative:margin;mso-height-relative:margin" coordsize="18211,1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">
                <v:roundrect id="Rounded Rectangle 115" o:spid="_x0000_s1051" style="position:absolute;width:15349;height:1670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" fillcolor="#34aba2 [3209]" strokecolor="#0f0d29 [3213]">
                  <v:fill opacity="32896f"/>
                  <v:stroke dashstyle="dash"/>
                  <v:textbox>
                    <w:txbxContent>
                      <w:p w14:paraId="6F01B18D" w14:textId="1ACEFA1D" w:rsidR="003B33D6" w:rsidRPr="008F7F2F" w:rsidRDefault="003B33D6" w:rsidP="003B33D6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Buyer’s Name</w:t>
                        </w:r>
                      </w:p>
                    </w:txbxContent>
                  </v:textbox>
                </v:roundrect>
                <v:shape id="Straight Arrow Connector 116" o:spid="_x0000_s1052" type="#_x0000_t32" style="position:absolute;left:15849;top:953;width:236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" strokecolor="#34aba2 [3209]" strokeweight="2pt">
                  <v:stroke endarrow="block"/>
                  <v:shadow on="t" color="black" opacity="28270f" origin=",.5" offset="0"/>
                </v:shape>
                <w10:wrap anchorx="margin"/>
              </v:group>
            </w:pict>
          </mc:Fallback>
        </mc:AlternateContent>
      </w:r>
      <w:r w:rsidR="003B33D6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ADA9D40" wp14:editId="161BE724">
                <wp:simplePos x="0" y="0"/>
                <wp:positionH relativeFrom="margin">
                  <wp:align>left</wp:align>
                </wp:positionH>
                <wp:positionV relativeFrom="paragraph">
                  <wp:posOffset>466937</wp:posOffset>
                </wp:positionV>
                <wp:extent cx="1598295" cy="338455"/>
                <wp:effectExtent l="0" t="0" r="59055" b="2349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38455"/>
                          <a:chOff x="0" y="0"/>
                          <a:chExt cx="1821180" cy="167075"/>
                        </a:xfrm>
                      </wpg:grpSpPr>
                      <wps:wsp>
                        <wps:cNvPr id="107" name="Rounded Rectangle 107"/>
                        <wps:cNvSpPr/>
                        <wps:spPr>
                          <a:xfrm>
                            <a:off x="0" y="0"/>
                            <a:ext cx="1534984" cy="167075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38A005" w14:textId="5BADFD74" w:rsidR="003B33D6" w:rsidRPr="008F7F2F" w:rsidRDefault="003B33D6" w:rsidP="003B33D6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Order No.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Straight Arrow Connector 108"/>
                        <wps:cNvCnPr/>
                        <wps:spPr>
                          <a:xfrm flipV="1">
                            <a:off x="1584960" y="95391"/>
                            <a:ext cx="2362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DA9D40" id="Group 103" o:spid="_x0000_s1053" style="position:absolute;margin-left:0;margin-top:36.75pt;width:125.85pt;height:26.65pt;z-index:251731968;mso-position-horizontal:left;mso-position-horizontal-relative:margin;mso-width-relative:margin;mso-height-relative:margin" coordsize="18211,1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">
                <v:roundrect id="Rounded Rectangle 107" o:spid="_x0000_s1054" style="position:absolute;width:15349;height:1670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" fillcolor="#34aba2 [3209]" strokecolor="#0f0d29 [3213]">
                  <v:fill opacity="32896f"/>
                  <v:stroke dashstyle="dash"/>
                  <v:textbox>
                    <w:txbxContent>
                      <w:p w14:paraId="3538A005" w14:textId="5BADFD74" w:rsidR="003B33D6" w:rsidRPr="008F7F2F" w:rsidRDefault="003B33D6" w:rsidP="003B33D6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Order No.</w:t>
                        </w:r>
                      </w:p>
                    </w:txbxContent>
                  </v:textbox>
                </v:roundrect>
                <v:shape id="Straight Arrow Connector 108" o:spid="_x0000_s1055" type="#_x0000_t32" style="position:absolute;left:15849;top:953;width:236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" strokecolor="#34aba2 [3209]" strokeweight="2pt">
                  <v:stroke endarrow="block"/>
                  <v:shadow on="t" color="black" opacity="28270f" origin=",.5" offset="0"/>
                </v:shape>
                <w10:wrap anchorx="margin"/>
              </v:group>
            </w:pict>
          </mc:Fallback>
        </mc:AlternateContent>
      </w:r>
      <w:r w:rsidR="003B33D6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99978B5" wp14:editId="040B14D7">
                <wp:simplePos x="0" y="0"/>
                <wp:positionH relativeFrom="column">
                  <wp:posOffset>3978487</wp:posOffset>
                </wp:positionH>
                <wp:positionV relativeFrom="paragraph">
                  <wp:posOffset>539327</wp:posOffset>
                </wp:positionV>
                <wp:extent cx="1760220" cy="266700"/>
                <wp:effectExtent l="57150" t="19050" r="11430" b="1905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0220" cy="266700"/>
                          <a:chOff x="0" y="0"/>
                          <a:chExt cx="2019300" cy="411480"/>
                        </a:xfrm>
                      </wpg:grpSpPr>
                      <wps:wsp>
                        <wps:cNvPr id="82" name="Rounded Rectangle 82"/>
                        <wps:cNvSpPr/>
                        <wps:spPr>
                          <a:xfrm>
                            <a:off x="365760" y="0"/>
                            <a:ext cx="1653540" cy="411480"/>
                          </a:xfrm>
                          <a:prstGeom prst="roundRect">
                            <a:avLst>
                              <a:gd name="adj" fmla="val 8527"/>
                            </a:avLst>
                          </a:prstGeom>
                          <a:solidFill>
                            <a:schemeClr val="accent6">
                              <a:alpha val="5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979D1C" w14:textId="7EBC1244" w:rsidR="003B33D6" w:rsidRPr="008F7F2F" w:rsidRDefault="003B33D6" w:rsidP="003B33D6">
                              <w:pPr>
                                <w:jc w:val="center"/>
                                <w:rPr>
                                  <w:b w:val="0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b w:val="0"/>
                                  <w:sz w:val="24"/>
                                  <w:lang w:val="en-IN"/>
                                </w:rPr>
                                <w:t>Date of 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flipH="1" flipV="1">
                            <a:off x="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978B5" id="Group 81" o:spid="_x0000_s1056" style="position:absolute;margin-left:313.25pt;margin-top:42.45pt;width:138.6pt;height:21pt;z-index:251727872" coordsize="20193,4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">
                <v:roundrect id="Rounded Rectangle 82" o:spid="_x0000_s1057" style="position:absolute;left:3657;width:16536;height:4114;visibility:visible;mso-wrap-style:square;v-text-anchor:middle" arcsize="55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" fillcolor="#34aba2 [3209]" strokecolor="#0f0d29 [3213]">
                  <v:fill opacity="32896f"/>
                  <v:stroke dashstyle="dash"/>
                  <v:textbox>
                    <w:txbxContent>
                      <w:p w14:paraId="43979D1C" w14:textId="7EBC1244" w:rsidR="003B33D6" w:rsidRPr="008F7F2F" w:rsidRDefault="003B33D6" w:rsidP="003B33D6">
                        <w:pPr>
                          <w:jc w:val="center"/>
                          <w:rPr>
                            <w:b w:val="0"/>
                            <w:sz w:val="24"/>
                            <w:lang w:val="en-IN"/>
                          </w:rPr>
                        </w:pPr>
                        <w:r>
                          <w:rPr>
                            <w:b w:val="0"/>
                            <w:sz w:val="24"/>
                            <w:lang w:val="en-IN"/>
                          </w:rPr>
                          <w:t>Date of Contact</w:t>
                        </w:r>
                      </w:p>
                    </w:txbxContent>
                  </v:textbox>
                </v:roundrect>
                <v:shape id="Straight Arrow Connector 86" o:spid="_x0000_s1058" type="#_x0000_t32" style="position:absolute;top:1981;width:320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" strokecolor="#34aba2 [3209]" strokeweight="2pt">
                  <v:stroke endarrow="block"/>
                  <v:shadow on="t" color="black" opacity="28270f" origin=",.5" offset="0"/>
                </v:shape>
              </v:group>
            </w:pict>
          </mc:Fallback>
        </mc:AlternateContent>
      </w:r>
      <w:r w:rsidR="003B33D6">
        <w:br w:type="page"/>
      </w:r>
    </w:p>
    <w:p w14:paraId="786ABA4D" w14:textId="58246365" w:rsidR="000B208F" w:rsidRPr="004963F3" w:rsidRDefault="000B208F" w:rsidP="004963F3"/>
    <w:p w14:paraId="475FDAA8" w14:textId="7C5CBA08" w:rsidR="00412F28" w:rsidRDefault="00412F28" w:rsidP="00412F28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19" w:name="_Toc84270851"/>
      <w:r>
        <w:rPr>
          <w:sz w:val="32"/>
        </w:rPr>
        <w:t>Accepting Orders</w:t>
      </w:r>
      <w:bookmarkEnd w:id="19"/>
    </w:p>
    <w:p w14:paraId="2062FF1D" w14:textId="43022812" w:rsidR="003B33D6" w:rsidRPr="003B33D6" w:rsidRDefault="003B33D6" w:rsidP="003B33D6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To confirm the orders from buyer’s interests follow the steps below:</w:t>
      </w:r>
    </w:p>
    <w:p w14:paraId="10E1CC63" w14:textId="186C794F" w:rsidR="003B33D6" w:rsidRPr="003B33D6" w:rsidRDefault="003B33D6" w:rsidP="003B33D6">
      <w:pPr>
        <w:rPr>
          <w:color w:val="auto"/>
          <w:sz w:val="24"/>
        </w:rPr>
      </w:pPr>
      <w:r w:rsidRPr="003B33D6">
        <w:rPr>
          <w:color w:val="auto"/>
          <w:sz w:val="24"/>
        </w:rPr>
        <w:t xml:space="preserve">Step 1: </w:t>
      </w:r>
      <w:r w:rsidRPr="003B33D6">
        <w:rPr>
          <w:b w:val="0"/>
          <w:bCs/>
          <w:color w:val="auto"/>
          <w:sz w:val="24"/>
        </w:rPr>
        <w:t xml:space="preserve">Click on the </w:t>
      </w:r>
      <w:r>
        <w:rPr>
          <w:b w:val="0"/>
          <w:bCs/>
          <w:color w:val="auto"/>
          <w:sz w:val="24"/>
        </w:rPr>
        <w:t>menu</w:t>
      </w:r>
      <w:r w:rsidRPr="003B33D6">
        <w:rPr>
          <w:b w:val="0"/>
          <w:bCs/>
          <w:color w:val="auto"/>
          <w:sz w:val="24"/>
        </w:rPr>
        <w:t xml:space="preserve"> button on top left corner in the home page, a side pane will open.</w:t>
      </w:r>
    </w:p>
    <w:p w14:paraId="4AB14148" w14:textId="64F51FED" w:rsidR="003B33D6" w:rsidRDefault="003B33D6" w:rsidP="003B33D6">
      <w:pPr>
        <w:rPr>
          <w:b w:val="0"/>
          <w:bCs/>
          <w:color w:val="auto"/>
          <w:sz w:val="24"/>
        </w:rPr>
      </w:pPr>
      <w:r w:rsidRPr="003B33D6">
        <w:rPr>
          <w:color w:val="auto"/>
          <w:sz w:val="24"/>
        </w:rPr>
        <w:t>Step 2:</w:t>
      </w:r>
      <w:r w:rsidRPr="003B33D6">
        <w:rPr>
          <w:b w:val="0"/>
          <w:bCs/>
          <w:color w:val="auto"/>
          <w:sz w:val="24"/>
        </w:rPr>
        <w:t xml:space="preserve"> From the side pane click on “</w:t>
      </w:r>
      <w:r w:rsidR="00F01AE0">
        <w:rPr>
          <w:b w:val="0"/>
          <w:bCs/>
          <w:color w:val="auto"/>
          <w:sz w:val="24"/>
        </w:rPr>
        <w:t>Sales</w:t>
      </w:r>
      <w:r w:rsidRPr="003B33D6">
        <w:rPr>
          <w:b w:val="0"/>
          <w:bCs/>
          <w:color w:val="auto"/>
          <w:sz w:val="24"/>
        </w:rPr>
        <w:t>” button</w:t>
      </w:r>
    </w:p>
    <w:p w14:paraId="1F076AE0" w14:textId="455A2807" w:rsidR="005656BC" w:rsidRDefault="005656BC" w:rsidP="003B33D6">
      <w:pPr>
        <w:rPr>
          <w:b w:val="0"/>
          <w:bCs/>
          <w:color w:val="auto"/>
          <w:sz w:val="24"/>
        </w:rPr>
      </w:pPr>
      <w:r w:rsidRPr="005656BC">
        <w:rPr>
          <w:bCs/>
          <w:color w:val="auto"/>
          <w:sz w:val="24"/>
        </w:rPr>
        <w:t>Step 3</w:t>
      </w:r>
      <w:r>
        <w:rPr>
          <w:b w:val="0"/>
          <w:bCs/>
          <w:color w:val="auto"/>
          <w:sz w:val="24"/>
        </w:rPr>
        <w:t>: To accept a new order click on” Add New Sale” button.</w:t>
      </w:r>
    </w:p>
    <w:p w14:paraId="77F5662F" w14:textId="62912287" w:rsidR="005656BC" w:rsidRDefault="00A96B02" w:rsidP="005656BC">
      <w:pPr>
        <w:spacing w:after="200"/>
        <w:ind w:left="-426"/>
        <w:rPr>
          <w:noProof/>
          <w:lang w:val="en-IN"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9BA3ABC" wp14:editId="2FDA3CDB">
                <wp:simplePos x="0" y="0"/>
                <wp:positionH relativeFrom="column">
                  <wp:posOffset>-303530</wp:posOffset>
                </wp:positionH>
                <wp:positionV relativeFrom="paragraph">
                  <wp:posOffset>108585</wp:posOffset>
                </wp:positionV>
                <wp:extent cx="198120" cy="213360"/>
                <wp:effectExtent l="0" t="0" r="11430" b="15240"/>
                <wp:wrapNone/>
                <wp:docPr id="119" name="Rounded 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133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B683BD" id="Rounded Rectangle 119" o:spid="_x0000_s1026" style="position:absolute;margin-left:-23.9pt;margin-top:8.55pt;width:15.6pt;height:16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795456" behindDoc="0" locked="0" layoutInCell="1" allowOverlap="1" wp14:anchorId="5788568A" wp14:editId="7B868532">
            <wp:simplePos x="0" y="0"/>
            <wp:positionH relativeFrom="margin">
              <wp:posOffset>1531620</wp:posOffset>
            </wp:positionH>
            <wp:positionV relativeFrom="paragraph">
              <wp:posOffset>4445</wp:posOffset>
            </wp:positionV>
            <wp:extent cx="1691640" cy="3427906"/>
            <wp:effectExtent l="0" t="0" r="3810" b="127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" b="5233"/>
                    <a:stretch/>
                  </pic:blipFill>
                  <pic:spPr bwMode="auto">
                    <a:xfrm>
                      <a:off x="0" y="0"/>
                      <a:ext cx="1691640" cy="342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08768" behindDoc="0" locked="0" layoutInCell="1" allowOverlap="1" wp14:anchorId="39AB9D3E" wp14:editId="342EE8C2">
            <wp:simplePos x="0" y="0"/>
            <wp:positionH relativeFrom="margin">
              <wp:posOffset>-327660</wp:posOffset>
            </wp:positionH>
            <wp:positionV relativeFrom="paragraph">
              <wp:posOffset>73025</wp:posOffset>
            </wp:positionV>
            <wp:extent cx="1691640" cy="3451069"/>
            <wp:effectExtent l="0" t="0" r="381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" b="5245"/>
                    <a:stretch/>
                  </pic:blipFill>
                  <pic:spPr bwMode="auto">
                    <a:xfrm>
                      <a:off x="0" y="0"/>
                      <a:ext cx="1691640" cy="3451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79A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EEACD50" wp14:editId="050FB6AE">
                <wp:simplePos x="0" y="0"/>
                <wp:positionH relativeFrom="column">
                  <wp:posOffset>5303520</wp:posOffset>
                </wp:positionH>
                <wp:positionV relativeFrom="paragraph">
                  <wp:posOffset>339725</wp:posOffset>
                </wp:positionV>
                <wp:extent cx="1516380" cy="335280"/>
                <wp:effectExtent l="0" t="0" r="26670" b="26670"/>
                <wp:wrapNone/>
                <wp:docPr id="151" name="Rounded 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33528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E0B79A" id="Rounded Rectangle 151" o:spid="_x0000_s1026" style="position:absolute;margin-left:417.6pt;margin-top:26.75pt;width:119.4pt;height:26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" filled="f" strokecolor="red" strokeweight="1.5pt"/>
            </w:pict>
          </mc:Fallback>
        </mc:AlternateContent>
      </w:r>
      <w:r w:rsidR="00FA179A">
        <w:rPr>
          <w:noProof/>
          <w:lang w:val="en-IN" w:eastAsia="en-IN"/>
        </w:rPr>
        <w:drawing>
          <wp:anchor distT="0" distB="0" distL="114300" distR="114300" simplePos="0" relativeHeight="251800576" behindDoc="0" locked="0" layoutInCell="1" allowOverlap="1" wp14:anchorId="77EBED4A" wp14:editId="1F77CD0F">
            <wp:simplePos x="0" y="0"/>
            <wp:positionH relativeFrom="column">
              <wp:posOffset>5255402</wp:posOffset>
            </wp:positionH>
            <wp:positionV relativeFrom="paragraph">
              <wp:posOffset>4445</wp:posOffset>
            </wp:positionV>
            <wp:extent cx="1686130" cy="3451860"/>
            <wp:effectExtent l="0" t="0" r="9525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5330"/>
                    <a:stretch/>
                  </pic:blipFill>
                  <pic:spPr bwMode="auto">
                    <a:xfrm>
                      <a:off x="0" y="0"/>
                      <a:ext cx="1687891" cy="345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126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22C5392" wp14:editId="068FFE87">
                <wp:simplePos x="0" y="0"/>
                <wp:positionH relativeFrom="column">
                  <wp:posOffset>1524635</wp:posOffset>
                </wp:positionH>
                <wp:positionV relativeFrom="paragraph">
                  <wp:posOffset>898525</wp:posOffset>
                </wp:positionV>
                <wp:extent cx="1295400" cy="186055"/>
                <wp:effectExtent l="0" t="0" r="19050" b="23495"/>
                <wp:wrapNone/>
                <wp:docPr id="120" name="Rounded 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86055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4B0BD2" id="Rounded Rectangle 120" o:spid="_x0000_s1026" style="position:absolute;margin-left:120.05pt;margin-top:70.75pt;width:102pt;height:14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" filled="f" strokecolor="red" strokeweight="1.5pt"/>
            </w:pict>
          </mc:Fallback>
        </mc:AlternateContent>
      </w:r>
      <w:r w:rsidR="00C519F4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6AF3FB" wp14:editId="4A6689CC">
                <wp:simplePos x="0" y="0"/>
                <wp:positionH relativeFrom="column">
                  <wp:posOffset>3372773</wp:posOffset>
                </wp:positionH>
                <wp:positionV relativeFrom="paragraph">
                  <wp:posOffset>3056544</wp:posOffset>
                </wp:positionV>
                <wp:extent cx="1591310" cy="346710"/>
                <wp:effectExtent l="0" t="0" r="27940" b="15240"/>
                <wp:wrapNone/>
                <wp:docPr id="122" name="Rounded 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34671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FA8BCD" id="Rounded Rectangle 122" o:spid="_x0000_s1026" style="position:absolute;margin-left:265.55pt;margin-top:240.65pt;width:125.3pt;height:27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" filled="f" strokecolor="red" strokeweight="1.5pt"/>
            </w:pict>
          </mc:Fallback>
        </mc:AlternateContent>
      </w:r>
      <w:r w:rsidR="00C519F4">
        <w:rPr>
          <w:noProof/>
          <w:lang w:val="en-IN" w:eastAsia="en-IN"/>
        </w:rPr>
        <w:drawing>
          <wp:anchor distT="0" distB="0" distL="114300" distR="114300" simplePos="0" relativeHeight="251622396" behindDoc="0" locked="0" layoutInCell="1" allowOverlap="1" wp14:anchorId="5F12B082" wp14:editId="4E32C2A9">
            <wp:simplePos x="0" y="0"/>
            <wp:positionH relativeFrom="column">
              <wp:posOffset>3360189</wp:posOffset>
            </wp:positionH>
            <wp:positionV relativeFrom="paragraph">
              <wp:posOffset>57488</wp:posOffset>
            </wp:positionV>
            <wp:extent cx="1607127" cy="3379595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1"/>
                    <a:stretch/>
                  </pic:blipFill>
                  <pic:spPr bwMode="auto">
                    <a:xfrm>
                      <a:off x="0" y="0"/>
                      <a:ext cx="1607127" cy="33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79A" w:rsidRPr="00FA179A">
        <w:rPr>
          <w:noProof/>
          <w:lang w:val="en-IN" w:eastAsia="en-IN"/>
        </w:rPr>
        <w:t xml:space="preserve"> </w:t>
      </w:r>
    </w:p>
    <w:p w14:paraId="517D2EFC" w14:textId="0C983155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45A93710" w14:textId="7F3B13D9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18757507" w14:textId="72EC4EC8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6E9745CA" w14:textId="4BC69C3F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1D64F395" w14:textId="5AF0D2E8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63D7FB73" w14:textId="649F167B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462E6B50" w14:textId="39204D7F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2749E05F" w14:textId="01F2067C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3CEF7E64" w14:textId="02F0DFA4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6DC04555" w14:textId="77777777" w:rsidR="00A96B02" w:rsidRDefault="00A96B02" w:rsidP="005656BC">
      <w:pPr>
        <w:spacing w:after="200"/>
        <w:ind w:left="-426"/>
        <w:rPr>
          <w:noProof/>
          <w:lang w:val="en-IN" w:eastAsia="en-IN"/>
        </w:rPr>
      </w:pPr>
    </w:p>
    <w:p w14:paraId="3457715B" w14:textId="77777777" w:rsidR="00744304" w:rsidRDefault="00744304" w:rsidP="005656BC">
      <w:pPr>
        <w:rPr>
          <w:color w:val="auto"/>
          <w:sz w:val="24"/>
        </w:rPr>
      </w:pPr>
    </w:p>
    <w:p w14:paraId="343C776D" w14:textId="0033D001" w:rsidR="005656BC" w:rsidRDefault="005656BC" w:rsidP="005656BC">
      <w:pPr>
        <w:rPr>
          <w:b w:val="0"/>
          <w:bCs/>
          <w:color w:val="auto"/>
          <w:sz w:val="24"/>
        </w:rPr>
      </w:pPr>
      <w:r>
        <w:rPr>
          <w:color w:val="auto"/>
          <w:sz w:val="24"/>
        </w:rPr>
        <w:t>Step 4</w:t>
      </w:r>
      <w:r w:rsidRPr="003B33D6">
        <w:rPr>
          <w:color w:val="auto"/>
          <w:sz w:val="24"/>
        </w:rPr>
        <w:t>:</w:t>
      </w:r>
      <w:r w:rsidRPr="003B33D6">
        <w:rPr>
          <w:b w:val="0"/>
          <w:bCs/>
          <w:color w:val="auto"/>
          <w:sz w:val="24"/>
        </w:rPr>
        <w:t xml:space="preserve"> </w:t>
      </w:r>
      <w:r w:rsidR="007C2126">
        <w:rPr>
          <w:b w:val="0"/>
          <w:bCs/>
          <w:color w:val="auto"/>
          <w:sz w:val="24"/>
        </w:rPr>
        <w:t>Click on “Interest ID” box, e</w:t>
      </w:r>
      <w:r>
        <w:rPr>
          <w:b w:val="0"/>
          <w:bCs/>
          <w:color w:val="auto"/>
          <w:sz w:val="24"/>
        </w:rPr>
        <w:t xml:space="preserve">xisting list of </w:t>
      </w:r>
      <w:r w:rsidR="00744304">
        <w:rPr>
          <w:b w:val="0"/>
          <w:bCs/>
          <w:color w:val="auto"/>
          <w:sz w:val="24"/>
        </w:rPr>
        <w:t xml:space="preserve">interests </w:t>
      </w:r>
      <w:r>
        <w:rPr>
          <w:b w:val="0"/>
          <w:bCs/>
          <w:color w:val="auto"/>
          <w:sz w:val="24"/>
        </w:rPr>
        <w:t xml:space="preserve">from my interest page will appear, </w:t>
      </w:r>
      <w:r w:rsidR="00744304">
        <w:rPr>
          <w:b w:val="0"/>
          <w:bCs/>
          <w:color w:val="auto"/>
          <w:sz w:val="24"/>
        </w:rPr>
        <w:t xml:space="preserve">click on interest </w:t>
      </w:r>
      <w:r w:rsidR="007C2126">
        <w:rPr>
          <w:b w:val="0"/>
          <w:bCs/>
          <w:color w:val="auto"/>
          <w:sz w:val="24"/>
        </w:rPr>
        <w:t>you want to fulfill, the order details will automatically be filled based on interest from buyer.</w:t>
      </w:r>
    </w:p>
    <w:p w14:paraId="02880C55" w14:textId="3385DD95" w:rsidR="007C2126" w:rsidRDefault="007C2126" w:rsidP="005656BC">
      <w:pPr>
        <w:rPr>
          <w:b w:val="0"/>
          <w:bCs/>
          <w:color w:val="auto"/>
          <w:sz w:val="24"/>
        </w:rPr>
      </w:pPr>
    </w:p>
    <w:p w14:paraId="67741359" w14:textId="0961D398" w:rsidR="00FA179A" w:rsidRDefault="007C2126" w:rsidP="007C2126">
      <w:pPr>
        <w:rPr>
          <w:b w:val="0"/>
          <w:bCs/>
          <w:color w:val="auto"/>
          <w:sz w:val="24"/>
        </w:rPr>
      </w:pPr>
      <w:r>
        <w:rPr>
          <w:color w:val="auto"/>
          <w:sz w:val="24"/>
        </w:rPr>
        <w:t>Step 5</w:t>
      </w:r>
      <w:r w:rsidRPr="003B33D6">
        <w:rPr>
          <w:color w:val="auto"/>
          <w:sz w:val="24"/>
        </w:rPr>
        <w:t>:</w:t>
      </w:r>
      <w:r w:rsidRPr="003B33D6">
        <w:rPr>
          <w:b w:val="0"/>
          <w:bCs/>
          <w:color w:val="auto"/>
          <w:sz w:val="24"/>
        </w:rPr>
        <w:t xml:space="preserve"> </w:t>
      </w:r>
      <w:r>
        <w:rPr>
          <w:b w:val="0"/>
          <w:bCs/>
          <w:color w:val="auto"/>
          <w:sz w:val="24"/>
        </w:rPr>
        <w:t xml:space="preserve">Here seller has option to change/edit order details if </w:t>
      </w:r>
      <w:r w:rsidR="00FA179A">
        <w:rPr>
          <w:b w:val="0"/>
          <w:bCs/>
          <w:color w:val="auto"/>
          <w:sz w:val="24"/>
        </w:rPr>
        <w:t>he/she does not have the required product quantity or type, by clicking delete icon and then by clicking “+ Add products” option shown below.</w:t>
      </w:r>
    </w:p>
    <w:p w14:paraId="07186461" w14:textId="30C66365" w:rsidR="00FA179A" w:rsidRDefault="00FA179A" w:rsidP="00FA179A">
      <w:pPr>
        <w:rPr>
          <w:b w:val="0"/>
          <w:bCs/>
          <w:color w:val="auto"/>
          <w:sz w:val="24"/>
        </w:rPr>
      </w:pPr>
      <w:r>
        <w:rPr>
          <w:color w:val="auto"/>
          <w:sz w:val="24"/>
        </w:rPr>
        <w:t xml:space="preserve">Step 6: </w:t>
      </w:r>
      <w:r w:rsidRPr="00FA179A">
        <w:rPr>
          <w:b w:val="0"/>
          <w:color w:val="auto"/>
          <w:sz w:val="24"/>
        </w:rPr>
        <w:t>Seller also have option to add a message to buyer</w:t>
      </w:r>
      <w:r>
        <w:rPr>
          <w:color w:val="auto"/>
          <w:sz w:val="24"/>
        </w:rPr>
        <w:t xml:space="preserve"> </w:t>
      </w:r>
      <w:proofErr w:type="gramStart"/>
      <w:r w:rsidRPr="00FA179A">
        <w:rPr>
          <w:b w:val="0"/>
          <w:color w:val="auto"/>
          <w:sz w:val="24"/>
        </w:rPr>
        <w:t>and also</w:t>
      </w:r>
      <w:proofErr w:type="gramEnd"/>
      <w:r w:rsidRPr="00FA179A">
        <w:rPr>
          <w:b w:val="0"/>
          <w:color w:val="auto"/>
          <w:sz w:val="24"/>
        </w:rPr>
        <w:t xml:space="preserve"> to rate the order out of 5 stars.</w:t>
      </w:r>
    </w:p>
    <w:p w14:paraId="28DA0D32" w14:textId="77777777" w:rsidR="00FA179A" w:rsidRDefault="00FA179A" w:rsidP="00FA179A">
      <w:pPr>
        <w:rPr>
          <w:color w:val="auto"/>
          <w:sz w:val="24"/>
        </w:rPr>
      </w:pPr>
    </w:p>
    <w:p w14:paraId="7E791FA5" w14:textId="5D3A1DA1" w:rsidR="00FA179A" w:rsidRDefault="00FA179A" w:rsidP="00FA179A">
      <w:pPr>
        <w:rPr>
          <w:b w:val="0"/>
          <w:color w:val="auto"/>
          <w:sz w:val="24"/>
        </w:rPr>
      </w:pPr>
      <w:r>
        <w:rPr>
          <w:color w:val="auto"/>
          <w:sz w:val="24"/>
        </w:rPr>
        <w:t xml:space="preserve">Step 7: </w:t>
      </w:r>
      <w:r>
        <w:rPr>
          <w:b w:val="0"/>
          <w:color w:val="auto"/>
          <w:sz w:val="24"/>
        </w:rPr>
        <w:t xml:space="preserve">Mode of Delivery, seller has option to place order under 2 modes of delivery depending on </w:t>
      </w:r>
      <w:proofErr w:type="gramStart"/>
      <w:r>
        <w:rPr>
          <w:b w:val="0"/>
          <w:color w:val="auto"/>
          <w:sz w:val="24"/>
        </w:rPr>
        <w:t>order by order</w:t>
      </w:r>
      <w:proofErr w:type="gramEnd"/>
      <w:r>
        <w:rPr>
          <w:b w:val="0"/>
          <w:color w:val="auto"/>
          <w:sz w:val="24"/>
        </w:rPr>
        <w:t xml:space="preserve"> basis or upon customer preference.</w:t>
      </w:r>
    </w:p>
    <w:p w14:paraId="20F068CC" w14:textId="7CA6EC77" w:rsidR="00FA179A" w:rsidRDefault="00FA179A" w:rsidP="00FA179A">
      <w:pPr>
        <w:pStyle w:val="ListParagraph"/>
        <w:numPr>
          <w:ilvl w:val="0"/>
          <w:numId w:val="10"/>
        </w:numPr>
        <w:rPr>
          <w:b w:val="0"/>
          <w:bCs/>
          <w:color w:val="auto"/>
          <w:sz w:val="24"/>
        </w:rPr>
      </w:pPr>
      <w:r>
        <w:rPr>
          <w:b w:val="0"/>
          <w:bCs/>
          <w:color w:val="auto"/>
          <w:sz w:val="24"/>
        </w:rPr>
        <w:t>Self</w:t>
      </w:r>
    </w:p>
    <w:p w14:paraId="2ACA7E41" w14:textId="39A1FAA1" w:rsidR="00FA179A" w:rsidRPr="00FA179A" w:rsidRDefault="00FA179A" w:rsidP="00FA179A">
      <w:pPr>
        <w:pStyle w:val="ListParagraph"/>
        <w:numPr>
          <w:ilvl w:val="0"/>
          <w:numId w:val="10"/>
        </w:numPr>
        <w:rPr>
          <w:b w:val="0"/>
          <w:bCs/>
          <w:color w:val="auto"/>
          <w:sz w:val="24"/>
        </w:rPr>
      </w:pPr>
      <w:r>
        <w:rPr>
          <w:b w:val="0"/>
          <w:bCs/>
          <w:color w:val="auto"/>
          <w:sz w:val="24"/>
        </w:rPr>
        <w:t>Collection Centre</w:t>
      </w:r>
    </w:p>
    <w:p w14:paraId="42D9640C" w14:textId="114DB225" w:rsidR="007C2126" w:rsidRDefault="007C2126" w:rsidP="007C2126">
      <w:pPr>
        <w:rPr>
          <w:b w:val="0"/>
          <w:bCs/>
          <w:color w:val="auto"/>
          <w:sz w:val="24"/>
        </w:rPr>
      </w:pPr>
    </w:p>
    <w:p w14:paraId="7D67B53A" w14:textId="66D0D77C" w:rsidR="007C2126" w:rsidRDefault="007C2126" w:rsidP="005656BC">
      <w:pPr>
        <w:rPr>
          <w:b w:val="0"/>
          <w:bCs/>
          <w:color w:val="auto"/>
          <w:sz w:val="24"/>
        </w:rPr>
      </w:pPr>
    </w:p>
    <w:p w14:paraId="08E84CCA" w14:textId="7A7075EC" w:rsidR="007C2126" w:rsidRDefault="00023CB1" w:rsidP="00550750">
      <w:pPr>
        <w:rPr>
          <w:bCs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2624" behindDoc="0" locked="0" layoutInCell="1" allowOverlap="1" wp14:anchorId="2C5BF7A3" wp14:editId="6A36055F">
            <wp:simplePos x="0" y="0"/>
            <wp:positionH relativeFrom="column">
              <wp:posOffset>3947299</wp:posOffset>
            </wp:positionH>
            <wp:positionV relativeFrom="paragraph">
              <wp:posOffset>8890</wp:posOffset>
            </wp:positionV>
            <wp:extent cx="1950720" cy="4013486"/>
            <wp:effectExtent l="0" t="0" r="0" b="635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" b="5100"/>
                    <a:stretch/>
                  </pic:blipFill>
                  <pic:spPr bwMode="auto">
                    <a:xfrm>
                      <a:off x="0" y="0"/>
                      <a:ext cx="1950720" cy="401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799552" behindDoc="0" locked="0" layoutInCell="1" allowOverlap="1" wp14:anchorId="55F8DA5E" wp14:editId="1132E720">
            <wp:simplePos x="0" y="0"/>
            <wp:positionH relativeFrom="column">
              <wp:posOffset>914400</wp:posOffset>
            </wp:positionH>
            <wp:positionV relativeFrom="paragraph">
              <wp:posOffset>8255</wp:posOffset>
            </wp:positionV>
            <wp:extent cx="2003893" cy="5065395"/>
            <wp:effectExtent l="0" t="0" r="0" b="190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7" b="4749"/>
                    <a:stretch/>
                  </pic:blipFill>
                  <pic:spPr bwMode="auto">
                    <a:xfrm>
                      <a:off x="0" y="0"/>
                      <a:ext cx="2003893" cy="506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57F6D" w14:textId="2FC9AC0E" w:rsidR="007C2126" w:rsidRDefault="007C2126" w:rsidP="00550750">
      <w:pPr>
        <w:rPr>
          <w:bCs/>
          <w:color w:val="auto"/>
          <w:sz w:val="24"/>
        </w:rPr>
      </w:pPr>
    </w:p>
    <w:p w14:paraId="41F01150" w14:textId="58DEE7D3" w:rsidR="007C2126" w:rsidRDefault="007C2126" w:rsidP="00550750">
      <w:pPr>
        <w:rPr>
          <w:bCs/>
          <w:color w:val="auto"/>
          <w:sz w:val="24"/>
        </w:rPr>
      </w:pPr>
    </w:p>
    <w:p w14:paraId="79F283CC" w14:textId="48B7D5FA" w:rsidR="007C2126" w:rsidRDefault="007C2126" w:rsidP="00550750">
      <w:pPr>
        <w:rPr>
          <w:bCs/>
          <w:color w:val="auto"/>
          <w:sz w:val="24"/>
        </w:rPr>
      </w:pPr>
    </w:p>
    <w:p w14:paraId="2A71A14A" w14:textId="33BA65EC" w:rsidR="007C2126" w:rsidRDefault="007C2126" w:rsidP="00550750">
      <w:pPr>
        <w:rPr>
          <w:bCs/>
          <w:color w:val="auto"/>
          <w:sz w:val="24"/>
        </w:rPr>
      </w:pPr>
    </w:p>
    <w:p w14:paraId="0E4DDD75" w14:textId="6CE4CA64" w:rsidR="007C2126" w:rsidRDefault="007C2126" w:rsidP="00550750">
      <w:pPr>
        <w:rPr>
          <w:bCs/>
          <w:color w:val="auto"/>
          <w:sz w:val="24"/>
        </w:rPr>
      </w:pPr>
    </w:p>
    <w:p w14:paraId="426E9384" w14:textId="5C28408C" w:rsidR="007C2126" w:rsidRDefault="007C2126" w:rsidP="00550750">
      <w:pPr>
        <w:rPr>
          <w:bCs/>
          <w:color w:val="auto"/>
          <w:sz w:val="24"/>
        </w:rPr>
      </w:pPr>
    </w:p>
    <w:p w14:paraId="175E88E6" w14:textId="5D3B2DF3" w:rsidR="007C2126" w:rsidRDefault="007C2126" w:rsidP="00550750">
      <w:pPr>
        <w:rPr>
          <w:bCs/>
          <w:color w:val="auto"/>
          <w:sz w:val="24"/>
        </w:rPr>
      </w:pPr>
    </w:p>
    <w:p w14:paraId="05DB596C" w14:textId="4F19D7A1" w:rsidR="007C2126" w:rsidRDefault="007C2126" w:rsidP="00550750">
      <w:pPr>
        <w:rPr>
          <w:bCs/>
          <w:color w:val="auto"/>
          <w:sz w:val="24"/>
        </w:rPr>
      </w:pPr>
    </w:p>
    <w:p w14:paraId="13CB8464" w14:textId="154A3970" w:rsidR="007C2126" w:rsidRDefault="007C2126" w:rsidP="00550750">
      <w:pPr>
        <w:rPr>
          <w:bCs/>
          <w:color w:val="auto"/>
          <w:sz w:val="24"/>
        </w:rPr>
      </w:pPr>
    </w:p>
    <w:p w14:paraId="5B8A4312" w14:textId="75CAC6F9" w:rsidR="00FA179A" w:rsidRDefault="00FA179A" w:rsidP="00550750">
      <w:pPr>
        <w:rPr>
          <w:bCs/>
          <w:color w:val="auto"/>
          <w:sz w:val="24"/>
        </w:rPr>
      </w:pPr>
    </w:p>
    <w:p w14:paraId="0625221A" w14:textId="38F32681" w:rsidR="00FA179A" w:rsidRDefault="00FA179A" w:rsidP="00550750">
      <w:pPr>
        <w:rPr>
          <w:bCs/>
          <w:color w:val="auto"/>
          <w:sz w:val="24"/>
        </w:rPr>
      </w:pPr>
    </w:p>
    <w:p w14:paraId="6318F429" w14:textId="2DE04C50" w:rsidR="00FA179A" w:rsidRDefault="00FA179A" w:rsidP="00550750">
      <w:pPr>
        <w:rPr>
          <w:bCs/>
          <w:color w:val="auto"/>
          <w:sz w:val="24"/>
        </w:rPr>
      </w:pPr>
    </w:p>
    <w:p w14:paraId="10DC6438" w14:textId="1DD12917" w:rsidR="00FA179A" w:rsidRDefault="00FA179A" w:rsidP="00550750">
      <w:pPr>
        <w:rPr>
          <w:bCs/>
          <w:color w:val="auto"/>
          <w:sz w:val="24"/>
        </w:rPr>
      </w:pPr>
    </w:p>
    <w:p w14:paraId="7C2222CE" w14:textId="4106AAAA" w:rsidR="00FA179A" w:rsidRDefault="00FA179A" w:rsidP="00550750">
      <w:pPr>
        <w:rPr>
          <w:bCs/>
          <w:color w:val="auto"/>
          <w:sz w:val="24"/>
        </w:rPr>
      </w:pPr>
    </w:p>
    <w:p w14:paraId="37CE0736" w14:textId="07948B82" w:rsidR="00FA179A" w:rsidRDefault="00FA179A" w:rsidP="00550750">
      <w:pPr>
        <w:rPr>
          <w:bCs/>
          <w:color w:val="auto"/>
          <w:sz w:val="24"/>
        </w:rPr>
      </w:pPr>
    </w:p>
    <w:p w14:paraId="68B8A6CF" w14:textId="2F7CE941" w:rsidR="00FA179A" w:rsidRDefault="00FA179A" w:rsidP="00550750">
      <w:pPr>
        <w:rPr>
          <w:bCs/>
          <w:color w:val="auto"/>
          <w:sz w:val="24"/>
        </w:rPr>
      </w:pPr>
    </w:p>
    <w:p w14:paraId="660D30C3" w14:textId="7C895710" w:rsidR="00FA179A" w:rsidRDefault="00FA179A" w:rsidP="00550750">
      <w:pPr>
        <w:rPr>
          <w:bCs/>
          <w:color w:val="auto"/>
          <w:sz w:val="24"/>
        </w:rPr>
      </w:pPr>
    </w:p>
    <w:p w14:paraId="3BDDF75A" w14:textId="1913E485" w:rsidR="00FA179A" w:rsidRDefault="00FA179A" w:rsidP="00550750">
      <w:pPr>
        <w:rPr>
          <w:bCs/>
          <w:color w:val="auto"/>
          <w:sz w:val="24"/>
        </w:rPr>
      </w:pPr>
    </w:p>
    <w:p w14:paraId="2B328BD3" w14:textId="2A04AC40" w:rsidR="00FA179A" w:rsidRDefault="00FA179A" w:rsidP="00550750">
      <w:pPr>
        <w:rPr>
          <w:bCs/>
          <w:color w:val="auto"/>
          <w:sz w:val="24"/>
        </w:rPr>
      </w:pPr>
    </w:p>
    <w:p w14:paraId="1050DA36" w14:textId="77777777" w:rsidR="00FA179A" w:rsidRDefault="00FA179A" w:rsidP="00550750">
      <w:pPr>
        <w:rPr>
          <w:bCs/>
          <w:color w:val="auto"/>
          <w:sz w:val="24"/>
        </w:rPr>
      </w:pPr>
    </w:p>
    <w:p w14:paraId="52E0D0BC" w14:textId="77777777" w:rsidR="00FA179A" w:rsidRDefault="00FA179A" w:rsidP="00550750">
      <w:pPr>
        <w:rPr>
          <w:bCs/>
          <w:color w:val="auto"/>
          <w:sz w:val="24"/>
        </w:rPr>
      </w:pPr>
    </w:p>
    <w:p w14:paraId="68E4785D" w14:textId="77777777" w:rsidR="00FA179A" w:rsidRDefault="00FA179A" w:rsidP="00550750">
      <w:pPr>
        <w:rPr>
          <w:bCs/>
          <w:color w:val="auto"/>
          <w:sz w:val="24"/>
        </w:rPr>
      </w:pPr>
    </w:p>
    <w:p w14:paraId="1AFB3E75" w14:textId="77777777" w:rsidR="00FA179A" w:rsidRDefault="00FA179A" w:rsidP="00550750">
      <w:pPr>
        <w:rPr>
          <w:bCs/>
          <w:color w:val="auto"/>
          <w:sz w:val="24"/>
        </w:rPr>
      </w:pPr>
    </w:p>
    <w:p w14:paraId="0BB40142" w14:textId="77777777" w:rsidR="00FA179A" w:rsidRDefault="00FA179A" w:rsidP="00550750">
      <w:pPr>
        <w:rPr>
          <w:bCs/>
          <w:color w:val="auto"/>
          <w:sz w:val="24"/>
        </w:rPr>
      </w:pPr>
    </w:p>
    <w:p w14:paraId="78989D6F" w14:textId="77777777" w:rsidR="00FA179A" w:rsidRDefault="00FA179A" w:rsidP="00550750">
      <w:pPr>
        <w:rPr>
          <w:bCs/>
          <w:color w:val="auto"/>
          <w:sz w:val="24"/>
        </w:rPr>
      </w:pPr>
    </w:p>
    <w:p w14:paraId="21C3600D" w14:textId="77777777" w:rsidR="00FA179A" w:rsidRDefault="00FA179A" w:rsidP="00550750">
      <w:pPr>
        <w:rPr>
          <w:bCs/>
          <w:color w:val="auto"/>
          <w:sz w:val="24"/>
        </w:rPr>
      </w:pPr>
    </w:p>
    <w:p w14:paraId="7F4665D3" w14:textId="77777777" w:rsidR="00FA179A" w:rsidRDefault="00FA179A" w:rsidP="00550750">
      <w:pPr>
        <w:rPr>
          <w:bCs/>
          <w:color w:val="auto"/>
          <w:sz w:val="24"/>
        </w:rPr>
      </w:pPr>
    </w:p>
    <w:p w14:paraId="5633F0CF" w14:textId="0BB5D1F1" w:rsidR="00550750" w:rsidRPr="00550750" w:rsidRDefault="00FA179A" w:rsidP="00550750">
      <w:pPr>
        <w:rPr>
          <w:b w:val="0"/>
          <w:bCs/>
          <w:color w:val="auto"/>
          <w:sz w:val="24"/>
        </w:rPr>
      </w:pPr>
      <w:r>
        <w:rPr>
          <w:bCs/>
          <w:color w:val="auto"/>
          <w:sz w:val="24"/>
        </w:rPr>
        <w:t>Step 8:</w:t>
      </w:r>
      <w:r w:rsidR="005656BC">
        <w:rPr>
          <w:b w:val="0"/>
          <w:bCs/>
          <w:color w:val="auto"/>
          <w:sz w:val="24"/>
        </w:rPr>
        <w:t xml:space="preserve"> </w:t>
      </w:r>
      <w:r>
        <w:rPr>
          <w:b w:val="0"/>
          <w:bCs/>
          <w:color w:val="auto"/>
          <w:sz w:val="24"/>
        </w:rPr>
        <w:t>After completing every step mentioned above click on “Submit Button”</w:t>
      </w:r>
    </w:p>
    <w:p w14:paraId="0EBE4E7E" w14:textId="14D3BCCF" w:rsidR="005656BC" w:rsidRPr="00550750" w:rsidRDefault="00550750" w:rsidP="005656BC">
      <w:pPr>
        <w:rPr>
          <w:b w:val="0"/>
          <w:color w:val="00B050"/>
          <w:sz w:val="26"/>
          <w:szCs w:val="26"/>
        </w:rPr>
      </w:pPr>
      <w:r w:rsidRPr="00550750">
        <w:rPr>
          <w:b w:val="0"/>
          <w:color w:val="00B050"/>
          <w:sz w:val="26"/>
          <w:szCs w:val="26"/>
        </w:rPr>
        <w:t xml:space="preserve">Congratulations! Your Order has been confirmed, </w:t>
      </w:r>
      <w:proofErr w:type="gramStart"/>
      <w:r w:rsidRPr="00550750">
        <w:rPr>
          <w:b w:val="0"/>
          <w:color w:val="00B050"/>
          <w:sz w:val="26"/>
          <w:szCs w:val="26"/>
        </w:rPr>
        <w:t>Your</w:t>
      </w:r>
      <w:proofErr w:type="gramEnd"/>
      <w:r w:rsidRPr="00550750">
        <w:rPr>
          <w:b w:val="0"/>
          <w:color w:val="00B050"/>
          <w:sz w:val="26"/>
          <w:szCs w:val="26"/>
        </w:rPr>
        <w:t xml:space="preserve"> respective customer will be notified.</w:t>
      </w:r>
    </w:p>
    <w:p w14:paraId="617EBE27" w14:textId="18F9BC6F" w:rsidR="00412F28" w:rsidRDefault="00412F28">
      <w:pPr>
        <w:spacing w:after="200"/>
        <w:rPr>
          <w:noProof/>
          <w:lang w:val="en-IN" w:eastAsia="en-IN"/>
        </w:rPr>
      </w:pPr>
      <w:r>
        <w:rPr>
          <w:noProof/>
          <w:lang w:val="en-IN" w:eastAsia="en-IN"/>
        </w:rPr>
        <w:br w:type="page"/>
      </w:r>
    </w:p>
    <w:p w14:paraId="4897B455" w14:textId="0D655912" w:rsidR="009960C7" w:rsidRDefault="00EF7CAF" w:rsidP="009960C7">
      <w:pPr>
        <w:pStyle w:val="Heading1"/>
        <w:numPr>
          <w:ilvl w:val="0"/>
          <w:numId w:val="5"/>
        </w:numPr>
        <w:rPr>
          <w:sz w:val="36"/>
        </w:rPr>
      </w:pPr>
      <w:bookmarkStart w:id="20" w:name="_Toc84270853"/>
      <w:r w:rsidRPr="00EF7CAF">
        <w:rPr>
          <w:sz w:val="36"/>
        </w:rPr>
        <w:lastRenderedPageBreak/>
        <w:t>CLF</w:t>
      </w:r>
      <w:bookmarkEnd w:id="20"/>
    </w:p>
    <w:p w14:paraId="5E142EC8" w14:textId="79C5501D" w:rsidR="00E11DB0" w:rsidRDefault="00E11DB0" w:rsidP="00E11DB0">
      <w:pPr>
        <w:rPr>
          <w:b w:val="0"/>
          <w:color w:val="auto"/>
          <w:sz w:val="24"/>
        </w:rPr>
      </w:pPr>
      <w:bookmarkStart w:id="21" w:name="_Toc84270854"/>
      <w:r>
        <w:rPr>
          <w:noProof/>
          <w:lang w:val="en-IN" w:eastAsia="en-IN"/>
        </w:rPr>
        <w:drawing>
          <wp:anchor distT="0" distB="0" distL="114300" distR="114300" simplePos="0" relativeHeight="251819008" behindDoc="0" locked="0" layoutInCell="1" allowOverlap="1" wp14:anchorId="0F546FC6" wp14:editId="3DE16A4A">
            <wp:simplePos x="0" y="0"/>
            <wp:positionH relativeFrom="margin">
              <wp:posOffset>3276600</wp:posOffset>
            </wp:positionH>
            <wp:positionV relativeFrom="paragraph">
              <wp:posOffset>301625</wp:posOffset>
            </wp:positionV>
            <wp:extent cx="1774908" cy="3596640"/>
            <wp:effectExtent l="19050" t="19050" r="15875" b="2286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" b="5233"/>
                    <a:stretch/>
                  </pic:blipFill>
                  <pic:spPr bwMode="auto">
                    <a:xfrm>
                      <a:off x="0" y="0"/>
                      <a:ext cx="1779519" cy="360598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29248" behindDoc="0" locked="0" layoutInCell="1" allowOverlap="1" wp14:anchorId="0BB54A59" wp14:editId="724DAB90">
            <wp:simplePos x="0" y="0"/>
            <wp:positionH relativeFrom="column">
              <wp:posOffset>1257300</wp:posOffset>
            </wp:positionH>
            <wp:positionV relativeFrom="paragraph">
              <wp:posOffset>257175</wp:posOffset>
            </wp:positionV>
            <wp:extent cx="1783080" cy="3634740"/>
            <wp:effectExtent l="19050" t="19050" r="26670" b="2286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9" b="5785"/>
                    <a:stretch/>
                  </pic:blipFill>
                  <pic:spPr bwMode="auto">
                    <a:xfrm>
                      <a:off x="0" y="0"/>
                      <a:ext cx="1783080" cy="36347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60C7">
        <w:rPr>
          <w:b w:val="0"/>
          <w:color w:val="auto"/>
          <w:sz w:val="24"/>
        </w:rPr>
        <w:t>Unlike SHG Enterprise, CLF will have access to two additional modules namely “Buy” Module &amp; SHG Individual module.</w:t>
      </w:r>
    </w:p>
    <w:p w14:paraId="0AA9C739" w14:textId="03C8AA7A" w:rsidR="00E11DB0" w:rsidRDefault="00E11DB0" w:rsidP="00E11DB0">
      <w:pPr>
        <w:rPr>
          <w:b w:val="0"/>
          <w:color w:val="auto"/>
          <w:sz w:val="24"/>
        </w:rPr>
      </w:pPr>
    </w:p>
    <w:p w14:paraId="66CFAEAD" w14:textId="22A67831" w:rsidR="00E11DB0" w:rsidRDefault="00E11DB0" w:rsidP="00E11DB0">
      <w:pPr>
        <w:rPr>
          <w:b w:val="0"/>
          <w:color w:val="auto"/>
          <w:sz w:val="24"/>
        </w:rPr>
      </w:pPr>
    </w:p>
    <w:p w14:paraId="04FF3B52" w14:textId="5D2BA06B" w:rsidR="00E11DB0" w:rsidRDefault="00E11DB0" w:rsidP="00E11DB0">
      <w:pPr>
        <w:rPr>
          <w:b w:val="0"/>
          <w:color w:val="auto"/>
          <w:sz w:val="24"/>
        </w:rPr>
      </w:pPr>
    </w:p>
    <w:p w14:paraId="0B037F7C" w14:textId="50D79440" w:rsidR="00E11DB0" w:rsidRDefault="00E11DB0" w:rsidP="00E11DB0">
      <w:pPr>
        <w:rPr>
          <w:b w:val="0"/>
          <w:color w:val="auto"/>
          <w:sz w:val="24"/>
        </w:rPr>
      </w:pPr>
    </w:p>
    <w:p w14:paraId="2AC066AB" w14:textId="35D99B77" w:rsidR="00E11DB0" w:rsidRDefault="00E11DB0" w:rsidP="00E11DB0">
      <w:pPr>
        <w:rPr>
          <w:b w:val="0"/>
          <w:color w:val="auto"/>
          <w:sz w:val="24"/>
        </w:rPr>
      </w:pPr>
    </w:p>
    <w:p w14:paraId="0B19B89A" w14:textId="782DFDFE" w:rsidR="00E11DB0" w:rsidRDefault="00E11DB0" w:rsidP="00E11DB0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F92B0D4" wp14:editId="39DFD54C">
                <wp:simplePos x="0" y="0"/>
                <wp:positionH relativeFrom="column">
                  <wp:posOffset>3337560</wp:posOffset>
                </wp:positionH>
                <wp:positionV relativeFrom="paragraph">
                  <wp:posOffset>9525</wp:posOffset>
                </wp:positionV>
                <wp:extent cx="1295400" cy="186055"/>
                <wp:effectExtent l="0" t="0" r="19050" b="2349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86055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17974" id="Rounded Rectangle 63" o:spid="_x0000_s1026" style="position:absolute;margin-left:262.8pt;margin-top:.75pt;width:102pt;height:1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3639AB" wp14:editId="3550EA05">
                <wp:simplePos x="0" y="0"/>
                <wp:positionH relativeFrom="column">
                  <wp:posOffset>1417320</wp:posOffset>
                </wp:positionH>
                <wp:positionV relativeFrom="paragraph">
                  <wp:posOffset>200025</wp:posOffset>
                </wp:positionV>
                <wp:extent cx="1295400" cy="186055"/>
                <wp:effectExtent l="0" t="0" r="19050" b="23495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86055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7638A" id="Rounded Rectangle 59" o:spid="_x0000_s1026" style="position:absolute;margin-left:111.6pt;margin-top:15.75pt;width:102pt;height:14.6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" filled="f" strokecolor="red" strokeweight="1.5pt"/>
            </w:pict>
          </mc:Fallback>
        </mc:AlternateContent>
      </w:r>
    </w:p>
    <w:p w14:paraId="0E5C79C6" w14:textId="032F8634" w:rsidR="00E11DB0" w:rsidRDefault="00E11DB0" w:rsidP="00E11DB0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E2BF13F" wp14:editId="26CBA108">
                <wp:simplePos x="0" y="0"/>
                <wp:positionH relativeFrom="column">
                  <wp:posOffset>3345180</wp:posOffset>
                </wp:positionH>
                <wp:positionV relativeFrom="paragraph">
                  <wp:posOffset>39370</wp:posOffset>
                </wp:positionV>
                <wp:extent cx="1295400" cy="186055"/>
                <wp:effectExtent l="0" t="0" r="19050" b="23495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86055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242FDF" id="Rounded Rectangle 73" o:spid="_x0000_s1026" style="position:absolute;margin-left:263.4pt;margin-top:3.1pt;width:102pt;height:14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" filled="f" strokecolor="red" strokeweight="1pt"/>
            </w:pict>
          </mc:Fallback>
        </mc:AlternateContent>
      </w:r>
    </w:p>
    <w:p w14:paraId="0C97B9D5" w14:textId="7E7415A1" w:rsidR="00E11DB0" w:rsidRDefault="00E11DB0" w:rsidP="00E11DB0">
      <w:pPr>
        <w:rPr>
          <w:b w:val="0"/>
          <w:color w:val="auto"/>
          <w:sz w:val="24"/>
        </w:rPr>
      </w:pPr>
    </w:p>
    <w:p w14:paraId="279042D1" w14:textId="7A6BEB70" w:rsidR="00E11DB0" w:rsidRDefault="00E11DB0" w:rsidP="00E11DB0">
      <w:pPr>
        <w:rPr>
          <w:b w:val="0"/>
          <w:color w:val="auto"/>
          <w:sz w:val="24"/>
        </w:rPr>
      </w:pPr>
    </w:p>
    <w:p w14:paraId="5D549172" w14:textId="66820B89" w:rsidR="00E11DB0" w:rsidRDefault="00E11DB0" w:rsidP="00E11DB0">
      <w:pPr>
        <w:rPr>
          <w:b w:val="0"/>
          <w:color w:val="auto"/>
          <w:sz w:val="24"/>
        </w:rPr>
      </w:pPr>
    </w:p>
    <w:p w14:paraId="1E053F64" w14:textId="3731404A" w:rsidR="00E11DB0" w:rsidRDefault="00E11DB0" w:rsidP="00E11DB0">
      <w:pPr>
        <w:rPr>
          <w:b w:val="0"/>
          <w:color w:val="auto"/>
          <w:sz w:val="24"/>
        </w:rPr>
      </w:pPr>
    </w:p>
    <w:p w14:paraId="2A067F74" w14:textId="05A9A22E" w:rsidR="00E11DB0" w:rsidRDefault="00E11DB0" w:rsidP="00E11DB0">
      <w:pPr>
        <w:rPr>
          <w:b w:val="0"/>
          <w:color w:val="auto"/>
          <w:sz w:val="24"/>
        </w:rPr>
      </w:pPr>
    </w:p>
    <w:p w14:paraId="09EA228A" w14:textId="1E8BC04B" w:rsidR="00E11DB0" w:rsidRDefault="00E11DB0" w:rsidP="00E11DB0">
      <w:pPr>
        <w:rPr>
          <w:b w:val="0"/>
          <w:color w:val="auto"/>
          <w:sz w:val="24"/>
        </w:rPr>
      </w:pPr>
    </w:p>
    <w:p w14:paraId="7CFB3B62" w14:textId="43B5100D" w:rsidR="00E11DB0" w:rsidRDefault="00E11DB0" w:rsidP="00E11DB0">
      <w:pPr>
        <w:rPr>
          <w:b w:val="0"/>
          <w:color w:val="auto"/>
          <w:sz w:val="24"/>
        </w:rPr>
      </w:pPr>
    </w:p>
    <w:p w14:paraId="7142B7E9" w14:textId="193D7E36" w:rsidR="00E11DB0" w:rsidRDefault="00E11DB0" w:rsidP="00E11DB0">
      <w:pPr>
        <w:rPr>
          <w:b w:val="0"/>
          <w:color w:val="auto"/>
          <w:sz w:val="24"/>
        </w:rPr>
      </w:pPr>
    </w:p>
    <w:p w14:paraId="02BA0C78" w14:textId="47216F18" w:rsidR="00E11DB0" w:rsidRDefault="00E11DB0" w:rsidP="00E11DB0">
      <w:pPr>
        <w:rPr>
          <w:b w:val="0"/>
          <w:color w:val="auto"/>
          <w:sz w:val="24"/>
        </w:rPr>
      </w:pPr>
    </w:p>
    <w:p w14:paraId="06CA3BC3" w14:textId="1C2F8CF7" w:rsidR="00E11DB0" w:rsidRPr="00E11DB0" w:rsidRDefault="00E11DB0" w:rsidP="00E11DB0">
      <w:pPr>
        <w:rPr>
          <w:b w:val="0"/>
          <w:color w:val="auto"/>
          <w:sz w:val="24"/>
        </w:rPr>
      </w:pPr>
    </w:p>
    <w:p w14:paraId="4832E4B8" w14:textId="20408495" w:rsidR="00E11DB0" w:rsidRDefault="00E11DB0" w:rsidP="00E11DB0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r>
        <w:rPr>
          <w:sz w:val="32"/>
        </w:rPr>
        <w:t>Buy Module</w:t>
      </w:r>
    </w:p>
    <w:p w14:paraId="637D5164" w14:textId="549EEED8" w:rsidR="00E11DB0" w:rsidRDefault="00E11DB0" w:rsidP="00E11DB0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To access Buy Manager click on “Buy” button under menu shown above.</w:t>
      </w:r>
    </w:p>
    <w:p w14:paraId="59A84E68" w14:textId="77777777" w:rsidR="00E11DB0" w:rsidRPr="00E11DB0" w:rsidRDefault="00E11DB0" w:rsidP="00E11DB0">
      <w:pPr>
        <w:rPr>
          <w:b w:val="0"/>
          <w:color w:val="auto"/>
          <w:sz w:val="24"/>
        </w:rPr>
      </w:pPr>
      <w:r w:rsidRPr="00E11DB0">
        <w:rPr>
          <w:b w:val="0"/>
          <w:color w:val="auto"/>
          <w:sz w:val="24"/>
        </w:rPr>
        <w:t xml:space="preserve">In </w:t>
      </w:r>
      <w:r>
        <w:rPr>
          <w:b w:val="0"/>
          <w:color w:val="auto"/>
          <w:sz w:val="24"/>
        </w:rPr>
        <w:t>“</w:t>
      </w:r>
      <w:r w:rsidRPr="00E11DB0">
        <w:rPr>
          <w:b w:val="0"/>
          <w:color w:val="auto"/>
          <w:sz w:val="24"/>
        </w:rPr>
        <w:t xml:space="preserve">Buy </w:t>
      </w:r>
      <w:proofErr w:type="gramStart"/>
      <w:r w:rsidRPr="00E11DB0">
        <w:rPr>
          <w:b w:val="0"/>
          <w:color w:val="auto"/>
          <w:sz w:val="24"/>
        </w:rPr>
        <w:t>Manager</w:t>
      </w:r>
      <w:r>
        <w:rPr>
          <w:b w:val="0"/>
          <w:color w:val="auto"/>
          <w:sz w:val="24"/>
        </w:rPr>
        <w:t>”</w:t>
      </w:r>
      <w:proofErr w:type="gramEnd"/>
      <w:r w:rsidRPr="00E11DB0">
        <w:rPr>
          <w:b w:val="0"/>
          <w:color w:val="auto"/>
          <w:sz w:val="24"/>
        </w:rPr>
        <w:t xml:space="preserve"> you will have list of all the sales made and an option to leave a </w:t>
      </w:r>
      <w:r>
        <w:rPr>
          <w:b w:val="0"/>
          <w:color w:val="auto"/>
          <w:sz w:val="24"/>
        </w:rPr>
        <w:t xml:space="preserve">written </w:t>
      </w:r>
      <w:r w:rsidRPr="00E11DB0">
        <w:rPr>
          <w:b w:val="0"/>
          <w:color w:val="auto"/>
          <w:sz w:val="24"/>
        </w:rPr>
        <w:t xml:space="preserve">feedback to buyer </w:t>
      </w:r>
      <w:r>
        <w:rPr>
          <w:b w:val="0"/>
          <w:color w:val="auto"/>
          <w:sz w:val="24"/>
        </w:rPr>
        <w:t xml:space="preserve">as well as </w:t>
      </w:r>
      <w:r w:rsidRPr="00E11DB0">
        <w:rPr>
          <w:b w:val="0"/>
          <w:color w:val="auto"/>
          <w:sz w:val="24"/>
        </w:rPr>
        <w:t>a star rating</w:t>
      </w:r>
      <w:r>
        <w:rPr>
          <w:b w:val="0"/>
          <w:color w:val="auto"/>
          <w:sz w:val="24"/>
        </w:rPr>
        <w:t>.</w:t>
      </w:r>
    </w:p>
    <w:p w14:paraId="28D4C6E5" w14:textId="77777777" w:rsidR="00E11DB0" w:rsidRDefault="00E11DB0" w:rsidP="00E11DB0">
      <w:pPr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28224" behindDoc="0" locked="0" layoutInCell="1" allowOverlap="1" wp14:anchorId="3162329B" wp14:editId="1F3C39A7">
            <wp:simplePos x="0" y="0"/>
            <wp:positionH relativeFrom="column">
              <wp:posOffset>800100</wp:posOffset>
            </wp:positionH>
            <wp:positionV relativeFrom="paragraph">
              <wp:posOffset>10795</wp:posOffset>
            </wp:positionV>
            <wp:extent cx="1778493" cy="3581400"/>
            <wp:effectExtent l="19050" t="19050" r="12700" b="1905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" b="6912"/>
                    <a:stretch/>
                  </pic:blipFill>
                  <pic:spPr bwMode="auto">
                    <a:xfrm>
                      <a:off x="0" y="0"/>
                      <a:ext cx="1778493" cy="35814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827200" behindDoc="0" locked="0" layoutInCell="1" allowOverlap="1" wp14:anchorId="647C913C" wp14:editId="19DC9546">
            <wp:simplePos x="0" y="0"/>
            <wp:positionH relativeFrom="column">
              <wp:posOffset>2971800</wp:posOffset>
            </wp:positionH>
            <wp:positionV relativeFrom="paragraph">
              <wp:posOffset>33655</wp:posOffset>
            </wp:positionV>
            <wp:extent cx="1695027" cy="3467100"/>
            <wp:effectExtent l="19050" t="19050" r="19685" b="190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7" b="5473"/>
                    <a:stretch/>
                  </pic:blipFill>
                  <pic:spPr bwMode="auto">
                    <a:xfrm>
                      <a:off x="0" y="0"/>
                      <a:ext cx="1695027" cy="34671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60C7">
        <w:rPr>
          <w:noProof/>
          <w:lang w:val="en-IN" w:eastAsia="en-IN"/>
        </w:rPr>
        <w:t xml:space="preserve"> </w:t>
      </w:r>
    </w:p>
    <w:p w14:paraId="05DF143D" w14:textId="77777777" w:rsidR="00E11DB0" w:rsidRDefault="00E11DB0" w:rsidP="00E11DB0">
      <w:pPr>
        <w:rPr>
          <w:noProof/>
          <w:lang w:val="en-IN" w:eastAsia="en-IN"/>
        </w:rPr>
      </w:pPr>
    </w:p>
    <w:p w14:paraId="5A1821DB" w14:textId="77777777" w:rsidR="00E11DB0" w:rsidRDefault="00E11DB0" w:rsidP="00E11DB0">
      <w:pPr>
        <w:rPr>
          <w:noProof/>
          <w:lang w:val="en-IN" w:eastAsia="en-IN"/>
        </w:rPr>
      </w:pPr>
    </w:p>
    <w:p w14:paraId="6AD7A326" w14:textId="77777777" w:rsidR="00E11DB0" w:rsidRDefault="00E11DB0" w:rsidP="00E11DB0">
      <w:pPr>
        <w:rPr>
          <w:noProof/>
          <w:lang w:val="en-IN" w:eastAsia="en-IN"/>
        </w:rPr>
      </w:pPr>
    </w:p>
    <w:p w14:paraId="6D9AEBC7" w14:textId="77777777" w:rsidR="00E11DB0" w:rsidRDefault="00E11DB0" w:rsidP="00E11DB0">
      <w:pPr>
        <w:rPr>
          <w:noProof/>
          <w:lang w:val="en-IN" w:eastAsia="en-IN"/>
        </w:rPr>
      </w:pPr>
    </w:p>
    <w:p w14:paraId="6B541E9C" w14:textId="77777777" w:rsidR="00E11DB0" w:rsidRDefault="00E11DB0" w:rsidP="00E11DB0">
      <w:pPr>
        <w:rPr>
          <w:noProof/>
          <w:lang w:val="en-IN" w:eastAsia="en-IN"/>
        </w:rPr>
      </w:pPr>
    </w:p>
    <w:p w14:paraId="1527477A" w14:textId="77777777" w:rsidR="00E11DB0" w:rsidRDefault="00E11DB0" w:rsidP="00E11DB0">
      <w:pPr>
        <w:rPr>
          <w:noProof/>
          <w:lang w:val="en-IN" w:eastAsia="en-IN"/>
        </w:rPr>
      </w:pPr>
    </w:p>
    <w:p w14:paraId="1EEDD017" w14:textId="77777777" w:rsidR="00E11DB0" w:rsidRDefault="00E11DB0" w:rsidP="00E11DB0">
      <w:pPr>
        <w:rPr>
          <w:noProof/>
          <w:lang w:val="en-IN" w:eastAsia="en-IN"/>
        </w:rPr>
      </w:pPr>
    </w:p>
    <w:p w14:paraId="2454C1BF" w14:textId="77777777" w:rsidR="00E11DB0" w:rsidRDefault="00E11DB0" w:rsidP="00E11DB0">
      <w:pPr>
        <w:rPr>
          <w:noProof/>
          <w:lang w:val="en-IN" w:eastAsia="en-IN"/>
        </w:rPr>
      </w:pPr>
    </w:p>
    <w:p w14:paraId="6299897C" w14:textId="77777777" w:rsidR="00E11DB0" w:rsidRDefault="00E11DB0" w:rsidP="00E11DB0">
      <w:pPr>
        <w:rPr>
          <w:noProof/>
          <w:lang w:val="en-IN" w:eastAsia="en-IN"/>
        </w:rPr>
      </w:pPr>
    </w:p>
    <w:p w14:paraId="373C56BA" w14:textId="77777777" w:rsidR="00E11DB0" w:rsidRDefault="00E11DB0" w:rsidP="00E11DB0">
      <w:pPr>
        <w:rPr>
          <w:noProof/>
          <w:lang w:val="en-IN" w:eastAsia="en-IN"/>
        </w:rPr>
      </w:pPr>
    </w:p>
    <w:p w14:paraId="20D80101" w14:textId="77777777" w:rsidR="00E11DB0" w:rsidRDefault="00E11DB0" w:rsidP="00E11DB0">
      <w:pPr>
        <w:rPr>
          <w:noProof/>
          <w:lang w:val="en-IN" w:eastAsia="en-IN"/>
        </w:rPr>
      </w:pPr>
    </w:p>
    <w:p w14:paraId="0011F55E" w14:textId="5AD406E4" w:rsidR="00E11DB0" w:rsidRPr="009960C7" w:rsidRDefault="00E11DB0" w:rsidP="009960C7"/>
    <w:p w14:paraId="03114658" w14:textId="262DA27C" w:rsidR="00E11DB0" w:rsidRDefault="00E11DB0" w:rsidP="00E11DB0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r>
        <w:rPr>
          <w:sz w:val="32"/>
        </w:rPr>
        <w:t>SHG Individuals</w:t>
      </w:r>
    </w:p>
    <w:p w14:paraId="3FBF42D1" w14:textId="5F2F725F" w:rsidR="00E11DB0" w:rsidRPr="00E11DB0" w:rsidRDefault="00E11DB0" w:rsidP="00E11DB0">
      <w:r>
        <w:rPr>
          <w:noProof/>
          <w:lang w:val="en-IN" w:eastAsia="en-IN"/>
        </w:rPr>
        <w:drawing>
          <wp:inline distT="0" distB="0" distL="0" distR="0" wp14:anchorId="3A439448" wp14:editId="03F70E9C">
            <wp:extent cx="2407920" cy="48993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481" b="5960"/>
                    <a:stretch/>
                  </pic:blipFill>
                  <pic:spPr bwMode="auto">
                    <a:xfrm>
                      <a:off x="0" y="0"/>
                      <a:ext cx="2414937" cy="491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A61C" w14:textId="017E8DFA" w:rsidR="009960C7" w:rsidRDefault="00E11DB0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36"/>
          <w:szCs w:val="32"/>
        </w:rPr>
      </w:pPr>
      <w:r>
        <w:rPr>
          <w:rFonts w:asciiTheme="majorHAnsi" w:eastAsiaTheme="majorEastAsia" w:hAnsiTheme="majorHAnsi" w:cstheme="majorBidi"/>
          <w:color w:val="061F57" w:themeColor="text2" w:themeShade="BF"/>
          <w:kern w:val="28"/>
          <w:sz w:val="36"/>
          <w:szCs w:val="32"/>
        </w:rPr>
        <w:br w:type="page"/>
      </w:r>
    </w:p>
    <w:p w14:paraId="493DDCCC" w14:textId="77777777" w:rsidR="00E11DB0" w:rsidRDefault="00E11DB0" w:rsidP="00E11DB0">
      <w:pPr>
        <w:pStyle w:val="Heading1"/>
        <w:numPr>
          <w:ilvl w:val="0"/>
          <w:numId w:val="5"/>
        </w:numPr>
        <w:rPr>
          <w:sz w:val="36"/>
        </w:rPr>
      </w:pPr>
      <w:bookmarkStart w:id="22" w:name="_Toc84270852"/>
      <w:r w:rsidRPr="00EF7CAF">
        <w:rPr>
          <w:sz w:val="36"/>
        </w:rPr>
        <w:lastRenderedPageBreak/>
        <w:t>SHG Enterprise</w:t>
      </w:r>
      <w:bookmarkEnd w:id="22"/>
    </w:p>
    <w:p w14:paraId="654C4F1B" w14:textId="77777777" w:rsidR="00E11DB0" w:rsidRDefault="00E11DB0" w:rsidP="00E11DB0">
      <w:pPr>
        <w:rPr>
          <w:b w:val="0"/>
          <w:color w:val="auto"/>
          <w:sz w:val="24"/>
        </w:rPr>
      </w:pPr>
      <w:r w:rsidRPr="005A045B">
        <w:rPr>
          <w:b w:val="0"/>
          <w:color w:val="auto"/>
          <w:sz w:val="24"/>
        </w:rPr>
        <w:t xml:space="preserve">When you </w:t>
      </w:r>
      <w:r>
        <w:rPr>
          <w:b w:val="0"/>
          <w:color w:val="auto"/>
          <w:sz w:val="24"/>
        </w:rPr>
        <w:t>sign-up as SHG E</w:t>
      </w:r>
      <w:r w:rsidRPr="005A045B">
        <w:rPr>
          <w:b w:val="0"/>
          <w:color w:val="auto"/>
          <w:sz w:val="24"/>
        </w:rPr>
        <w:t>nterprise (while setting up the account)</w:t>
      </w:r>
      <w:r>
        <w:rPr>
          <w:b w:val="0"/>
          <w:color w:val="auto"/>
          <w:sz w:val="24"/>
        </w:rPr>
        <w:t>, you will not have access to “Buy” Module and “SHG Individuals” Module.</w:t>
      </w:r>
    </w:p>
    <w:p w14:paraId="3B83A636" w14:textId="77777777" w:rsidR="00E11DB0" w:rsidRPr="005A045B" w:rsidRDefault="00E11DB0" w:rsidP="00E11DB0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35392" behindDoc="0" locked="0" layoutInCell="1" allowOverlap="1" wp14:anchorId="517CD36B" wp14:editId="3CC79B8B">
            <wp:simplePos x="0" y="0"/>
            <wp:positionH relativeFrom="column">
              <wp:posOffset>2346960</wp:posOffset>
            </wp:positionH>
            <wp:positionV relativeFrom="paragraph">
              <wp:posOffset>18415</wp:posOffset>
            </wp:positionV>
            <wp:extent cx="1790700" cy="3979024"/>
            <wp:effectExtent l="0" t="0" r="0" b="254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46" cy="39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0A6FE02" wp14:editId="316B7CC0">
                <wp:simplePos x="0" y="0"/>
                <wp:positionH relativeFrom="column">
                  <wp:posOffset>220980</wp:posOffset>
                </wp:positionH>
                <wp:positionV relativeFrom="paragraph">
                  <wp:posOffset>1817370</wp:posOffset>
                </wp:positionV>
                <wp:extent cx="1295400" cy="186055"/>
                <wp:effectExtent l="0" t="0" r="19050" b="23495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86055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800EA" id="Rounded Rectangle 44" o:spid="_x0000_s1026" style="position:absolute;margin-left:17.4pt;margin-top:143.1pt;width:102pt;height:14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039DAC6B" wp14:editId="52EC301B">
            <wp:extent cx="1935480" cy="3945609"/>
            <wp:effectExtent l="19050" t="19050" r="26670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479" b="5785"/>
                    <a:stretch/>
                  </pic:blipFill>
                  <pic:spPr bwMode="auto">
                    <a:xfrm>
                      <a:off x="0" y="0"/>
                      <a:ext cx="1945320" cy="396566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96FE2" w14:textId="04E8E47A" w:rsidR="00E11DB0" w:rsidRDefault="00E11DB0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36"/>
          <w:szCs w:val="32"/>
        </w:rPr>
      </w:pPr>
      <w:r>
        <w:rPr>
          <w:sz w:val="36"/>
        </w:rPr>
        <w:br w:type="page"/>
      </w:r>
      <w:bookmarkStart w:id="23" w:name="_GoBack"/>
      <w:bookmarkEnd w:id="23"/>
    </w:p>
    <w:p w14:paraId="1AE5D133" w14:textId="0E8BE3A2" w:rsidR="00487115" w:rsidRPr="00856D66" w:rsidRDefault="00487115" w:rsidP="00487115">
      <w:pPr>
        <w:pStyle w:val="Heading1"/>
        <w:numPr>
          <w:ilvl w:val="0"/>
          <w:numId w:val="5"/>
        </w:numPr>
        <w:rPr>
          <w:sz w:val="36"/>
        </w:rPr>
      </w:pPr>
      <w:r>
        <w:rPr>
          <w:sz w:val="36"/>
        </w:rPr>
        <w:lastRenderedPageBreak/>
        <w:t>Other Features</w:t>
      </w:r>
      <w:bookmarkEnd w:id="21"/>
    </w:p>
    <w:p w14:paraId="5EA4ACAD" w14:textId="48C91D00" w:rsidR="00550750" w:rsidRPr="00550750" w:rsidRDefault="00550750" w:rsidP="00550750">
      <w:pPr>
        <w:pStyle w:val="Heading2"/>
        <w:numPr>
          <w:ilvl w:val="1"/>
          <w:numId w:val="5"/>
        </w:numPr>
        <w:ind w:left="673" w:hanging="708"/>
        <w:rPr>
          <w:sz w:val="32"/>
        </w:rPr>
      </w:pPr>
      <w:bookmarkStart w:id="24" w:name="_Toc84270855"/>
      <w:r>
        <w:rPr>
          <w:sz w:val="32"/>
        </w:rPr>
        <w:t>Change Language</w:t>
      </w:r>
      <w:bookmarkEnd w:id="24"/>
    </w:p>
    <w:p w14:paraId="7AC6DF19" w14:textId="6CEF4FC4" w:rsidR="00550750" w:rsidRDefault="00856D66" w:rsidP="00550750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To</w:t>
      </w:r>
      <w:r w:rsidR="00550750">
        <w:rPr>
          <w:b w:val="0"/>
          <w:color w:val="auto"/>
          <w:sz w:val="24"/>
        </w:rPr>
        <w:t xml:space="preserve"> change language follow the steps below:</w:t>
      </w:r>
    </w:p>
    <w:p w14:paraId="7BDF2FF7" w14:textId="72D042ED" w:rsidR="00550750" w:rsidRDefault="00550750" w:rsidP="00550750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1</w:t>
      </w:r>
      <w:r>
        <w:rPr>
          <w:b w:val="0"/>
          <w:color w:val="auto"/>
          <w:sz w:val="24"/>
        </w:rPr>
        <w:t>: Click on menu button on homepage</w:t>
      </w:r>
    </w:p>
    <w:p w14:paraId="2E9B3068" w14:textId="6833B542" w:rsidR="00550750" w:rsidRDefault="00550750" w:rsidP="00550750">
      <w:pPr>
        <w:rPr>
          <w:b w:val="0"/>
          <w:color w:val="auto"/>
          <w:sz w:val="24"/>
        </w:rPr>
      </w:pPr>
      <w:r w:rsidRPr="00550750">
        <w:rPr>
          <w:color w:val="auto"/>
          <w:sz w:val="24"/>
        </w:rPr>
        <w:t>Step 2</w:t>
      </w:r>
      <w:r>
        <w:rPr>
          <w:b w:val="0"/>
          <w:color w:val="auto"/>
          <w:sz w:val="24"/>
        </w:rPr>
        <w:t>: From side-pane click language toggle button.</w:t>
      </w:r>
    </w:p>
    <w:p w14:paraId="06DB5826" w14:textId="35DD705D" w:rsidR="00023CB1" w:rsidRDefault="00550750" w:rsidP="00023CB1">
      <w:pPr>
        <w:rPr>
          <w:b w:val="0"/>
          <w:color w:val="auto"/>
          <w:sz w:val="24"/>
        </w:rPr>
      </w:pPr>
      <w:r>
        <w:rPr>
          <w:b w:val="0"/>
          <w:color w:val="auto"/>
          <w:sz w:val="24"/>
        </w:rPr>
        <w:t>Now the language of the entire app will change.</w:t>
      </w:r>
    </w:p>
    <w:p w14:paraId="27E260EF" w14:textId="7D229DB2" w:rsidR="00856D66" w:rsidRPr="00023CB1" w:rsidRDefault="00023CB1" w:rsidP="00023CB1">
      <w:pPr>
        <w:rPr>
          <w:b w:val="0"/>
          <w:color w:val="auto"/>
          <w:sz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806720" behindDoc="0" locked="0" layoutInCell="1" allowOverlap="1" wp14:anchorId="0D18A2F7" wp14:editId="6B8AC8E3">
            <wp:simplePos x="0" y="0"/>
            <wp:positionH relativeFrom="margin">
              <wp:posOffset>4610099</wp:posOffset>
            </wp:positionH>
            <wp:positionV relativeFrom="paragraph">
              <wp:posOffset>33020</wp:posOffset>
            </wp:positionV>
            <wp:extent cx="2094671" cy="4282440"/>
            <wp:effectExtent l="0" t="0" r="1270" b="381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4" b="5416"/>
                    <a:stretch/>
                  </pic:blipFill>
                  <pic:spPr bwMode="auto">
                    <a:xfrm>
                      <a:off x="0" y="0"/>
                      <a:ext cx="2096113" cy="428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7E4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873011D" wp14:editId="271D46E1">
                <wp:simplePos x="0" y="0"/>
                <wp:positionH relativeFrom="column">
                  <wp:posOffset>2300605</wp:posOffset>
                </wp:positionH>
                <wp:positionV relativeFrom="paragraph">
                  <wp:posOffset>628015</wp:posOffset>
                </wp:positionV>
                <wp:extent cx="1726219" cy="214746"/>
                <wp:effectExtent l="0" t="0" r="26670" b="13970"/>
                <wp:wrapNone/>
                <wp:docPr id="129" name="Rounded 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219" cy="214746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BE0E06" id="Rounded Rectangle 129" o:spid="_x0000_s1026" style="position:absolute;margin-left:181.15pt;margin-top:49.45pt;width:135.9pt;height:16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" filled="f" strokecolor="red" strokeweight="1.5pt"/>
            </w:pict>
          </mc:Fallback>
        </mc:AlternateContent>
      </w:r>
      <w:r w:rsidR="003617E4">
        <w:rPr>
          <w:noProof/>
          <w:lang w:val="en-IN" w:eastAsia="en-IN"/>
        </w:rPr>
        <w:drawing>
          <wp:anchor distT="0" distB="0" distL="114300" distR="114300" simplePos="0" relativeHeight="251619321" behindDoc="0" locked="0" layoutInCell="1" allowOverlap="1" wp14:anchorId="63737DB0" wp14:editId="33E83555">
            <wp:simplePos x="0" y="0"/>
            <wp:positionH relativeFrom="margin">
              <wp:posOffset>2247900</wp:posOffset>
            </wp:positionH>
            <wp:positionV relativeFrom="paragraph">
              <wp:posOffset>5080</wp:posOffset>
            </wp:positionV>
            <wp:extent cx="2171700" cy="4400691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8" b="5233"/>
                    <a:stretch/>
                  </pic:blipFill>
                  <pic:spPr bwMode="auto">
                    <a:xfrm>
                      <a:off x="0" y="0"/>
                      <a:ext cx="2176905" cy="441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748FC" w14:textId="4E08F478" w:rsidR="00C519F4" w:rsidRDefault="00023CB1">
      <w:pPr>
        <w:spacing w:after="200"/>
        <w:rPr>
          <w:rFonts w:eastAsiaTheme="majorEastAsia" w:cstheme="majorBidi"/>
          <w:b w:val="0"/>
          <w:sz w:val="32"/>
          <w:szCs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FF8D3F6" wp14:editId="4C6A26B3">
                <wp:simplePos x="0" y="0"/>
                <wp:positionH relativeFrom="column">
                  <wp:posOffset>39370</wp:posOffset>
                </wp:positionH>
                <wp:positionV relativeFrom="paragraph">
                  <wp:posOffset>106680</wp:posOffset>
                </wp:positionV>
                <wp:extent cx="198120" cy="213360"/>
                <wp:effectExtent l="0" t="0" r="11430" b="15240"/>
                <wp:wrapNone/>
                <wp:docPr id="128" name="Rounded 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213360"/>
                        </a:xfrm>
                        <a:prstGeom prst="roundRect">
                          <a:avLst>
                            <a:gd name="adj" fmla="val 9910"/>
                          </a:avLst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77B327" id="Rounded Rectangle 128" o:spid="_x0000_s1026" style="position:absolute;margin-left:3.1pt;margin-top:8.4pt;width:15.6pt;height:16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4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804672" behindDoc="0" locked="0" layoutInCell="1" allowOverlap="1" wp14:anchorId="76AEBE88" wp14:editId="049F19A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091690" cy="4267200"/>
            <wp:effectExtent l="0" t="0" r="381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0" b="5245"/>
                    <a:stretch/>
                  </pic:blipFill>
                  <pic:spPr bwMode="auto">
                    <a:xfrm>
                      <a:off x="0" y="0"/>
                      <a:ext cx="209169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19F4">
        <w:rPr>
          <w:sz w:val="32"/>
        </w:rPr>
        <w:br w:type="page"/>
      </w:r>
    </w:p>
    <w:p w14:paraId="054ED11A" w14:textId="0A0F77E5" w:rsidR="00C519F4" w:rsidRPr="00C519F4" w:rsidRDefault="00C519F4" w:rsidP="00C519F4">
      <w:pPr>
        <w:pStyle w:val="Heading2"/>
        <w:numPr>
          <w:ilvl w:val="1"/>
          <w:numId w:val="5"/>
        </w:numPr>
        <w:rPr>
          <w:sz w:val="32"/>
        </w:rPr>
      </w:pPr>
      <w:bookmarkStart w:id="25" w:name="_Toc84091391"/>
      <w:bookmarkStart w:id="26" w:name="_Toc84270856"/>
      <w:r w:rsidRPr="00C519F4">
        <w:rPr>
          <w:sz w:val="32"/>
        </w:rPr>
        <w:lastRenderedPageBreak/>
        <w:t>Grievances</w:t>
      </w:r>
      <w:bookmarkEnd w:id="25"/>
      <w:bookmarkEnd w:id="26"/>
    </w:p>
    <w:p w14:paraId="70A525B0" w14:textId="6B9DA9CD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b w:val="0"/>
          <w:color w:val="auto"/>
          <w:sz w:val="24"/>
        </w:rPr>
        <w:t>In order to raise an issue users can built in grievances section in the app,</w:t>
      </w:r>
      <w:r w:rsidR="00093116">
        <w:rPr>
          <w:b w:val="0"/>
          <w:color w:val="auto"/>
          <w:sz w:val="24"/>
        </w:rPr>
        <w:t xml:space="preserve"> In order to access grievances f</w:t>
      </w:r>
      <w:r w:rsidRPr="00875A3E">
        <w:rPr>
          <w:b w:val="0"/>
          <w:color w:val="auto"/>
          <w:sz w:val="24"/>
        </w:rPr>
        <w:t>ollow the steps below:</w:t>
      </w:r>
    </w:p>
    <w:p w14:paraId="0AA3BD23" w14:textId="77777777" w:rsidR="00875A3E" w:rsidRPr="00875A3E" w:rsidRDefault="00875A3E" w:rsidP="00875A3E">
      <w:pPr>
        <w:rPr>
          <w:b w:val="0"/>
          <w:bCs/>
          <w:color w:val="auto"/>
          <w:sz w:val="24"/>
        </w:rPr>
      </w:pPr>
      <w:r w:rsidRPr="00875A3E">
        <w:rPr>
          <w:color w:val="auto"/>
          <w:sz w:val="24"/>
        </w:rPr>
        <w:t xml:space="preserve">Step 1: </w:t>
      </w:r>
      <w:r w:rsidRPr="00875A3E">
        <w:rPr>
          <w:b w:val="0"/>
          <w:bCs/>
          <w:color w:val="auto"/>
          <w:sz w:val="24"/>
        </w:rPr>
        <w:t>Go to side pane and click on “Grievances”</w:t>
      </w:r>
    </w:p>
    <w:p w14:paraId="469BA648" w14:textId="6DCBE2B8" w:rsidR="00875A3E" w:rsidRPr="00875A3E" w:rsidRDefault="00875A3E" w:rsidP="00875A3E">
      <w:pPr>
        <w:rPr>
          <w:color w:val="auto"/>
          <w:sz w:val="24"/>
        </w:rPr>
      </w:pPr>
      <w:r w:rsidRPr="00875A3E">
        <w:rPr>
          <w:color w:val="auto"/>
          <w:sz w:val="24"/>
        </w:rPr>
        <w:t xml:space="preserve">Step 2: </w:t>
      </w:r>
      <w:r w:rsidRPr="00875A3E">
        <w:rPr>
          <w:b w:val="0"/>
          <w:bCs/>
          <w:color w:val="auto"/>
          <w:sz w:val="24"/>
        </w:rPr>
        <w:t xml:space="preserve">Click on “Raise Ticket” at the </w:t>
      </w:r>
      <w:r w:rsidR="00E94625">
        <w:rPr>
          <w:b w:val="0"/>
          <w:bCs/>
          <w:color w:val="auto"/>
          <w:sz w:val="24"/>
        </w:rPr>
        <w:t>bottom</w:t>
      </w:r>
      <w:r w:rsidRPr="00875A3E">
        <w:rPr>
          <w:b w:val="0"/>
          <w:bCs/>
          <w:color w:val="auto"/>
          <w:sz w:val="24"/>
        </w:rPr>
        <w:t>.</w:t>
      </w:r>
    </w:p>
    <w:p w14:paraId="5C46E555" w14:textId="77777777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3:</w:t>
      </w:r>
      <w:r w:rsidRPr="00875A3E">
        <w:rPr>
          <w:b w:val="0"/>
          <w:color w:val="auto"/>
          <w:sz w:val="24"/>
        </w:rPr>
        <w:t xml:space="preserve"> Select your issue from dropdown, and explain in the text field below</w:t>
      </w:r>
    </w:p>
    <w:p w14:paraId="26D8CB2B" w14:textId="77777777" w:rsidR="00875A3E" w:rsidRPr="00875A3E" w:rsidRDefault="00875A3E" w:rsidP="00875A3E">
      <w:pPr>
        <w:rPr>
          <w:b w:val="0"/>
          <w:color w:val="auto"/>
          <w:sz w:val="24"/>
        </w:rPr>
      </w:pPr>
      <w:r w:rsidRPr="00875A3E">
        <w:rPr>
          <w:color w:val="auto"/>
          <w:sz w:val="24"/>
        </w:rPr>
        <w:t>Step 4</w:t>
      </w:r>
      <w:r w:rsidRPr="00875A3E">
        <w:rPr>
          <w:b w:val="0"/>
          <w:color w:val="auto"/>
          <w:sz w:val="24"/>
        </w:rPr>
        <w:t>: Click on “Submit”</w:t>
      </w:r>
    </w:p>
    <w:p w14:paraId="1CBFA3B0" w14:textId="49253DC1" w:rsidR="00C519F4" w:rsidRDefault="00DB546D" w:rsidP="00C519F4">
      <w:r>
        <w:rPr>
          <w:noProof/>
          <w:lang w:val="en-IN" w:eastAsia="en-IN"/>
        </w:rPr>
        <w:drawing>
          <wp:anchor distT="0" distB="0" distL="114300" distR="114300" simplePos="0" relativeHeight="251766784" behindDoc="0" locked="0" layoutInCell="1" allowOverlap="1" wp14:anchorId="7C088A07" wp14:editId="400F4409">
            <wp:simplePos x="0" y="0"/>
            <wp:positionH relativeFrom="column">
              <wp:posOffset>2514600</wp:posOffset>
            </wp:positionH>
            <wp:positionV relativeFrom="paragraph">
              <wp:posOffset>169545</wp:posOffset>
            </wp:positionV>
            <wp:extent cx="2209800" cy="465582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2209800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74E4E" w14:textId="1F242828" w:rsidR="00C519F4" w:rsidRDefault="00C519F4" w:rsidP="00C519F4">
      <w:r>
        <w:rPr>
          <w:noProof/>
          <w:lang w:val="en-IN" w:eastAsia="en-IN"/>
        </w:rPr>
        <w:drawing>
          <wp:anchor distT="0" distB="0" distL="114300" distR="114300" simplePos="0" relativeHeight="251767808" behindDoc="0" locked="0" layoutInCell="1" allowOverlap="1" wp14:anchorId="70840F74" wp14:editId="3299E537">
            <wp:simplePos x="0" y="0"/>
            <wp:positionH relativeFrom="column">
              <wp:posOffset>4724400</wp:posOffset>
            </wp:positionH>
            <wp:positionV relativeFrom="paragraph">
              <wp:posOffset>64770</wp:posOffset>
            </wp:positionV>
            <wp:extent cx="2110997" cy="4442460"/>
            <wp:effectExtent l="0" t="0" r="381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8"/>
                    <a:stretch/>
                  </pic:blipFill>
                  <pic:spPr bwMode="auto">
                    <a:xfrm>
                      <a:off x="0" y="0"/>
                      <a:ext cx="2110997" cy="44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 wp14:anchorId="2AA252B8" wp14:editId="7C43AEFC">
            <wp:extent cx="2214774" cy="46634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248"/>
                    <a:stretch/>
                  </pic:blipFill>
                  <pic:spPr bwMode="auto">
                    <a:xfrm>
                      <a:off x="0" y="0"/>
                      <a:ext cx="2223852" cy="46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7D6D" w14:textId="77777777" w:rsidR="00C519F4" w:rsidRPr="00C519F4" w:rsidRDefault="00C519F4" w:rsidP="00C519F4"/>
    <w:p w14:paraId="32AD8160" w14:textId="308E0624" w:rsidR="00AC77D5" w:rsidRPr="000B63A2" w:rsidRDefault="00AC77D5" w:rsidP="003D0DE6">
      <w:pPr>
        <w:pStyle w:val="ListParagraph"/>
        <w:ind w:left="-284"/>
        <w:rPr>
          <w:b w:val="0"/>
          <w:color w:val="auto"/>
          <w:sz w:val="24"/>
        </w:rPr>
      </w:pPr>
    </w:p>
    <w:sectPr w:rsidR="00AC77D5" w:rsidRPr="000B63A2" w:rsidSect="0036005B">
      <w:headerReference w:type="default" r:id="rId68"/>
      <w:footerReference w:type="default" r:id="rId69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9DC504" w14:textId="77777777" w:rsidR="003A7DEC" w:rsidRDefault="003A7DEC">
      <w:r>
        <w:separator/>
      </w:r>
    </w:p>
    <w:p w14:paraId="0E9BE234" w14:textId="77777777" w:rsidR="003A7DEC" w:rsidRDefault="003A7DEC"/>
  </w:endnote>
  <w:endnote w:type="continuationSeparator" w:id="0">
    <w:p w14:paraId="294E1683" w14:textId="77777777" w:rsidR="003A7DEC" w:rsidRDefault="003A7DEC">
      <w:r>
        <w:continuationSeparator/>
      </w:r>
    </w:p>
    <w:p w14:paraId="33C25CCF" w14:textId="77777777" w:rsidR="003A7DEC" w:rsidRDefault="003A7D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AAC700" w14:textId="598804D3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1DB0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58A136B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6752A0" w14:textId="77777777" w:rsidR="003A7DEC" w:rsidRDefault="003A7DEC">
      <w:r>
        <w:separator/>
      </w:r>
    </w:p>
    <w:p w14:paraId="7ED97DE4" w14:textId="77777777" w:rsidR="003A7DEC" w:rsidRDefault="003A7DEC"/>
  </w:footnote>
  <w:footnote w:type="continuationSeparator" w:id="0">
    <w:p w14:paraId="68E0E5C0" w14:textId="77777777" w:rsidR="003A7DEC" w:rsidRDefault="003A7DEC">
      <w:r>
        <w:continuationSeparator/>
      </w:r>
    </w:p>
    <w:p w14:paraId="16DAF276" w14:textId="77777777" w:rsidR="003A7DEC" w:rsidRDefault="003A7DE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4599250" w14:textId="77777777" w:rsidTr="0036005B">
      <w:trPr>
        <w:trHeight w:val="709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FC54AC3" w14:textId="77777777" w:rsidR="00D077E9" w:rsidRDefault="00D077E9">
          <w:pPr>
            <w:pStyle w:val="Header"/>
          </w:pPr>
        </w:p>
        <w:p w14:paraId="355B22FA" w14:textId="46B3C968" w:rsidR="0036005B" w:rsidRPr="0036005B" w:rsidRDefault="006C4B93" w:rsidP="0036005B">
          <w:proofErr w:type="spellStart"/>
          <w:r>
            <w:t>A</w:t>
          </w:r>
          <w:r w:rsidR="00412F28">
            <w:t>jeevika</w:t>
          </w:r>
          <w:proofErr w:type="spellEnd"/>
          <w:r w:rsidR="00412F28">
            <w:t xml:space="preserve"> Enterprise</w:t>
          </w:r>
          <w:r w:rsidR="0036005B">
            <w:t xml:space="preserve"> User Manual</w:t>
          </w:r>
        </w:p>
      </w:tc>
    </w:tr>
  </w:tbl>
  <w:p w14:paraId="7B4EB118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A4245"/>
    <w:multiLevelType w:val="multilevel"/>
    <w:tmpl w:val="20DE67EA"/>
    <w:lvl w:ilvl="0">
      <w:start w:val="2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9721359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2" w15:restartNumberingAfterBreak="0">
    <w:nsid w:val="0EDE18D1"/>
    <w:multiLevelType w:val="multilevel"/>
    <w:tmpl w:val="FB5E12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77A3467"/>
    <w:multiLevelType w:val="hybridMultilevel"/>
    <w:tmpl w:val="213E9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2A5639"/>
    <w:multiLevelType w:val="hybridMultilevel"/>
    <w:tmpl w:val="B6BE3102"/>
    <w:lvl w:ilvl="0" w:tplc="1BB8D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F04B06"/>
    <w:multiLevelType w:val="hybridMultilevel"/>
    <w:tmpl w:val="F00CB188"/>
    <w:lvl w:ilvl="0" w:tplc="21CE5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AA30AD7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7" w15:restartNumberingAfterBreak="0">
    <w:nsid w:val="52F3698D"/>
    <w:multiLevelType w:val="hybridMultilevel"/>
    <w:tmpl w:val="58DEA51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470295"/>
    <w:multiLevelType w:val="multilevel"/>
    <w:tmpl w:val="F934CBD8"/>
    <w:lvl w:ilvl="0">
      <w:start w:val="1"/>
      <w:numFmt w:val="decimal"/>
      <w:lvlText w:val="%1.0.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80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9" w15:restartNumberingAfterBreak="0">
    <w:nsid w:val="699A73EC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F4905EE"/>
    <w:multiLevelType w:val="multilevel"/>
    <w:tmpl w:val="D55267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3"/>
  </w:num>
  <w:num w:numId="4">
    <w:abstractNumId w:val="10"/>
  </w:num>
  <w:num w:numId="5">
    <w:abstractNumId w:val="1"/>
  </w:num>
  <w:num w:numId="6">
    <w:abstractNumId w:val="0"/>
  </w:num>
  <w:num w:numId="7">
    <w:abstractNumId w:val="6"/>
  </w:num>
  <w:num w:numId="8">
    <w:abstractNumId w:val="8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803"/>
    <w:rsid w:val="0001165A"/>
    <w:rsid w:val="00023CB1"/>
    <w:rsid w:val="0002482E"/>
    <w:rsid w:val="00050324"/>
    <w:rsid w:val="00061826"/>
    <w:rsid w:val="00093116"/>
    <w:rsid w:val="000A0150"/>
    <w:rsid w:val="000B208F"/>
    <w:rsid w:val="000B63A2"/>
    <w:rsid w:val="000C6A7B"/>
    <w:rsid w:val="000E63C9"/>
    <w:rsid w:val="00117152"/>
    <w:rsid w:val="00124E3B"/>
    <w:rsid w:val="00130E9D"/>
    <w:rsid w:val="00133D92"/>
    <w:rsid w:val="00137610"/>
    <w:rsid w:val="00150A6D"/>
    <w:rsid w:val="00185B35"/>
    <w:rsid w:val="001A1091"/>
    <w:rsid w:val="001D7201"/>
    <w:rsid w:val="001E55AB"/>
    <w:rsid w:val="001F2BC8"/>
    <w:rsid w:val="001F4078"/>
    <w:rsid w:val="001F5F6B"/>
    <w:rsid w:val="00206E64"/>
    <w:rsid w:val="00207361"/>
    <w:rsid w:val="002201C1"/>
    <w:rsid w:val="00243EBC"/>
    <w:rsid w:val="00246A35"/>
    <w:rsid w:val="00247CD2"/>
    <w:rsid w:val="0026561B"/>
    <w:rsid w:val="00270427"/>
    <w:rsid w:val="00284348"/>
    <w:rsid w:val="002915FA"/>
    <w:rsid w:val="002A27D4"/>
    <w:rsid w:val="002E12BF"/>
    <w:rsid w:val="002F24AE"/>
    <w:rsid w:val="002F51F5"/>
    <w:rsid w:val="00306648"/>
    <w:rsid w:val="00312137"/>
    <w:rsid w:val="00324022"/>
    <w:rsid w:val="00330359"/>
    <w:rsid w:val="00332EA8"/>
    <w:rsid w:val="0033762F"/>
    <w:rsid w:val="003400E9"/>
    <w:rsid w:val="00345A72"/>
    <w:rsid w:val="0036005B"/>
    <w:rsid w:val="003617E4"/>
    <w:rsid w:val="00366C7E"/>
    <w:rsid w:val="00370896"/>
    <w:rsid w:val="003775B1"/>
    <w:rsid w:val="00384EA3"/>
    <w:rsid w:val="00390D00"/>
    <w:rsid w:val="003A02C3"/>
    <w:rsid w:val="003A39A1"/>
    <w:rsid w:val="003A7DEC"/>
    <w:rsid w:val="003B33D6"/>
    <w:rsid w:val="003C2191"/>
    <w:rsid w:val="003D0DE6"/>
    <w:rsid w:val="003D3863"/>
    <w:rsid w:val="004110DE"/>
    <w:rsid w:val="00412F28"/>
    <w:rsid w:val="0044085A"/>
    <w:rsid w:val="00487115"/>
    <w:rsid w:val="004963F3"/>
    <w:rsid w:val="004A48BE"/>
    <w:rsid w:val="004B21A5"/>
    <w:rsid w:val="004C0E0C"/>
    <w:rsid w:val="005037F0"/>
    <w:rsid w:val="00516A86"/>
    <w:rsid w:val="00525E61"/>
    <w:rsid w:val="005275F6"/>
    <w:rsid w:val="00527765"/>
    <w:rsid w:val="00535E31"/>
    <w:rsid w:val="00550750"/>
    <w:rsid w:val="00563487"/>
    <w:rsid w:val="005656BC"/>
    <w:rsid w:val="00572102"/>
    <w:rsid w:val="005A045B"/>
    <w:rsid w:val="005B12D8"/>
    <w:rsid w:val="005C5D18"/>
    <w:rsid w:val="005F1BB0"/>
    <w:rsid w:val="0063369C"/>
    <w:rsid w:val="00650B6E"/>
    <w:rsid w:val="00650C2E"/>
    <w:rsid w:val="00656C4D"/>
    <w:rsid w:val="006B244A"/>
    <w:rsid w:val="006C4B93"/>
    <w:rsid w:val="006D10DA"/>
    <w:rsid w:val="006E5716"/>
    <w:rsid w:val="007008AC"/>
    <w:rsid w:val="00720803"/>
    <w:rsid w:val="0072299D"/>
    <w:rsid w:val="00723E66"/>
    <w:rsid w:val="007302B3"/>
    <w:rsid w:val="00730733"/>
    <w:rsid w:val="00730E3A"/>
    <w:rsid w:val="00736AAF"/>
    <w:rsid w:val="0074370E"/>
    <w:rsid w:val="00744304"/>
    <w:rsid w:val="00762945"/>
    <w:rsid w:val="00764135"/>
    <w:rsid w:val="00765B2A"/>
    <w:rsid w:val="007710AB"/>
    <w:rsid w:val="0077170D"/>
    <w:rsid w:val="00780879"/>
    <w:rsid w:val="00783A34"/>
    <w:rsid w:val="007C1768"/>
    <w:rsid w:val="007C2126"/>
    <w:rsid w:val="007C6B52"/>
    <w:rsid w:val="007D16C5"/>
    <w:rsid w:val="00856D66"/>
    <w:rsid w:val="00862FE4"/>
    <w:rsid w:val="0086389A"/>
    <w:rsid w:val="00875A3E"/>
    <w:rsid w:val="0087605E"/>
    <w:rsid w:val="008B1FEE"/>
    <w:rsid w:val="008B6307"/>
    <w:rsid w:val="008C34E7"/>
    <w:rsid w:val="008F7F2F"/>
    <w:rsid w:val="00902E01"/>
    <w:rsid w:val="00903C32"/>
    <w:rsid w:val="0091314E"/>
    <w:rsid w:val="00916B16"/>
    <w:rsid w:val="009173B9"/>
    <w:rsid w:val="009260AF"/>
    <w:rsid w:val="0093335D"/>
    <w:rsid w:val="0093613E"/>
    <w:rsid w:val="00941A85"/>
    <w:rsid w:val="00943026"/>
    <w:rsid w:val="0094353C"/>
    <w:rsid w:val="009572F1"/>
    <w:rsid w:val="00966B81"/>
    <w:rsid w:val="009879D0"/>
    <w:rsid w:val="009960C7"/>
    <w:rsid w:val="0099730B"/>
    <w:rsid w:val="009C0C9B"/>
    <w:rsid w:val="009C7720"/>
    <w:rsid w:val="009E769D"/>
    <w:rsid w:val="009F3A3A"/>
    <w:rsid w:val="00A13050"/>
    <w:rsid w:val="00A23AFA"/>
    <w:rsid w:val="00A31B3E"/>
    <w:rsid w:val="00A46E6D"/>
    <w:rsid w:val="00A532F3"/>
    <w:rsid w:val="00A760FF"/>
    <w:rsid w:val="00A8489E"/>
    <w:rsid w:val="00A966FC"/>
    <w:rsid w:val="00A96B02"/>
    <w:rsid w:val="00AB2079"/>
    <w:rsid w:val="00AC1F15"/>
    <w:rsid w:val="00AC29F3"/>
    <w:rsid w:val="00AC77D5"/>
    <w:rsid w:val="00AD7806"/>
    <w:rsid w:val="00B231E5"/>
    <w:rsid w:val="00B93042"/>
    <w:rsid w:val="00BB68A0"/>
    <w:rsid w:val="00BB7575"/>
    <w:rsid w:val="00BC1A38"/>
    <w:rsid w:val="00BD5604"/>
    <w:rsid w:val="00BE1C33"/>
    <w:rsid w:val="00BE6986"/>
    <w:rsid w:val="00C02B87"/>
    <w:rsid w:val="00C3614D"/>
    <w:rsid w:val="00C4019E"/>
    <w:rsid w:val="00C4086D"/>
    <w:rsid w:val="00C519F4"/>
    <w:rsid w:val="00CA1896"/>
    <w:rsid w:val="00CB5B28"/>
    <w:rsid w:val="00CF5371"/>
    <w:rsid w:val="00D0323A"/>
    <w:rsid w:val="00D0559F"/>
    <w:rsid w:val="00D077E9"/>
    <w:rsid w:val="00D13BA8"/>
    <w:rsid w:val="00D42CB7"/>
    <w:rsid w:val="00D5413D"/>
    <w:rsid w:val="00D570A9"/>
    <w:rsid w:val="00D641B4"/>
    <w:rsid w:val="00D70D02"/>
    <w:rsid w:val="00D71809"/>
    <w:rsid w:val="00D770C7"/>
    <w:rsid w:val="00D86945"/>
    <w:rsid w:val="00D90290"/>
    <w:rsid w:val="00D943EA"/>
    <w:rsid w:val="00DB49F8"/>
    <w:rsid w:val="00DB546D"/>
    <w:rsid w:val="00DD152F"/>
    <w:rsid w:val="00DE213F"/>
    <w:rsid w:val="00DF027C"/>
    <w:rsid w:val="00E00A32"/>
    <w:rsid w:val="00E040F8"/>
    <w:rsid w:val="00E069FD"/>
    <w:rsid w:val="00E11DB0"/>
    <w:rsid w:val="00E13DD9"/>
    <w:rsid w:val="00E22ACD"/>
    <w:rsid w:val="00E2718B"/>
    <w:rsid w:val="00E51CF0"/>
    <w:rsid w:val="00E620B0"/>
    <w:rsid w:val="00E81B40"/>
    <w:rsid w:val="00E922B8"/>
    <w:rsid w:val="00E94625"/>
    <w:rsid w:val="00EB2A7E"/>
    <w:rsid w:val="00EC617F"/>
    <w:rsid w:val="00EC7CF9"/>
    <w:rsid w:val="00EF555B"/>
    <w:rsid w:val="00EF7CAF"/>
    <w:rsid w:val="00F01AE0"/>
    <w:rsid w:val="00F027BB"/>
    <w:rsid w:val="00F11DCF"/>
    <w:rsid w:val="00F162EA"/>
    <w:rsid w:val="00F412A8"/>
    <w:rsid w:val="00F51C8F"/>
    <w:rsid w:val="00F52D27"/>
    <w:rsid w:val="00F74AD9"/>
    <w:rsid w:val="00F83527"/>
    <w:rsid w:val="00F9440A"/>
    <w:rsid w:val="00FA179A"/>
    <w:rsid w:val="00FA4A3F"/>
    <w:rsid w:val="00FC5517"/>
    <w:rsid w:val="00FD583F"/>
    <w:rsid w:val="00FD7488"/>
    <w:rsid w:val="00FF0800"/>
    <w:rsid w:val="00FF16B4"/>
    <w:rsid w:val="00FF779C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E14ED"/>
  <w15:docId w15:val="{93137545-A14F-475D-9EEA-68B6396D8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60FF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0B63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12D8"/>
    <w:rPr>
      <w:color w:val="3592C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E769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E76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769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563487"/>
    <w:pPr>
      <w:spacing w:after="100" w:line="259" w:lineRule="auto"/>
      <w:ind w:left="440"/>
    </w:pPr>
    <w:rPr>
      <w:rFonts w:cs="Times New Roman"/>
      <w:b w:val="0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ir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127149C93A443EF9BDC3285488AA2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CBCB7D-E2E2-4DDF-963D-9F2A90ACDA37}"/>
      </w:docPartPr>
      <w:docPartBody>
        <w:p w:rsidR="00775684" w:rsidRDefault="00555C06">
          <w:pPr>
            <w:pStyle w:val="F127149C93A443EF9BDC3285488AA2A7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markup="0" w:comments="0"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E21"/>
    <w:rsid w:val="00156A0E"/>
    <w:rsid w:val="001A70F6"/>
    <w:rsid w:val="002B19A1"/>
    <w:rsid w:val="0030779D"/>
    <w:rsid w:val="004C48B6"/>
    <w:rsid w:val="00555C06"/>
    <w:rsid w:val="00775684"/>
    <w:rsid w:val="00795E79"/>
    <w:rsid w:val="009F2E21"/>
    <w:rsid w:val="00AD702A"/>
    <w:rsid w:val="00BF24F4"/>
    <w:rsid w:val="00C26B6C"/>
    <w:rsid w:val="00D21977"/>
    <w:rsid w:val="00DC7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F127149C93A443EF9BDC3285488AA2A7">
    <w:name w:val="F127149C93A443EF9BDC3285488AA2A7"/>
  </w:style>
  <w:style w:type="paragraph" w:customStyle="1" w:styleId="846A2D4E9EA945ACB5D9C8F296356397">
    <w:name w:val="846A2D4E9EA945ACB5D9C8F296356397"/>
    <w:rsid w:val="00C26B6C"/>
  </w:style>
  <w:style w:type="paragraph" w:customStyle="1" w:styleId="B3322FD3B4CA48C0AC3A49D4BDC1FA2F">
    <w:name w:val="B3322FD3B4CA48C0AC3A49D4BDC1FA2F"/>
    <w:rsid w:val="00C26B6C"/>
  </w:style>
  <w:style w:type="paragraph" w:customStyle="1" w:styleId="4EE50FE663424702B24E16C719013344">
    <w:name w:val="4EE50FE663424702B24E16C719013344"/>
    <w:rsid w:val="00C26B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75D1D-814F-4B6E-9B46-E85C6BB840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2490</TotalTime>
  <Pages>23</Pages>
  <Words>1802</Words>
  <Characters>10272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samir</dc:creator>
  <cp:keywords/>
  <cp:lastModifiedBy>samir</cp:lastModifiedBy>
  <cp:revision>89</cp:revision>
  <cp:lastPrinted>2021-08-08T11:02:00Z</cp:lastPrinted>
  <dcterms:created xsi:type="dcterms:W3CDTF">2021-08-07T19:01:00Z</dcterms:created>
  <dcterms:modified xsi:type="dcterms:W3CDTF">2021-10-05T20:34:00Z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