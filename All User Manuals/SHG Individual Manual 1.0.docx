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8612FA" w14:textId="5DA2CB41" w:rsidR="00D077E9" w:rsidRDefault="006C4B93" w:rsidP="00D70D02">
      <w:r w:rsidRPr="006C4B93">
        <w:rPr>
          <w:noProof/>
          <w:lang w:val="en-IN" w:eastAsia="en-IN"/>
        </w:rPr>
        <w:drawing>
          <wp:anchor distT="0" distB="0" distL="114300" distR="114300" simplePos="0" relativeHeight="251805696" behindDoc="0" locked="0" layoutInCell="1" allowOverlap="1" wp14:anchorId="2260BFC5" wp14:editId="10AF9B9D">
            <wp:simplePos x="0" y="0"/>
            <wp:positionH relativeFrom="margin">
              <wp:posOffset>3832860</wp:posOffset>
            </wp:positionH>
            <wp:positionV relativeFrom="paragraph">
              <wp:posOffset>-353060</wp:posOffset>
            </wp:positionV>
            <wp:extent cx="1257935" cy="774700"/>
            <wp:effectExtent l="0" t="0" r="0" b="6350"/>
            <wp:wrapNone/>
            <wp:docPr id="99" name="Picture 99" descr="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ource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35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4B93">
        <w:rPr>
          <w:noProof/>
          <w:lang w:val="en-IN" w:eastAsia="en-IN"/>
        </w:rPr>
        <w:drawing>
          <wp:anchor distT="0" distB="0" distL="114300" distR="114300" simplePos="0" relativeHeight="251806720" behindDoc="0" locked="0" layoutInCell="1" allowOverlap="1" wp14:anchorId="2A192091" wp14:editId="3BF19B7F">
            <wp:simplePos x="0" y="0"/>
            <wp:positionH relativeFrom="column">
              <wp:posOffset>6229350</wp:posOffset>
            </wp:positionH>
            <wp:positionV relativeFrom="paragraph">
              <wp:posOffset>-441325</wp:posOffset>
            </wp:positionV>
            <wp:extent cx="498475" cy="1009650"/>
            <wp:effectExtent l="0" t="0" r="0" b="0"/>
            <wp:wrapNone/>
            <wp:docPr id="43" name="Graphic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4B93">
        <w:rPr>
          <w:noProof/>
          <w:lang w:val="en-IN" w:eastAsia="en-IN"/>
        </w:rPr>
        <w:drawing>
          <wp:anchor distT="0" distB="0" distL="114300" distR="114300" simplePos="0" relativeHeight="251807744" behindDoc="0" locked="0" layoutInCell="1" allowOverlap="1" wp14:anchorId="0FA4246D" wp14:editId="3EE71939">
            <wp:simplePos x="0" y="0"/>
            <wp:positionH relativeFrom="column">
              <wp:posOffset>5165090</wp:posOffset>
            </wp:positionH>
            <wp:positionV relativeFrom="paragraph">
              <wp:posOffset>-441960</wp:posOffset>
            </wp:positionV>
            <wp:extent cx="985520" cy="985520"/>
            <wp:effectExtent l="0" t="0" r="5080" b="5080"/>
            <wp:wrapNone/>
            <wp:docPr id="17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52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63F3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0CE7C8" wp14:editId="42BF817D">
                <wp:simplePos x="0" y="0"/>
                <wp:positionH relativeFrom="column">
                  <wp:posOffset>-172720</wp:posOffset>
                </wp:positionH>
                <wp:positionV relativeFrom="paragraph">
                  <wp:posOffset>-382482</wp:posOffset>
                </wp:positionV>
                <wp:extent cx="3725333" cy="25146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5333" cy="2514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0DFCE1" w14:textId="77777777" w:rsidR="002C727B" w:rsidRPr="00D86945" w:rsidRDefault="002C727B" w:rsidP="002C727B">
                            <w:pPr>
                              <w:pStyle w:val="Title"/>
                              <w:spacing w:after="0"/>
                            </w:pPr>
                            <w:proofErr w:type="spellStart"/>
                            <w:r w:rsidRPr="00207361">
                              <w:t>Ajeevika</w:t>
                            </w:r>
                            <w:proofErr w:type="spellEnd"/>
                            <w:r w:rsidRPr="00207361">
                              <w:t xml:space="preserve"> </w:t>
                            </w:r>
                            <w:r>
                              <w:t>SHG Individual</w:t>
                            </w:r>
                            <w:r w:rsidRPr="00207361">
                              <w:t xml:space="preserve"> App</w:t>
                            </w:r>
                            <w:r>
                              <w:t xml:space="preserve"> User Manual</w:t>
                            </w:r>
                          </w:p>
                          <w:p w14:paraId="7B8ECC42" w14:textId="5D50E27F" w:rsidR="00306648" w:rsidRPr="00D86945" w:rsidRDefault="00306648" w:rsidP="00306648">
                            <w:pPr>
                              <w:pStyle w:val="Title"/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0CE7C8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-13.6pt;margin-top:-30.1pt;width:293.35pt;height:19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" filled="f" stroked="f" strokeweight=".5pt">
                <v:textbox>
                  <w:txbxContent>
                    <w:p w14:paraId="030DFCE1" w14:textId="77777777" w:rsidR="002C727B" w:rsidRPr="00D86945" w:rsidRDefault="002C727B" w:rsidP="002C727B">
                      <w:pPr>
                        <w:pStyle w:val="Title"/>
                        <w:spacing w:after="0"/>
                      </w:pPr>
                      <w:proofErr w:type="spellStart"/>
                      <w:r w:rsidRPr="00207361">
                        <w:t>Ajeevika</w:t>
                      </w:r>
                      <w:proofErr w:type="spellEnd"/>
                      <w:r w:rsidRPr="00207361">
                        <w:t xml:space="preserve"> </w:t>
                      </w:r>
                      <w:r>
                        <w:t>SHG Individual</w:t>
                      </w:r>
                      <w:r w:rsidRPr="00207361">
                        <w:t xml:space="preserve"> App</w:t>
                      </w:r>
                      <w:r>
                        <w:t xml:space="preserve"> User Manual</w:t>
                      </w:r>
                    </w:p>
                    <w:p w14:paraId="7B8ECC42" w14:textId="5D50E27F" w:rsidR="00306648" w:rsidRPr="00D86945" w:rsidRDefault="00306648" w:rsidP="00306648">
                      <w:pPr>
                        <w:pStyle w:val="Title"/>
                        <w:spacing w:after="0"/>
                      </w:pPr>
                    </w:p>
                  </w:txbxContent>
                </v:textbox>
              </v:shape>
            </w:pict>
          </mc:Fallback>
        </mc:AlternateContent>
      </w:r>
      <w:r w:rsidR="0036005B">
        <w:rPr>
          <w:noProof/>
          <w:sz w:val="10"/>
          <w:szCs w:val="10"/>
          <w:lang w:val="en-IN" w:eastAsia="en-IN"/>
        </w:rPr>
        <w:drawing>
          <wp:anchor distT="0" distB="0" distL="114300" distR="114300" simplePos="0" relativeHeight="251660288" behindDoc="1" locked="0" layoutInCell="1" allowOverlap="1" wp14:anchorId="4548FD77" wp14:editId="47D773D3">
            <wp:simplePos x="0" y="0"/>
            <wp:positionH relativeFrom="column">
              <wp:posOffset>-3260725</wp:posOffset>
            </wp:positionH>
            <wp:positionV relativeFrom="paragraph">
              <wp:posOffset>-1017270</wp:posOffset>
            </wp:positionV>
            <wp:extent cx="10303510" cy="6896100"/>
            <wp:effectExtent l="0" t="0" r="254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green-tea-bud-leaves-green-tea-plantations-morning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0351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0AAABAB4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E92E9A5" w14:textId="49CE28F9" w:rsidR="00D077E9" w:rsidRDefault="00D077E9" w:rsidP="00D077E9"/>
          <w:p w14:paraId="751A3D33" w14:textId="77777777" w:rsidR="00D077E9" w:rsidRDefault="00306648" w:rsidP="00D077E9">
            <w:r>
              <w:rPr>
                <w:noProof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11DDC3FE" wp14:editId="2F833035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968375</wp:posOffset>
                      </wp:positionV>
                      <wp:extent cx="1390918" cy="0"/>
                      <wp:effectExtent l="0" t="19050" r="19050" b="19050"/>
                      <wp:wrapNone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A13CF06" id="Straight Connector 5" o:spid="_x0000_s1026" alt="text divider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15pt,76.25pt" to="109.65pt,7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" strokecolor="#082a75 [3215]" strokeweight="3pt"/>
                  </w:pict>
                </mc:Fallback>
              </mc:AlternateContent>
            </w:r>
          </w:p>
        </w:tc>
      </w:tr>
      <w:tr w:rsidR="00D077E9" w14:paraId="0B7DF358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52C93187" w14:textId="77777777" w:rsidR="00D077E9" w:rsidRDefault="00D077E9" w:rsidP="00D077E9">
            <w:pPr>
              <w:rPr>
                <w:noProof/>
              </w:rPr>
            </w:pPr>
          </w:p>
        </w:tc>
      </w:tr>
      <w:tr w:rsidR="00D077E9" w14:paraId="257E84C5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9ED2EA3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val="en-IN" w:eastAsia="en-IN"/>
              </w:rPr>
              <mc:AlternateContent>
                <mc:Choice Requires="wps">
                  <w:drawing>
                    <wp:inline distT="0" distB="0" distL="0" distR="0" wp14:anchorId="435F40E3" wp14:editId="56DD30D4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B02C55B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1B2321D9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2DD63469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0DA56AED" w14:textId="2EBDFFD9" w:rsidR="00D077E9" w:rsidRDefault="000F2580" w:rsidP="00D077E9">
            <w:sdt>
              <w:sdtPr>
                <w:id w:val="-1740469667"/>
                <w:placeholder>
                  <w:docPart w:val="F127149C93A443EF9BDC3285488AA2A7"/>
                </w:placeholder>
                <w15:appearance w15:val="hidden"/>
              </w:sdtPr>
              <w:sdtEndPr/>
              <w:sdtContent>
                <w:r w:rsidR="004963F3" w:rsidRPr="004963F3">
                  <w:t xml:space="preserve"> SHG Enterprise App </w:t>
                </w:r>
                <w:r w:rsidR="00306648">
                  <w:t xml:space="preserve">User </w:t>
                </w:r>
                <w:r w:rsidR="0036005B">
                  <w:t>Manual</w:t>
                </w:r>
              </w:sdtContent>
            </w:sdt>
          </w:p>
          <w:p w14:paraId="1E03C437" w14:textId="2A5B7421" w:rsidR="00D077E9" w:rsidRDefault="00306648" w:rsidP="00D077E9">
            <w:r>
              <w:t>By Kamtech Associates</w:t>
            </w:r>
          </w:p>
          <w:p w14:paraId="1182E1AB" w14:textId="228C093C" w:rsidR="0036005B" w:rsidRDefault="0036005B" w:rsidP="00D077E9">
            <w:r>
              <w:rPr>
                <w:noProof/>
                <w:lang w:val="en-IN" w:eastAsia="en-IN"/>
              </w:rPr>
              <w:drawing>
                <wp:inline distT="0" distB="0" distL="0" distR="0" wp14:anchorId="25207B34" wp14:editId="7EA70B1B">
                  <wp:extent cx="1095375" cy="109537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8B3BB7" w14:textId="77777777"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14:paraId="01B83045" w14:textId="7B061E03" w:rsidR="009E769D" w:rsidRPr="009E769D" w:rsidRDefault="00EC7CF9">
      <w:pPr>
        <w:spacing w:after="20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19328" behindDoc="1" locked="0" layoutInCell="1" allowOverlap="1" wp14:anchorId="6786EEBB" wp14:editId="6961FFB2">
                <wp:simplePos x="0" y="0"/>
                <wp:positionH relativeFrom="page">
                  <wp:align>right</wp:align>
                </wp:positionH>
                <wp:positionV relativeFrom="page">
                  <wp:posOffset>6667500</wp:posOffset>
                </wp:positionV>
                <wp:extent cx="7780020" cy="339852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0020" cy="3398520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C1560" id="Rectangle 2" o:spid="_x0000_s1026" alt="colored rectangle" style="position:absolute;margin-left:561.4pt;margin-top:525pt;width:612.6pt;height:267.6pt;z-index:-25169715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" fillcolor="#34aba2 [3209]" stroked="f" strokeweight="2pt">
                <w10:wrap anchorx="page" anchory="page"/>
              </v:rect>
            </w:pict>
          </mc:Fallback>
        </mc:AlternateContent>
      </w:r>
      <w:r w:rsidR="00780879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20352" behindDoc="1" locked="0" layoutInCell="1" allowOverlap="1" wp14:anchorId="06117895" wp14:editId="6F9B374A">
                <wp:simplePos x="0" y="0"/>
                <wp:positionH relativeFrom="column">
                  <wp:posOffset>-205740</wp:posOffset>
                </wp:positionH>
                <wp:positionV relativeFrom="page">
                  <wp:posOffset>6682740</wp:posOffset>
                </wp:positionV>
                <wp:extent cx="3938905" cy="248412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24841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68764E" id="Rectangle 3" o:spid="_x0000_s1026" alt="white rectangle for text on cover" style="position:absolute;margin-left:-16.2pt;margin-top:526.2pt;width:310.15pt;height:195.6pt;z-index:-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" fillcolor="white [3212]" stroked="f" strokeweight="2pt">
                <w10:wrap anchory="page"/>
              </v:rect>
            </w:pict>
          </mc:Fallback>
        </mc:AlternateContent>
      </w:r>
      <w:r w:rsidR="00D077E9">
        <w:br w:type="page"/>
      </w:r>
    </w:p>
    <w:sdt>
      <w:sdtPr>
        <w:rPr>
          <w:rFonts w:asciiTheme="minorHAnsi" w:eastAsiaTheme="minorEastAsia" w:hAnsiTheme="minorHAnsi" w:cstheme="minorBidi"/>
          <w:b/>
          <w:color w:val="082A75" w:themeColor="text2"/>
          <w:sz w:val="28"/>
          <w:szCs w:val="22"/>
        </w:rPr>
        <w:id w:val="-3866178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2206B1C" w14:textId="77777777" w:rsidR="009E769D" w:rsidRDefault="009E769D">
          <w:pPr>
            <w:pStyle w:val="TOCHeading"/>
          </w:pPr>
          <w:r>
            <w:t>Contents</w:t>
          </w:r>
        </w:p>
        <w:p w14:paraId="690F41AF" w14:textId="39E62D73" w:rsidR="000B7D5D" w:rsidRPr="000B7D5D" w:rsidRDefault="009E769D">
          <w:pPr>
            <w:pStyle w:val="TOC1"/>
            <w:tabs>
              <w:tab w:val="left" w:pos="66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r w:rsidRPr="00EC617F">
            <w:rPr>
              <w:b w:val="0"/>
            </w:rPr>
            <w:fldChar w:fldCharType="begin"/>
          </w:r>
          <w:r w:rsidRPr="00EC617F">
            <w:rPr>
              <w:b w:val="0"/>
            </w:rPr>
            <w:instrText xml:space="preserve"> TOC \o "1-3" \h \z \u </w:instrText>
          </w:r>
          <w:r w:rsidRPr="00EC617F">
            <w:rPr>
              <w:b w:val="0"/>
            </w:rPr>
            <w:fldChar w:fldCharType="separate"/>
          </w:r>
          <w:hyperlink w:anchor="_Toc84354694" w:history="1">
            <w:r w:rsidR="000B7D5D" w:rsidRPr="000B7D5D">
              <w:rPr>
                <w:rStyle w:val="Hyperlink"/>
                <w:b w:val="0"/>
                <w:noProof/>
              </w:rPr>
              <w:t>1.0.</w:t>
            </w:r>
            <w:r w:rsidR="000B7D5D" w:rsidRPr="000B7D5D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0B7D5D" w:rsidRPr="000B7D5D">
              <w:rPr>
                <w:rStyle w:val="Hyperlink"/>
                <w:b w:val="0"/>
                <w:noProof/>
              </w:rPr>
              <w:t>General Information</w:t>
            </w:r>
            <w:r w:rsidR="000B7D5D" w:rsidRPr="000B7D5D">
              <w:rPr>
                <w:b w:val="0"/>
                <w:noProof/>
                <w:webHidden/>
              </w:rPr>
              <w:tab/>
            </w:r>
            <w:r w:rsidR="000B7D5D" w:rsidRPr="000B7D5D">
              <w:rPr>
                <w:b w:val="0"/>
                <w:noProof/>
                <w:webHidden/>
              </w:rPr>
              <w:fldChar w:fldCharType="begin"/>
            </w:r>
            <w:r w:rsidR="000B7D5D" w:rsidRPr="000B7D5D">
              <w:rPr>
                <w:b w:val="0"/>
                <w:noProof/>
                <w:webHidden/>
              </w:rPr>
              <w:instrText xml:space="preserve"> PAGEREF _Toc84354694 \h </w:instrText>
            </w:r>
            <w:r w:rsidR="000B7D5D" w:rsidRPr="000B7D5D">
              <w:rPr>
                <w:b w:val="0"/>
                <w:noProof/>
                <w:webHidden/>
              </w:rPr>
            </w:r>
            <w:r w:rsidR="000B7D5D" w:rsidRPr="000B7D5D">
              <w:rPr>
                <w:b w:val="0"/>
                <w:noProof/>
                <w:webHidden/>
              </w:rPr>
              <w:fldChar w:fldCharType="separate"/>
            </w:r>
            <w:r w:rsidR="000B7D5D" w:rsidRPr="000B7D5D">
              <w:rPr>
                <w:b w:val="0"/>
                <w:noProof/>
                <w:webHidden/>
              </w:rPr>
              <w:t>3</w:t>
            </w:r>
            <w:r w:rsidR="000B7D5D" w:rsidRPr="000B7D5D">
              <w:rPr>
                <w:b w:val="0"/>
                <w:noProof/>
                <w:webHidden/>
              </w:rPr>
              <w:fldChar w:fldCharType="end"/>
            </w:r>
          </w:hyperlink>
        </w:p>
        <w:p w14:paraId="0957C71F" w14:textId="199DB536" w:rsidR="000B7D5D" w:rsidRPr="000B7D5D" w:rsidRDefault="000F2580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4695" w:history="1">
            <w:r w:rsidR="000B7D5D" w:rsidRPr="000B7D5D">
              <w:rPr>
                <w:rStyle w:val="Hyperlink"/>
                <w:b w:val="0"/>
                <w:noProof/>
              </w:rPr>
              <w:t>1.1.</w:t>
            </w:r>
            <w:r w:rsidR="000B7D5D" w:rsidRPr="000B7D5D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0B7D5D" w:rsidRPr="000B7D5D">
              <w:rPr>
                <w:rStyle w:val="Hyperlink"/>
                <w:b w:val="0"/>
                <w:noProof/>
              </w:rPr>
              <w:t>Application Overview</w:t>
            </w:r>
            <w:r w:rsidR="000B7D5D" w:rsidRPr="000B7D5D">
              <w:rPr>
                <w:b w:val="0"/>
                <w:noProof/>
                <w:webHidden/>
              </w:rPr>
              <w:tab/>
            </w:r>
            <w:r w:rsidR="000B7D5D" w:rsidRPr="000B7D5D">
              <w:rPr>
                <w:b w:val="0"/>
                <w:noProof/>
                <w:webHidden/>
              </w:rPr>
              <w:fldChar w:fldCharType="begin"/>
            </w:r>
            <w:r w:rsidR="000B7D5D" w:rsidRPr="000B7D5D">
              <w:rPr>
                <w:b w:val="0"/>
                <w:noProof/>
                <w:webHidden/>
              </w:rPr>
              <w:instrText xml:space="preserve"> PAGEREF _Toc84354695 \h </w:instrText>
            </w:r>
            <w:r w:rsidR="000B7D5D" w:rsidRPr="000B7D5D">
              <w:rPr>
                <w:b w:val="0"/>
                <w:noProof/>
                <w:webHidden/>
              </w:rPr>
            </w:r>
            <w:r w:rsidR="000B7D5D" w:rsidRPr="000B7D5D">
              <w:rPr>
                <w:b w:val="0"/>
                <w:noProof/>
                <w:webHidden/>
              </w:rPr>
              <w:fldChar w:fldCharType="separate"/>
            </w:r>
            <w:r w:rsidR="000B7D5D" w:rsidRPr="000B7D5D">
              <w:rPr>
                <w:b w:val="0"/>
                <w:noProof/>
                <w:webHidden/>
              </w:rPr>
              <w:t>4</w:t>
            </w:r>
            <w:r w:rsidR="000B7D5D" w:rsidRPr="000B7D5D">
              <w:rPr>
                <w:b w:val="0"/>
                <w:noProof/>
                <w:webHidden/>
              </w:rPr>
              <w:fldChar w:fldCharType="end"/>
            </w:r>
          </w:hyperlink>
        </w:p>
        <w:p w14:paraId="077E9CFF" w14:textId="12281D37" w:rsidR="000B7D5D" w:rsidRPr="000B7D5D" w:rsidRDefault="000F2580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4696" w:history="1">
            <w:r w:rsidR="000B7D5D" w:rsidRPr="000B7D5D">
              <w:rPr>
                <w:rStyle w:val="Hyperlink"/>
                <w:b w:val="0"/>
                <w:noProof/>
              </w:rPr>
              <w:t>1.2.</w:t>
            </w:r>
            <w:r w:rsidR="000B7D5D" w:rsidRPr="000B7D5D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0B7D5D" w:rsidRPr="000B7D5D">
              <w:rPr>
                <w:rStyle w:val="Hyperlink"/>
                <w:b w:val="0"/>
                <w:noProof/>
              </w:rPr>
              <w:t>Hardware and Software Requirements</w:t>
            </w:r>
            <w:r w:rsidR="000B7D5D" w:rsidRPr="000B7D5D">
              <w:rPr>
                <w:b w:val="0"/>
                <w:noProof/>
                <w:webHidden/>
              </w:rPr>
              <w:tab/>
            </w:r>
            <w:r w:rsidR="000B7D5D" w:rsidRPr="000B7D5D">
              <w:rPr>
                <w:b w:val="0"/>
                <w:noProof/>
                <w:webHidden/>
              </w:rPr>
              <w:fldChar w:fldCharType="begin"/>
            </w:r>
            <w:r w:rsidR="000B7D5D" w:rsidRPr="000B7D5D">
              <w:rPr>
                <w:b w:val="0"/>
                <w:noProof/>
                <w:webHidden/>
              </w:rPr>
              <w:instrText xml:space="preserve"> PAGEREF _Toc84354696 \h </w:instrText>
            </w:r>
            <w:r w:rsidR="000B7D5D" w:rsidRPr="000B7D5D">
              <w:rPr>
                <w:b w:val="0"/>
                <w:noProof/>
                <w:webHidden/>
              </w:rPr>
            </w:r>
            <w:r w:rsidR="000B7D5D" w:rsidRPr="000B7D5D">
              <w:rPr>
                <w:b w:val="0"/>
                <w:noProof/>
                <w:webHidden/>
              </w:rPr>
              <w:fldChar w:fldCharType="separate"/>
            </w:r>
            <w:r w:rsidR="000B7D5D" w:rsidRPr="000B7D5D">
              <w:rPr>
                <w:b w:val="0"/>
                <w:noProof/>
                <w:webHidden/>
              </w:rPr>
              <w:t>4</w:t>
            </w:r>
            <w:r w:rsidR="000B7D5D" w:rsidRPr="000B7D5D">
              <w:rPr>
                <w:b w:val="0"/>
                <w:noProof/>
                <w:webHidden/>
              </w:rPr>
              <w:fldChar w:fldCharType="end"/>
            </w:r>
          </w:hyperlink>
        </w:p>
        <w:p w14:paraId="1F59A6F9" w14:textId="009187D7" w:rsidR="000B7D5D" w:rsidRPr="000B7D5D" w:rsidRDefault="000F2580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4697" w:history="1">
            <w:r w:rsidR="000B7D5D" w:rsidRPr="000B7D5D">
              <w:rPr>
                <w:rStyle w:val="Hyperlink"/>
                <w:b w:val="0"/>
                <w:noProof/>
              </w:rPr>
              <w:t>1.3.</w:t>
            </w:r>
            <w:r w:rsidR="000B7D5D" w:rsidRPr="000B7D5D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0B7D5D" w:rsidRPr="000B7D5D">
              <w:rPr>
                <w:rStyle w:val="Hyperlink"/>
                <w:b w:val="0"/>
                <w:noProof/>
              </w:rPr>
              <w:t>Purpose of the document</w:t>
            </w:r>
            <w:r w:rsidR="000B7D5D" w:rsidRPr="000B7D5D">
              <w:rPr>
                <w:b w:val="0"/>
                <w:noProof/>
                <w:webHidden/>
              </w:rPr>
              <w:tab/>
            </w:r>
            <w:r w:rsidR="000B7D5D" w:rsidRPr="000B7D5D">
              <w:rPr>
                <w:b w:val="0"/>
                <w:noProof/>
                <w:webHidden/>
              </w:rPr>
              <w:fldChar w:fldCharType="begin"/>
            </w:r>
            <w:r w:rsidR="000B7D5D" w:rsidRPr="000B7D5D">
              <w:rPr>
                <w:b w:val="0"/>
                <w:noProof/>
                <w:webHidden/>
              </w:rPr>
              <w:instrText xml:space="preserve"> PAGEREF _Toc84354697 \h </w:instrText>
            </w:r>
            <w:r w:rsidR="000B7D5D" w:rsidRPr="000B7D5D">
              <w:rPr>
                <w:b w:val="0"/>
                <w:noProof/>
                <w:webHidden/>
              </w:rPr>
            </w:r>
            <w:r w:rsidR="000B7D5D" w:rsidRPr="000B7D5D">
              <w:rPr>
                <w:b w:val="0"/>
                <w:noProof/>
                <w:webHidden/>
              </w:rPr>
              <w:fldChar w:fldCharType="separate"/>
            </w:r>
            <w:r w:rsidR="000B7D5D" w:rsidRPr="000B7D5D">
              <w:rPr>
                <w:b w:val="0"/>
                <w:noProof/>
                <w:webHidden/>
              </w:rPr>
              <w:t>4</w:t>
            </w:r>
            <w:r w:rsidR="000B7D5D" w:rsidRPr="000B7D5D">
              <w:rPr>
                <w:b w:val="0"/>
                <w:noProof/>
                <w:webHidden/>
              </w:rPr>
              <w:fldChar w:fldCharType="end"/>
            </w:r>
          </w:hyperlink>
        </w:p>
        <w:p w14:paraId="4D676B1C" w14:textId="3460E792" w:rsidR="000B7D5D" w:rsidRPr="000B7D5D" w:rsidRDefault="000F2580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4698" w:history="1">
            <w:r w:rsidR="000B7D5D" w:rsidRPr="000B7D5D">
              <w:rPr>
                <w:rStyle w:val="Hyperlink"/>
                <w:b w:val="0"/>
                <w:noProof/>
              </w:rPr>
              <w:t>1.4.</w:t>
            </w:r>
            <w:r w:rsidR="000B7D5D" w:rsidRPr="000B7D5D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0B7D5D" w:rsidRPr="000B7D5D">
              <w:rPr>
                <w:rStyle w:val="Hyperlink"/>
                <w:b w:val="0"/>
                <w:noProof/>
              </w:rPr>
              <w:t>Disclaimer</w:t>
            </w:r>
            <w:r w:rsidR="000B7D5D" w:rsidRPr="000B7D5D">
              <w:rPr>
                <w:b w:val="0"/>
                <w:noProof/>
                <w:webHidden/>
              </w:rPr>
              <w:tab/>
            </w:r>
            <w:r w:rsidR="000B7D5D" w:rsidRPr="000B7D5D">
              <w:rPr>
                <w:b w:val="0"/>
                <w:noProof/>
                <w:webHidden/>
              </w:rPr>
              <w:fldChar w:fldCharType="begin"/>
            </w:r>
            <w:r w:rsidR="000B7D5D" w:rsidRPr="000B7D5D">
              <w:rPr>
                <w:b w:val="0"/>
                <w:noProof/>
                <w:webHidden/>
              </w:rPr>
              <w:instrText xml:space="preserve"> PAGEREF _Toc84354698 \h </w:instrText>
            </w:r>
            <w:r w:rsidR="000B7D5D" w:rsidRPr="000B7D5D">
              <w:rPr>
                <w:b w:val="0"/>
                <w:noProof/>
                <w:webHidden/>
              </w:rPr>
            </w:r>
            <w:r w:rsidR="000B7D5D" w:rsidRPr="000B7D5D">
              <w:rPr>
                <w:b w:val="0"/>
                <w:noProof/>
                <w:webHidden/>
              </w:rPr>
              <w:fldChar w:fldCharType="separate"/>
            </w:r>
            <w:r w:rsidR="000B7D5D" w:rsidRPr="000B7D5D">
              <w:rPr>
                <w:b w:val="0"/>
                <w:noProof/>
                <w:webHidden/>
              </w:rPr>
              <w:t>4</w:t>
            </w:r>
            <w:r w:rsidR="000B7D5D" w:rsidRPr="000B7D5D">
              <w:rPr>
                <w:b w:val="0"/>
                <w:noProof/>
                <w:webHidden/>
              </w:rPr>
              <w:fldChar w:fldCharType="end"/>
            </w:r>
          </w:hyperlink>
        </w:p>
        <w:p w14:paraId="1384E40C" w14:textId="4EB54D5E" w:rsidR="000B7D5D" w:rsidRPr="000B7D5D" w:rsidRDefault="000F2580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4699" w:history="1">
            <w:r w:rsidR="000B7D5D" w:rsidRPr="000B7D5D">
              <w:rPr>
                <w:rStyle w:val="Hyperlink"/>
                <w:b w:val="0"/>
                <w:noProof/>
              </w:rPr>
              <w:t>1.5.</w:t>
            </w:r>
            <w:r w:rsidR="000B7D5D" w:rsidRPr="000B7D5D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0B7D5D" w:rsidRPr="000B7D5D">
              <w:rPr>
                <w:rStyle w:val="Hyperlink"/>
                <w:b w:val="0"/>
                <w:noProof/>
              </w:rPr>
              <w:t>Downloading Application (for demonstration purpose)</w:t>
            </w:r>
            <w:r w:rsidR="000B7D5D" w:rsidRPr="000B7D5D">
              <w:rPr>
                <w:b w:val="0"/>
                <w:noProof/>
                <w:webHidden/>
              </w:rPr>
              <w:tab/>
            </w:r>
            <w:r w:rsidR="000B7D5D" w:rsidRPr="000B7D5D">
              <w:rPr>
                <w:b w:val="0"/>
                <w:noProof/>
                <w:webHidden/>
              </w:rPr>
              <w:fldChar w:fldCharType="begin"/>
            </w:r>
            <w:r w:rsidR="000B7D5D" w:rsidRPr="000B7D5D">
              <w:rPr>
                <w:b w:val="0"/>
                <w:noProof/>
                <w:webHidden/>
              </w:rPr>
              <w:instrText xml:space="preserve"> PAGEREF _Toc84354699 \h </w:instrText>
            </w:r>
            <w:r w:rsidR="000B7D5D" w:rsidRPr="000B7D5D">
              <w:rPr>
                <w:b w:val="0"/>
                <w:noProof/>
                <w:webHidden/>
              </w:rPr>
            </w:r>
            <w:r w:rsidR="000B7D5D" w:rsidRPr="000B7D5D">
              <w:rPr>
                <w:b w:val="0"/>
                <w:noProof/>
                <w:webHidden/>
              </w:rPr>
              <w:fldChar w:fldCharType="separate"/>
            </w:r>
            <w:r w:rsidR="000B7D5D" w:rsidRPr="000B7D5D">
              <w:rPr>
                <w:b w:val="0"/>
                <w:noProof/>
                <w:webHidden/>
              </w:rPr>
              <w:t>6</w:t>
            </w:r>
            <w:r w:rsidR="000B7D5D" w:rsidRPr="000B7D5D">
              <w:rPr>
                <w:b w:val="0"/>
                <w:noProof/>
                <w:webHidden/>
              </w:rPr>
              <w:fldChar w:fldCharType="end"/>
            </w:r>
          </w:hyperlink>
        </w:p>
        <w:p w14:paraId="6C2D4FC9" w14:textId="2D2A1CA4" w:rsidR="000B7D5D" w:rsidRPr="000B7D5D" w:rsidRDefault="000F2580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4700" w:history="1">
            <w:r w:rsidR="000B7D5D" w:rsidRPr="000B7D5D">
              <w:rPr>
                <w:rStyle w:val="Hyperlink"/>
                <w:b w:val="0"/>
                <w:noProof/>
              </w:rPr>
              <w:t>1.6.</w:t>
            </w:r>
            <w:r w:rsidR="000B7D5D" w:rsidRPr="000B7D5D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0B7D5D" w:rsidRPr="000B7D5D">
              <w:rPr>
                <w:rStyle w:val="Hyperlink"/>
                <w:b w:val="0"/>
                <w:noProof/>
              </w:rPr>
              <w:t>Opening Application</w:t>
            </w:r>
            <w:r w:rsidR="000B7D5D" w:rsidRPr="000B7D5D">
              <w:rPr>
                <w:b w:val="0"/>
                <w:noProof/>
                <w:webHidden/>
              </w:rPr>
              <w:tab/>
            </w:r>
            <w:r w:rsidR="000B7D5D" w:rsidRPr="000B7D5D">
              <w:rPr>
                <w:b w:val="0"/>
                <w:noProof/>
                <w:webHidden/>
              </w:rPr>
              <w:fldChar w:fldCharType="begin"/>
            </w:r>
            <w:r w:rsidR="000B7D5D" w:rsidRPr="000B7D5D">
              <w:rPr>
                <w:b w:val="0"/>
                <w:noProof/>
                <w:webHidden/>
              </w:rPr>
              <w:instrText xml:space="preserve"> PAGEREF _Toc84354700 \h </w:instrText>
            </w:r>
            <w:r w:rsidR="000B7D5D" w:rsidRPr="000B7D5D">
              <w:rPr>
                <w:b w:val="0"/>
                <w:noProof/>
                <w:webHidden/>
              </w:rPr>
            </w:r>
            <w:r w:rsidR="000B7D5D" w:rsidRPr="000B7D5D">
              <w:rPr>
                <w:b w:val="0"/>
                <w:noProof/>
                <w:webHidden/>
              </w:rPr>
              <w:fldChar w:fldCharType="separate"/>
            </w:r>
            <w:r w:rsidR="000B7D5D" w:rsidRPr="000B7D5D">
              <w:rPr>
                <w:b w:val="0"/>
                <w:noProof/>
                <w:webHidden/>
              </w:rPr>
              <w:t>6</w:t>
            </w:r>
            <w:r w:rsidR="000B7D5D" w:rsidRPr="000B7D5D">
              <w:rPr>
                <w:b w:val="0"/>
                <w:noProof/>
                <w:webHidden/>
              </w:rPr>
              <w:fldChar w:fldCharType="end"/>
            </w:r>
          </w:hyperlink>
        </w:p>
        <w:p w14:paraId="215AD166" w14:textId="1005AB55" w:rsidR="000B7D5D" w:rsidRPr="000B7D5D" w:rsidRDefault="000F2580">
          <w:pPr>
            <w:pStyle w:val="TOC1"/>
            <w:tabs>
              <w:tab w:val="left" w:pos="66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4701" w:history="1">
            <w:r w:rsidR="000B7D5D" w:rsidRPr="000B7D5D">
              <w:rPr>
                <w:rStyle w:val="Hyperlink"/>
                <w:b w:val="0"/>
                <w:noProof/>
              </w:rPr>
              <w:t>2.0.</w:t>
            </w:r>
            <w:r w:rsidR="000B7D5D" w:rsidRPr="000B7D5D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0B7D5D" w:rsidRPr="000B7D5D">
              <w:rPr>
                <w:rStyle w:val="Hyperlink"/>
                <w:b w:val="0"/>
                <w:noProof/>
              </w:rPr>
              <w:t>User, Accounts &amp; Profile</w:t>
            </w:r>
            <w:r w:rsidR="000B7D5D" w:rsidRPr="000B7D5D">
              <w:rPr>
                <w:b w:val="0"/>
                <w:noProof/>
                <w:webHidden/>
              </w:rPr>
              <w:tab/>
            </w:r>
            <w:r w:rsidR="000B7D5D" w:rsidRPr="000B7D5D">
              <w:rPr>
                <w:b w:val="0"/>
                <w:noProof/>
                <w:webHidden/>
              </w:rPr>
              <w:fldChar w:fldCharType="begin"/>
            </w:r>
            <w:r w:rsidR="000B7D5D" w:rsidRPr="000B7D5D">
              <w:rPr>
                <w:b w:val="0"/>
                <w:noProof/>
                <w:webHidden/>
              </w:rPr>
              <w:instrText xml:space="preserve"> PAGEREF _Toc84354701 \h </w:instrText>
            </w:r>
            <w:r w:rsidR="000B7D5D" w:rsidRPr="000B7D5D">
              <w:rPr>
                <w:b w:val="0"/>
                <w:noProof/>
                <w:webHidden/>
              </w:rPr>
            </w:r>
            <w:r w:rsidR="000B7D5D" w:rsidRPr="000B7D5D">
              <w:rPr>
                <w:b w:val="0"/>
                <w:noProof/>
                <w:webHidden/>
              </w:rPr>
              <w:fldChar w:fldCharType="separate"/>
            </w:r>
            <w:r w:rsidR="000B7D5D" w:rsidRPr="000B7D5D">
              <w:rPr>
                <w:b w:val="0"/>
                <w:noProof/>
                <w:webHidden/>
              </w:rPr>
              <w:t>7</w:t>
            </w:r>
            <w:r w:rsidR="000B7D5D" w:rsidRPr="000B7D5D">
              <w:rPr>
                <w:b w:val="0"/>
                <w:noProof/>
                <w:webHidden/>
              </w:rPr>
              <w:fldChar w:fldCharType="end"/>
            </w:r>
          </w:hyperlink>
        </w:p>
        <w:p w14:paraId="342007CD" w14:textId="46DD6FA0" w:rsidR="000B7D5D" w:rsidRPr="000B7D5D" w:rsidRDefault="000F2580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4702" w:history="1">
            <w:r w:rsidR="000B7D5D" w:rsidRPr="000B7D5D">
              <w:rPr>
                <w:rStyle w:val="Hyperlink"/>
                <w:b w:val="0"/>
                <w:noProof/>
              </w:rPr>
              <w:t>2.1.</w:t>
            </w:r>
            <w:r w:rsidR="000B7D5D" w:rsidRPr="000B7D5D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0B7D5D" w:rsidRPr="000B7D5D">
              <w:rPr>
                <w:rStyle w:val="Hyperlink"/>
                <w:b w:val="0"/>
                <w:noProof/>
              </w:rPr>
              <w:t>Sign Up</w:t>
            </w:r>
            <w:r w:rsidR="000B7D5D" w:rsidRPr="000B7D5D">
              <w:rPr>
                <w:b w:val="0"/>
                <w:noProof/>
                <w:webHidden/>
              </w:rPr>
              <w:tab/>
            </w:r>
            <w:r w:rsidR="000B7D5D" w:rsidRPr="000B7D5D">
              <w:rPr>
                <w:b w:val="0"/>
                <w:noProof/>
                <w:webHidden/>
              </w:rPr>
              <w:fldChar w:fldCharType="begin"/>
            </w:r>
            <w:r w:rsidR="000B7D5D" w:rsidRPr="000B7D5D">
              <w:rPr>
                <w:b w:val="0"/>
                <w:noProof/>
                <w:webHidden/>
              </w:rPr>
              <w:instrText xml:space="preserve"> PAGEREF _Toc84354702 \h </w:instrText>
            </w:r>
            <w:r w:rsidR="000B7D5D" w:rsidRPr="000B7D5D">
              <w:rPr>
                <w:b w:val="0"/>
                <w:noProof/>
                <w:webHidden/>
              </w:rPr>
            </w:r>
            <w:r w:rsidR="000B7D5D" w:rsidRPr="000B7D5D">
              <w:rPr>
                <w:b w:val="0"/>
                <w:noProof/>
                <w:webHidden/>
              </w:rPr>
              <w:fldChar w:fldCharType="separate"/>
            </w:r>
            <w:r w:rsidR="000B7D5D" w:rsidRPr="000B7D5D">
              <w:rPr>
                <w:b w:val="0"/>
                <w:noProof/>
                <w:webHidden/>
              </w:rPr>
              <w:t>7</w:t>
            </w:r>
            <w:r w:rsidR="000B7D5D" w:rsidRPr="000B7D5D">
              <w:rPr>
                <w:b w:val="0"/>
                <w:noProof/>
                <w:webHidden/>
              </w:rPr>
              <w:fldChar w:fldCharType="end"/>
            </w:r>
          </w:hyperlink>
        </w:p>
        <w:p w14:paraId="4BD823D4" w14:textId="68BFEC89" w:rsidR="000B7D5D" w:rsidRPr="000B7D5D" w:rsidRDefault="000F2580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4703" w:history="1">
            <w:r w:rsidR="000B7D5D" w:rsidRPr="000B7D5D">
              <w:rPr>
                <w:rStyle w:val="Hyperlink"/>
                <w:b w:val="0"/>
                <w:noProof/>
              </w:rPr>
              <w:t>2.2.</w:t>
            </w:r>
            <w:r w:rsidR="000B7D5D" w:rsidRPr="000B7D5D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0B7D5D" w:rsidRPr="000B7D5D">
              <w:rPr>
                <w:rStyle w:val="Hyperlink"/>
                <w:b w:val="0"/>
                <w:noProof/>
              </w:rPr>
              <w:t>Setting up account</w:t>
            </w:r>
            <w:r w:rsidR="000B7D5D" w:rsidRPr="000B7D5D">
              <w:rPr>
                <w:b w:val="0"/>
                <w:noProof/>
                <w:webHidden/>
              </w:rPr>
              <w:tab/>
            </w:r>
            <w:r w:rsidR="000B7D5D" w:rsidRPr="000B7D5D">
              <w:rPr>
                <w:b w:val="0"/>
                <w:noProof/>
                <w:webHidden/>
              </w:rPr>
              <w:fldChar w:fldCharType="begin"/>
            </w:r>
            <w:r w:rsidR="000B7D5D" w:rsidRPr="000B7D5D">
              <w:rPr>
                <w:b w:val="0"/>
                <w:noProof/>
                <w:webHidden/>
              </w:rPr>
              <w:instrText xml:space="preserve"> PAGEREF _Toc84354703 \h </w:instrText>
            </w:r>
            <w:r w:rsidR="000B7D5D" w:rsidRPr="000B7D5D">
              <w:rPr>
                <w:b w:val="0"/>
                <w:noProof/>
                <w:webHidden/>
              </w:rPr>
            </w:r>
            <w:r w:rsidR="000B7D5D" w:rsidRPr="000B7D5D">
              <w:rPr>
                <w:b w:val="0"/>
                <w:noProof/>
                <w:webHidden/>
              </w:rPr>
              <w:fldChar w:fldCharType="separate"/>
            </w:r>
            <w:r w:rsidR="000B7D5D" w:rsidRPr="000B7D5D">
              <w:rPr>
                <w:b w:val="0"/>
                <w:noProof/>
                <w:webHidden/>
              </w:rPr>
              <w:t>8</w:t>
            </w:r>
            <w:r w:rsidR="000B7D5D" w:rsidRPr="000B7D5D">
              <w:rPr>
                <w:b w:val="0"/>
                <w:noProof/>
                <w:webHidden/>
              </w:rPr>
              <w:fldChar w:fldCharType="end"/>
            </w:r>
          </w:hyperlink>
        </w:p>
        <w:p w14:paraId="3DE36C7C" w14:textId="19B9DDDE" w:rsidR="000B7D5D" w:rsidRPr="000B7D5D" w:rsidRDefault="000F2580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4704" w:history="1">
            <w:r w:rsidR="000B7D5D" w:rsidRPr="000B7D5D">
              <w:rPr>
                <w:rStyle w:val="Hyperlink"/>
                <w:b w:val="0"/>
                <w:noProof/>
              </w:rPr>
              <w:t>2.3.</w:t>
            </w:r>
            <w:r w:rsidR="000B7D5D" w:rsidRPr="000B7D5D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0B7D5D" w:rsidRPr="000B7D5D">
              <w:rPr>
                <w:rStyle w:val="Hyperlink"/>
                <w:b w:val="0"/>
                <w:noProof/>
              </w:rPr>
              <w:t>Login &amp; Logout</w:t>
            </w:r>
            <w:r w:rsidR="000B7D5D" w:rsidRPr="000B7D5D">
              <w:rPr>
                <w:b w:val="0"/>
                <w:noProof/>
                <w:webHidden/>
              </w:rPr>
              <w:tab/>
            </w:r>
            <w:r w:rsidR="000B7D5D" w:rsidRPr="000B7D5D">
              <w:rPr>
                <w:b w:val="0"/>
                <w:noProof/>
                <w:webHidden/>
              </w:rPr>
              <w:fldChar w:fldCharType="begin"/>
            </w:r>
            <w:r w:rsidR="000B7D5D" w:rsidRPr="000B7D5D">
              <w:rPr>
                <w:b w:val="0"/>
                <w:noProof/>
                <w:webHidden/>
              </w:rPr>
              <w:instrText xml:space="preserve"> PAGEREF _Toc84354704 \h </w:instrText>
            </w:r>
            <w:r w:rsidR="000B7D5D" w:rsidRPr="000B7D5D">
              <w:rPr>
                <w:b w:val="0"/>
                <w:noProof/>
                <w:webHidden/>
              </w:rPr>
            </w:r>
            <w:r w:rsidR="000B7D5D" w:rsidRPr="000B7D5D">
              <w:rPr>
                <w:b w:val="0"/>
                <w:noProof/>
                <w:webHidden/>
              </w:rPr>
              <w:fldChar w:fldCharType="separate"/>
            </w:r>
            <w:r w:rsidR="000B7D5D" w:rsidRPr="000B7D5D">
              <w:rPr>
                <w:b w:val="0"/>
                <w:noProof/>
                <w:webHidden/>
              </w:rPr>
              <w:t>9</w:t>
            </w:r>
            <w:r w:rsidR="000B7D5D" w:rsidRPr="000B7D5D">
              <w:rPr>
                <w:b w:val="0"/>
                <w:noProof/>
                <w:webHidden/>
              </w:rPr>
              <w:fldChar w:fldCharType="end"/>
            </w:r>
          </w:hyperlink>
        </w:p>
        <w:p w14:paraId="58C59D2C" w14:textId="50BEF581" w:rsidR="000B7D5D" w:rsidRPr="000B7D5D" w:rsidRDefault="000F2580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4705" w:history="1">
            <w:r w:rsidR="000B7D5D" w:rsidRPr="000B7D5D">
              <w:rPr>
                <w:rStyle w:val="Hyperlink"/>
                <w:b w:val="0"/>
                <w:noProof/>
              </w:rPr>
              <w:t>2.4.</w:t>
            </w:r>
            <w:r w:rsidR="000B7D5D" w:rsidRPr="000B7D5D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0B7D5D" w:rsidRPr="000B7D5D">
              <w:rPr>
                <w:rStyle w:val="Hyperlink"/>
                <w:b w:val="0"/>
                <w:noProof/>
              </w:rPr>
              <w:t>Forget Password</w:t>
            </w:r>
            <w:r w:rsidR="000B7D5D" w:rsidRPr="000B7D5D">
              <w:rPr>
                <w:b w:val="0"/>
                <w:noProof/>
                <w:webHidden/>
              </w:rPr>
              <w:tab/>
            </w:r>
            <w:r w:rsidR="000B7D5D" w:rsidRPr="000B7D5D">
              <w:rPr>
                <w:b w:val="0"/>
                <w:noProof/>
                <w:webHidden/>
              </w:rPr>
              <w:fldChar w:fldCharType="begin"/>
            </w:r>
            <w:r w:rsidR="000B7D5D" w:rsidRPr="000B7D5D">
              <w:rPr>
                <w:b w:val="0"/>
                <w:noProof/>
                <w:webHidden/>
              </w:rPr>
              <w:instrText xml:space="preserve"> PAGEREF _Toc84354705 \h </w:instrText>
            </w:r>
            <w:r w:rsidR="000B7D5D" w:rsidRPr="000B7D5D">
              <w:rPr>
                <w:b w:val="0"/>
                <w:noProof/>
                <w:webHidden/>
              </w:rPr>
            </w:r>
            <w:r w:rsidR="000B7D5D" w:rsidRPr="000B7D5D">
              <w:rPr>
                <w:b w:val="0"/>
                <w:noProof/>
                <w:webHidden/>
              </w:rPr>
              <w:fldChar w:fldCharType="separate"/>
            </w:r>
            <w:r w:rsidR="000B7D5D" w:rsidRPr="000B7D5D">
              <w:rPr>
                <w:b w:val="0"/>
                <w:noProof/>
                <w:webHidden/>
              </w:rPr>
              <w:t>10</w:t>
            </w:r>
            <w:r w:rsidR="000B7D5D" w:rsidRPr="000B7D5D">
              <w:rPr>
                <w:b w:val="0"/>
                <w:noProof/>
                <w:webHidden/>
              </w:rPr>
              <w:fldChar w:fldCharType="end"/>
            </w:r>
          </w:hyperlink>
        </w:p>
        <w:p w14:paraId="302B8FCE" w14:textId="72A11714" w:rsidR="000B7D5D" w:rsidRPr="000B7D5D" w:rsidRDefault="000F2580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4706" w:history="1">
            <w:r w:rsidR="000B7D5D" w:rsidRPr="000B7D5D">
              <w:rPr>
                <w:rStyle w:val="Hyperlink"/>
                <w:b w:val="0"/>
                <w:noProof/>
              </w:rPr>
              <w:t>2.5.</w:t>
            </w:r>
            <w:r w:rsidR="000B7D5D" w:rsidRPr="000B7D5D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0B7D5D" w:rsidRPr="000B7D5D">
              <w:rPr>
                <w:rStyle w:val="Hyperlink"/>
                <w:b w:val="0"/>
                <w:noProof/>
              </w:rPr>
              <w:t>Profile</w:t>
            </w:r>
            <w:r w:rsidR="000B7D5D" w:rsidRPr="000B7D5D">
              <w:rPr>
                <w:b w:val="0"/>
                <w:noProof/>
                <w:webHidden/>
              </w:rPr>
              <w:tab/>
            </w:r>
            <w:r w:rsidR="000B7D5D" w:rsidRPr="000B7D5D">
              <w:rPr>
                <w:b w:val="0"/>
                <w:noProof/>
                <w:webHidden/>
              </w:rPr>
              <w:fldChar w:fldCharType="begin"/>
            </w:r>
            <w:r w:rsidR="000B7D5D" w:rsidRPr="000B7D5D">
              <w:rPr>
                <w:b w:val="0"/>
                <w:noProof/>
                <w:webHidden/>
              </w:rPr>
              <w:instrText xml:space="preserve"> PAGEREF _Toc84354706 \h </w:instrText>
            </w:r>
            <w:r w:rsidR="000B7D5D" w:rsidRPr="000B7D5D">
              <w:rPr>
                <w:b w:val="0"/>
                <w:noProof/>
                <w:webHidden/>
              </w:rPr>
            </w:r>
            <w:r w:rsidR="000B7D5D" w:rsidRPr="000B7D5D">
              <w:rPr>
                <w:b w:val="0"/>
                <w:noProof/>
                <w:webHidden/>
              </w:rPr>
              <w:fldChar w:fldCharType="separate"/>
            </w:r>
            <w:r w:rsidR="000B7D5D" w:rsidRPr="000B7D5D">
              <w:rPr>
                <w:b w:val="0"/>
                <w:noProof/>
                <w:webHidden/>
              </w:rPr>
              <w:t>11</w:t>
            </w:r>
            <w:r w:rsidR="000B7D5D" w:rsidRPr="000B7D5D">
              <w:rPr>
                <w:b w:val="0"/>
                <w:noProof/>
                <w:webHidden/>
              </w:rPr>
              <w:fldChar w:fldCharType="end"/>
            </w:r>
          </w:hyperlink>
        </w:p>
        <w:p w14:paraId="12389E1E" w14:textId="6155C260" w:rsidR="000B7D5D" w:rsidRPr="000B7D5D" w:rsidRDefault="000F2580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4707" w:history="1">
            <w:r w:rsidR="000B7D5D" w:rsidRPr="000B7D5D">
              <w:rPr>
                <w:rStyle w:val="Hyperlink"/>
                <w:b w:val="0"/>
                <w:noProof/>
              </w:rPr>
              <w:t>2.6.</w:t>
            </w:r>
            <w:r w:rsidR="000B7D5D" w:rsidRPr="000B7D5D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0B7D5D" w:rsidRPr="000B7D5D">
              <w:rPr>
                <w:rStyle w:val="Hyperlink"/>
                <w:b w:val="0"/>
                <w:noProof/>
              </w:rPr>
              <w:t>Overview of Home Page</w:t>
            </w:r>
            <w:r w:rsidR="000B7D5D" w:rsidRPr="000B7D5D">
              <w:rPr>
                <w:b w:val="0"/>
                <w:noProof/>
                <w:webHidden/>
              </w:rPr>
              <w:tab/>
            </w:r>
            <w:r w:rsidR="000B7D5D" w:rsidRPr="000B7D5D">
              <w:rPr>
                <w:b w:val="0"/>
                <w:noProof/>
                <w:webHidden/>
              </w:rPr>
              <w:fldChar w:fldCharType="begin"/>
            </w:r>
            <w:r w:rsidR="000B7D5D" w:rsidRPr="000B7D5D">
              <w:rPr>
                <w:b w:val="0"/>
                <w:noProof/>
                <w:webHidden/>
              </w:rPr>
              <w:instrText xml:space="preserve"> PAGEREF _Toc84354707 \h </w:instrText>
            </w:r>
            <w:r w:rsidR="000B7D5D" w:rsidRPr="000B7D5D">
              <w:rPr>
                <w:b w:val="0"/>
                <w:noProof/>
                <w:webHidden/>
              </w:rPr>
            </w:r>
            <w:r w:rsidR="000B7D5D" w:rsidRPr="000B7D5D">
              <w:rPr>
                <w:b w:val="0"/>
                <w:noProof/>
                <w:webHidden/>
              </w:rPr>
              <w:fldChar w:fldCharType="separate"/>
            </w:r>
            <w:r w:rsidR="000B7D5D" w:rsidRPr="000B7D5D">
              <w:rPr>
                <w:b w:val="0"/>
                <w:noProof/>
                <w:webHidden/>
              </w:rPr>
              <w:t>12</w:t>
            </w:r>
            <w:r w:rsidR="000B7D5D" w:rsidRPr="000B7D5D">
              <w:rPr>
                <w:b w:val="0"/>
                <w:noProof/>
                <w:webHidden/>
              </w:rPr>
              <w:fldChar w:fldCharType="end"/>
            </w:r>
          </w:hyperlink>
        </w:p>
        <w:p w14:paraId="211694EE" w14:textId="37DDE30A" w:rsidR="000B7D5D" w:rsidRPr="000B7D5D" w:rsidRDefault="000F2580">
          <w:pPr>
            <w:pStyle w:val="TOC1"/>
            <w:tabs>
              <w:tab w:val="left" w:pos="66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4708" w:history="1">
            <w:r w:rsidR="000B7D5D" w:rsidRPr="000B7D5D">
              <w:rPr>
                <w:rStyle w:val="Hyperlink"/>
                <w:b w:val="0"/>
                <w:noProof/>
              </w:rPr>
              <w:t>3.0.</w:t>
            </w:r>
            <w:r w:rsidR="000B7D5D" w:rsidRPr="000B7D5D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0B7D5D" w:rsidRPr="000B7D5D">
              <w:rPr>
                <w:rStyle w:val="Hyperlink"/>
                <w:b w:val="0"/>
                <w:noProof/>
              </w:rPr>
              <w:t>Sales</w:t>
            </w:r>
            <w:r w:rsidR="000B7D5D" w:rsidRPr="000B7D5D">
              <w:rPr>
                <w:b w:val="0"/>
                <w:noProof/>
                <w:webHidden/>
              </w:rPr>
              <w:tab/>
            </w:r>
            <w:r w:rsidR="000B7D5D" w:rsidRPr="000B7D5D">
              <w:rPr>
                <w:b w:val="0"/>
                <w:noProof/>
                <w:webHidden/>
              </w:rPr>
              <w:fldChar w:fldCharType="begin"/>
            </w:r>
            <w:r w:rsidR="000B7D5D" w:rsidRPr="000B7D5D">
              <w:rPr>
                <w:b w:val="0"/>
                <w:noProof/>
                <w:webHidden/>
              </w:rPr>
              <w:instrText xml:space="preserve"> PAGEREF _Toc84354708 \h </w:instrText>
            </w:r>
            <w:r w:rsidR="000B7D5D" w:rsidRPr="000B7D5D">
              <w:rPr>
                <w:b w:val="0"/>
                <w:noProof/>
                <w:webHidden/>
              </w:rPr>
            </w:r>
            <w:r w:rsidR="000B7D5D" w:rsidRPr="000B7D5D">
              <w:rPr>
                <w:b w:val="0"/>
                <w:noProof/>
                <w:webHidden/>
              </w:rPr>
              <w:fldChar w:fldCharType="separate"/>
            </w:r>
            <w:r w:rsidR="000B7D5D" w:rsidRPr="000B7D5D">
              <w:rPr>
                <w:b w:val="0"/>
                <w:noProof/>
                <w:webHidden/>
              </w:rPr>
              <w:t>13</w:t>
            </w:r>
            <w:r w:rsidR="000B7D5D" w:rsidRPr="000B7D5D">
              <w:rPr>
                <w:b w:val="0"/>
                <w:noProof/>
                <w:webHidden/>
              </w:rPr>
              <w:fldChar w:fldCharType="end"/>
            </w:r>
          </w:hyperlink>
        </w:p>
        <w:p w14:paraId="7A5C327E" w14:textId="6D9E9135" w:rsidR="000B7D5D" w:rsidRPr="000B7D5D" w:rsidRDefault="000F2580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4709" w:history="1">
            <w:r w:rsidR="000B7D5D" w:rsidRPr="000B7D5D">
              <w:rPr>
                <w:rStyle w:val="Hyperlink"/>
                <w:b w:val="0"/>
                <w:noProof/>
              </w:rPr>
              <w:t>3.1.</w:t>
            </w:r>
            <w:r w:rsidR="000B7D5D" w:rsidRPr="000B7D5D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0B7D5D" w:rsidRPr="000B7D5D">
              <w:rPr>
                <w:rStyle w:val="Hyperlink"/>
                <w:b w:val="0"/>
                <w:noProof/>
              </w:rPr>
              <w:t>View Sales</w:t>
            </w:r>
            <w:r w:rsidR="000B7D5D" w:rsidRPr="000B7D5D">
              <w:rPr>
                <w:b w:val="0"/>
                <w:noProof/>
                <w:webHidden/>
              </w:rPr>
              <w:tab/>
            </w:r>
            <w:r w:rsidR="000B7D5D" w:rsidRPr="000B7D5D">
              <w:rPr>
                <w:b w:val="0"/>
                <w:noProof/>
                <w:webHidden/>
              </w:rPr>
              <w:fldChar w:fldCharType="begin"/>
            </w:r>
            <w:r w:rsidR="000B7D5D" w:rsidRPr="000B7D5D">
              <w:rPr>
                <w:b w:val="0"/>
                <w:noProof/>
                <w:webHidden/>
              </w:rPr>
              <w:instrText xml:space="preserve"> PAGEREF _Toc84354709 \h </w:instrText>
            </w:r>
            <w:r w:rsidR="000B7D5D" w:rsidRPr="000B7D5D">
              <w:rPr>
                <w:b w:val="0"/>
                <w:noProof/>
                <w:webHidden/>
              </w:rPr>
            </w:r>
            <w:r w:rsidR="000B7D5D" w:rsidRPr="000B7D5D">
              <w:rPr>
                <w:b w:val="0"/>
                <w:noProof/>
                <w:webHidden/>
              </w:rPr>
              <w:fldChar w:fldCharType="separate"/>
            </w:r>
            <w:r w:rsidR="000B7D5D" w:rsidRPr="000B7D5D">
              <w:rPr>
                <w:b w:val="0"/>
                <w:noProof/>
                <w:webHidden/>
              </w:rPr>
              <w:t>13</w:t>
            </w:r>
            <w:r w:rsidR="000B7D5D" w:rsidRPr="000B7D5D">
              <w:rPr>
                <w:b w:val="0"/>
                <w:noProof/>
                <w:webHidden/>
              </w:rPr>
              <w:fldChar w:fldCharType="end"/>
            </w:r>
          </w:hyperlink>
        </w:p>
        <w:p w14:paraId="3E0A0947" w14:textId="7F661111" w:rsidR="000B7D5D" w:rsidRPr="000B7D5D" w:rsidRDefault="000F2580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4710" w:history="1">
            <w:r w:rsidR="000B7D5D" w:rsidRPr="000B7D5D">
              <w:rPr>
                <w:rStyle w:val="Hyperlink"/>
                <w:b w:val="0"/>
                <w:noProof/>
              </w:rPr>
              <w:t>3.2.</w:t>
            </w:r>
            <w:r w:rsidR="000B7D5D" w:rsidRPr="000B7D5D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0B7D5D" w:rsidRPr="000B7D5D">
              <w:rPr>
                <w:rStyle w:val="Hyperlink"/>
                <w:b w:val="0"/>
                <w:noProof/>
              </w:rPr>
              <w:t>Add New Sale</w:t>
            </w:r>
            <w:r w:rsidR="000B7D5D" w:rsidRPr="000B7D5D">
              <w:rPr>
                <w:b w:val="0"/>
                <w:noProof/>
                <w:webHidden/>
              </w:rPr>
              <w:tab/>
            </w:r>
            <w:r w:rsidR="000B7D5D" w:rsidRPr="000B7D5D">
              <w:rPr>
                <w:b w:val="0"/>
                <w:noProof/>
                <w:webHidden/>
              </w:rPr>
              <w:fldChar w:fldCharType="begin"/>
            </w:r>
            <w:r w:rsidR="000B7D5D" w:rsidRPr="000B7D5D">
              <w:rPr>
                <w:b w:val="0"/>
                <w:noProof/>
                <w:webHidden/>
              </w:rPr>
              <w:instrText xml:space="preserve"> PAGEREF _Toc84354710 \h </w:instrText>
            </w:r>
            <w:r w:rsidR="000B7D5D" w:rsidRPr="000B7D5D">
              <w:rPr>
                <w:b w:val="0"/>
                <w:noProof/>
                <w:webHidden/>
              </w:rPr>
            </w:r>
            <w:r w:rsidR="000B7D5D" w:rsidRPr="000B7D5D">
              <w:rPr>
                <w:b w:val="0"/>
                <w:noProof/>
                <w:webHidden/>
              </w:rPr>
              <w:fldChar w:fldCharType="separate"/>
            </w:r>
            <w:r w:rsidR="000B7D5D" w:rsidRPr="000B7D5D">
              <w:rPr>
                <w:b w:val="0"/>
                <w:noProof/>
                <w:webHidden/>
              </w:rPr>
              <w:t>14</w:t>
            </w:r>
            <w:r w:rsidR="000B7D5D" w:rsidRPr="000B7D5D">
              <w:rPr>
                <w:b w:val="0"/>
                <w:noProof/>
                <w:webHidden/>
              </w:rPr>
              <w:fldChar w:fldCharType="end"/>
            </w:r>
          </w:hyperlink>
        </w:p>
        <w:p w14:paraId="2212CC3A" w14:textId="2E3827C9" w:rsidR="000B7D5D" w:rsidRPr="000B7D5D" w:rsidRDefault="000F2580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4711" w:history="1">
            <w:r w:rsidR="000B7D5D" w:rsidRPr="000B7D5D">
              <w:rPr>
                <w:rStyle w:val="Hyperlink"/>
                <w:b w:val="0"/>
                <w:noProof/>
              </w:rPr>
              <w:t>3.3.</w:t>
            </w:r>
            <w:r w:rsidR="000B7D5D" w:rsidRPr="000B7D5D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0B7D5D" w:rsidRPr="000B7D5D">
              <w:rPr>
                <w:rStyle w:val="Hyperlink"/>
                <w:b w:val="0"/>
                <w:noProof/>
              </w:rPr>
              <w:t>Survey:</w:t>
            </w:r>
            <w:r w:rsidR="000B7D5D" w:rsidRPr="000B7D5D">
              <w:rPr>
                <w:b w:val="0"/>
                <w:noProof/>
                <w:webHidden/>
              </w:rPr>
              <w:tab/>
            </w:r>
            <w:r w:rsidR="000B7D5D" w:rsidRPr="000B7D5D">
              <w:rPr>
                <w:b w:val="0"/>
                <w:noProof/>
                <w:webHidden/>
              </w:rPr>
              <w:fldChar w:fldCharType="begin"/>
            </w:r>
            <w:r w:rsidR="000B7D5D" w:rsidRPr="000B7D5D">
              <w:rPr>
                <w:b w:val="0"/>
                <w:noProof/>
                <w:webHidden/>
              </w:rPr>
              <w:instrText xml:space="preserve"> PAGEREF _Toc84354711 \h </w:instrText>
            </w:r>
            <w:r w:rsidR="000B7D5D" w:rsidRPr="000B7D5D">
              <w:rPr>
                <w:b w:val="0"/>
                <w:noProof/>
                <w:webHidden/>
              </w:rPr>
            </w:r>
            <w:r w:rsidR="000B7D5D" w:rsidRPr="000B7D5D">
              <w:rPr>
                <w:b w:val="0"/>
                <w:noProof/>
                <w:webHidden/>
              </w:rPr>
              <w:fldChar w:fldCharType="separate"/>
            </w:r>
            <w:r w:rsidR="000B7D5D" w:rsidRPr="000B7D5D">
              <w:rPr>
                <w:b w:val="0"/>
                <w:noProof/>
                <w:webHidden/>
              </w:rPr>
              <w:t>16</w:t>
            </w:r>
            <w:r w:rsidR="000B7D5D" w:rsidRPr="000B7D5D">
              <w:rPr>
                <w:b w:val="0"/>
                <w:noProof/>
                <w:webHidden/>
              </w:rPr>
              <w:fldChar w:fldCharType="end"/>
            </w:r>
          </w:hyperlink>
        </w:p>
        <w:p w14:paraId="463181F8" w14:textId="59670B9D" w:rsidR="000B7D5D" w:rsidRPr="000B7D5D" w:rsidRDefault="000F2580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4712" w:history="1">
            <w:r w:rsidR="000B7D5D" w:rsidRPr="000B7D5D">
              <w:rPr>
                <w:rStyle w:val="Hyperlink"/>
                <w:b w:val="0"/>
                <w:noProof/>
              </w:rPr>
              <w:t>3.4.</w:t>
            </w:r>
            <w:r w:rsidR="000B7D5D" w:rsidRPr="000B7D5D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0B7D5D" w:rsidRPr="000B7D5D">
              <w:rPr>
                <w:rStyle w:val="Hyperlink"/>
                <w:b w:val="0"/>
                <w:noProof/>
              </w:rPr>
              <w:t>My Chats:</w:t>
            </w:r>
            <w:r w:rsidR="000B7D5D" w:rsidRPr="000B7D5D">
              <w:rPr>
                <w:b w:val="0"/>
                <w:noProof/>
                <w:webHidden/>
              </w:rPr>
              <w:tab/>
            </w:r>
            <w:r w:rsidR="000B7D5D" w:rsidRPr="000B7D5D">
              <w:rPr>
                <w:b w:val="0"/>
                <w:noProof/>
                <w:webHidden/>
              </w:rPr>
              <w:fldChar w:fldCharType="begin"/>
            </w:r>
            <w:r w:rsidR="000B7D5D" w:rsidRPr="000B7D5D">
              <w:rPr>
                <w:b w:val="0"/>
                <w:noProof/>
                <w:webHidden/>
              </w:rPr>
              <w:instrText xml:space="preserve"> PAGEREF _Toc84354712 \h </w:instrText>
            </w:r>
            <w:r w:rsidR="000B7D5D" w:rsidRPr="000B7D5D">
              <w:rPr>
                <w:b w:val="0"/>
                <w:noProof/>
                <w:webHidden/>
              </w:rPr>
            </w:r>
            <w:r w:rsidR="000B7D5D" w:rsidRPr="000B7D5D">
              <w:rPr>
                <w:b w:val="0"/>
                <w:noProof/>
                <w:webHidden/>
              </w:rPr>
              <w:fldChar w:fldCharType="separate"/>
            </w:r>
            <w:r w:rsidR="000B7D5D" w:rsidRPr="000B7D5D">
              <w:rPr>
                <w:b w:val="0"/>
                <w:noProof/>
                <w:webHidden/>
              </w:rPr>
              <w:t>17</w:t>
            </w:r>
            <w:r w:rsidR="000B7D5D" w:rsidRPr="000B7D5D">
              <w:rPr>
                <w:b w:val="0"/>
                <w:noProof/>
                <w:webHidden/>
              </w:rPr>
              <w:fldChar w:fldCharType="end"/>
            </w:r>
          </w:hyperlink>
        </w:p>
        <w:p w14:paraId="7453EA12" w14:textId="68AAC09D" w:rsidR="000B7D5D" w:rsidRPr="000B7D5D" w:rsidRDefault="000F2580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4713" w:history="1">
            <w:r w:rsidR="000B7D5D" w:rsidRPr="000B7D5D">
              <w:rPr>
                <w:rStyle w:val="Hyperlink"/>
                <w:b w:val="0"/>
                <w:noProof/>
              </w:rPr>
              <w:t>3.5.</w:t>
            </w:r>
            <w:r w:rsidR="000B7D5D" w:rsidRPr="000B7D5D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0B7D5D" w:rsidRPr="000B7D5D">
              <w:rPr>
                <w:rStyle w:val="Hyperlink"/>
                <w:b w:val="0"/>
                <w:noProof/>
              </w:rPr>
              <w:t>FAQs:</w:t>
            </w:r>
            <w:r w:rsidR="000B7D5D" w:rsidRPr="000B7D5D">
              <w:rPr>
                <w:b w:val="0"/>
                <w:noProof/>
                <w:webHidden/>
              </w:rPr>
              <w:tab/>
            </w:r>
            <w:r w:rsidR="000B7D5D" w:rsidRPr="000B7D5D">
              <w:rPr>
                <w:b w:val="0"/>
                <w:noProof/>
                <w:webHidden/>
              </w:rPr>
              <w:fldChar w:fldCharType="begin"/>
            </w:r>
            <w:r w:rsidR="000B7D5D" w:rsidRPr="000B7D5D">
              <w:rPr>
                <w:b w:val="0"/>
                <w:noProof/>
                <w:webHidden/>
              </w:rPr>
              <w:instrText xml:space="preserve"> PAGEREF _Toc84354713 \h </w:instrText>
            </w:r>
            <w:r w:rsidR="000B7D5D" w:rsidRPr="000B7D5D">
              <w:rPr>
                <w:b w:val="0"/>
                <w:noProof/>
                <w:webHidden/>
              </w:rPr>
            </w:r>
            <w:r w:rsidR="000B7D5D" w:rsidRPr="000B7D5D">
              <w:rPr>
                <w:b w:val="0"/>
                <w:noProof/>
                <w:webHidden/>
              </w:rPr>
              <w:fldChar w:fldCharType="separate"/>
            </w:r>
            <w:r w:rsidR="000B7D5D" w:rsidRPr="000B7D5D">
              <w:rPr>
                <w:b w:val="0"/>
                <w:noProof/>
                <w:webHidden/>
              </w:rPr>
              <w:t>18</w:t>
            </w:r>
            <w:r w:rsidR="000B7D5D" w:rsidRPr="000B7D5D">
              <w:rPr>
                <w:b w:val="0"/>
                <w:noProof/>
                <w:webHidden/>
              </w:rPr>
              <w:fldChar w:fldCharType="end"/>
            </w:r>
          </w:hyperlink>
        </w:p>
        <w:p w14:paraId="5247B2B8" w14:textId="77774ABF" w:rsidR="000B7D5D" w:rsidRPr="000B7D5D" w:rsidRDefault="000F2580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4714" w:history="1">
            <w:r w:rsidR="000B7D5D" w:rsidRPr="000B7D5D">
              <w:rPr>
                <w:rStyle w:val="Hyperlink"/>
                <w:b w:val="0"/>
                <w:noProof/>
              </w:rPr>
              <w:t>3.6.</w:t>
            </w:r>
            <w:r w:rsidR="000B7D5D" w:rsidRPr="000B7D5D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0B7D5D" w:rsidRPr="000B7D5D">
              <w:rPr>
                <w:rStyle w:val="Hyperlink"/>
                <w:b w:val="0"/>
                <w:noProof/>
              </w:rPr>
              <w:t>Change Language</w:t>
            </w:r>
            <w:r w:rsidR="000B7D5D" w:rsidRPr="000B7D5D">
              <w:rPr>
                <w:b w:val="0"/>
                <w:noProof/>
                <w:webHidden/>
              </w:rPr>
              <w:tab/>
            </w:r>
            <w:r w:rsidR="000B7D5D" w:rsidRPr="000B7D5D">
              <w:rPr>
                <w:b w:val="0"/>
                <w:noProof/>
                <w:webHidden/>
              </w:rPr>
              <w:fldChar w:fldCharType="begin"/>
            </w:r>
            <w:r w:rsidR="000B7D5D" w:rsidRPr="000B7D5D">
              <w:rPr>
                <w:b w:val="0"/>
                <w:noProof/>
                <w:webHidden/>
              </w:rPr>
              <w:instrText xml:space="preserve"> PAGEREF _Toc84354714 \h </w:instrText>
            </w:r>
            <w:r w:rsidR="000B7D5D" w:rsidRPr="000B7D5D">
              <w:rPr>
                <w:b w:val="0"/>
                <w:noProof/>
                <w:webHidden/>
              </w:rPr>
            </w:r>
            <w:r w:rsidR="000B7D5D" w:rsidRPr="000B7D5D">
              <w:rPr>
                <w:b w:val="0"/>
                <w:noProof/>
                <w:webHidden/>
              </w:rPr>
              <w:fldChar w:fldCharType="separate"/>
            </w:r>
            <w:r w:rsidR="000B7D5D" w:rsidRPr="000B7D5D">
              <w:rPr>
                <w:b w:val="0"/>
                <w:noProof/>
                <w:webHidden/>
              </w:rPr>
              <w:t>19</w:t>
            </w:r>
            <w:r w:rsidR="000B7D5D" w:rsidRPr="000B7D5D">
              <w:rPr>
                <w:b w:val="0"/>
                <w:noProof/>
                <w:webHidden/>
              </w:rPr>
              <w:fldChar w:fldCharType="end"/>
            </w:r>
          </w:hyperlink>
        </w:p>
        <w:p w14:paraId="23A01230" w14:textId="4A6ECD78" w:rsidR="000B7D5D" w:rsidRPr="000B7D5D" w:rsidRDefault="000F2580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4715" w:history="1">
            <w:r w:rsidR="000B7D5D" w:rsidRPr="000B7D5D">
              <w:rPr>
                <w:rStyle w:val="Hyperlink"/>
                <w:b w:val="0"/>
                <w:noProof/>
              </w:rPr>
              <w:t>3.7.</w:t>
            </w:r>
            <w:r w:rsidR="000B7D5D" w:rsidRPr="000B7D5D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0B7D5D" w:rsidRPr="000B7D5D">
              <w:rPr>
                <w:rStyle w:val="Hyperlink"/>
                <w:b w:val="0"/>
                <w:noProof/>
              </w:rPr>
              <w:t>Grievances</w:t>
            </w:r>
            <w:r w:rsidR="000B7D5D" w:rsidRPr="000B7D5D">
              <w:rPr>
                <w:b w:val="0"/>
                <w:noProof/>
                <w:webHidden/>
              </w:rPr>
              <w:tab/>
            </w:r>
            <w:r w:rsidR="000B7D5D" w:rsidRPr="000B7D5D">
              <w:rPr>
                <w:b w:val="0"/>
                <w:noProof/>
                <w:webHidden/>
              </w:rPr>
              <w:fldChar w:fldCharType="begin"/>
            </w:r>
            <w:r w:rsidR="000B7D5D" w:rsidRPr="000B7D5D">
              <w:rPr>
                <w:b w:val="0"/>
                <w:noProof/>
                <w:webHidden/>
              </w:rPr>
              <w:instrText xml:space="preserve"> PAGEREF _Toc84354715 \h </w:instrText>
            </w:r>
            <w:r w:rsidR="000B7D5D" w:rsidRPr="000B7D5D">
              <w:rPr>
                <w:b w:val="0"/>
                <w:noProof/>
                <w:webHidden/>
              </w:rPr>
            </w:r>
            <w:r w:rsidR="000B7D5D" w:rsidRPr="000B7D5D">
              <w:rPr>
                <w:b w:val="0"/>
                <w:noProof/>
                <w:webHidden/>
              </w:rPr>
              <w:fldChar w:fldCharType="separate"/>
            </w:r>
            <w:r w:rsidR="000B7D5D" w:rsidRPr="000B7D5D">
              <w:rPr>
                <w:b w:val="0"/>
                <w:noProof/>
                <w:webHidden/>
              </w:rPr>
              <w:t>20</w:t>
            </w:r>
            <w:r w:rsidR="000B7D5D" w:rsidRPr="000B7D5D">
              <w:rPr>
                <w:b w:val="0"/>
                <w:noProof/>
                <w:webHidden/>
              </w:rPr>
              <w:fldChar w:fldCharType="end"/>
            </w:r>
          </w:hyperlink>
        </w:p>
        <w:p w14:paraId="6AB8F513" w14:textId="204A9A54" w:rsidR="009E769D" w:rsidRDefault="009E769D">
          <w:r w:rsidRPr="00EC617F">
            <w:rPr>
              <w:b w:val="0"/>
              <w:bCs/>
              <w:noProof/>
            </w:rPr>
            <w:fldChar w:fldCharType="end"/>
          </w:r>
        </w:p>
      </w:sdtContent>
    </w:sdt>
    <w:p w14:paraId="549ECCC4" w14:textId="77777777" w:rsidR="009E769D" w:rsidRDefault="009E769D">
      <w:pPr>
        <w:spacing w:after="200"/>
        <w:rPr>
          <w:rFonts w:asciiTheme="majorHAnsi" w:eastAsiaTheme="majorEastAsia" w:hAnsiTheme="majorHAnsi" w:cstheme="majorBidi"/>
          <w:color w:val="061F57" w:themeColor="text2" w:themeShade="BF"/>
          <w:kern w:val="28"/>
          <w:sz w:val="40"/>
          <w:szCs w:val="32"/>
        </w:rPr>
      </w:pPr>
    </w:p>
    <w:p w14:paraId="4E4EC930" w14:textId="77777777" w:rsidR="00997EB6" w:rsidRDefault="00720803" w:rsidP="00E2718B">
      <w:pPr>
        <w:spacing w:after="200"/>
      </w:pPr>
      <w:r>
        <w:br w:type="page"/>
      </w:r>
    </w:p>
    <w:p w14:paraId="191B2DD9" w14:textId="21FDB6D1" w:rsidR="00997EB6" w:rsidRPr="00997EB6" w:rsidRDefault="00997EB6" w:rsidP="00997EB6">
      <w:pPr>
        <w:pStyle w:val="Heading1"/>
        <w:numPr>
          <w:ilvl w:val="0"/>
          <w:numId w:val="5"/>
        </w:numPr>
        <w:rPr>
          <w:sz w:val="40"/>
        </w:rPr>
      </w:pPr>
      <w:bookmarkStart w:id="0" w:name="_Toc84354694"/>
      <w:r w:rsidRPr="00AC77D5">
        <w:rPr>
          <w:sz w:val="40"/>
        </w:rPr>
        <w:lastRenderedPageBreak/>
        <w:t>General Information</w:t>
      </w:r>
      <w:bookmarkEnd w:id="0"/>
    </w:p>
    <w:p w14:paraId="2CCA14F7" w14:textId="2CBAE620" w:rsidR="0087605E" w:rsidRPr="00BE1C33" w:rsidRDefault="000B63A2" w:rsidP="00E2718B">
      <w:pPr>
        <w:spacing w:after="200"/>
        <w:rPr>
          <w:sz w:val="36"/>
        </w:rPr>
      </w:pPr>
      <w:r w:rsidRPr="00BE1C33">
        <w:rPr>
          <w:sz w:val="36"/>
        </w:rPr>
        <w:t>Getting Started</w:t>
      </w:r>
    </w:p>
    <w:p w14:paraId="5F931787" w14:textId="76CB3B4A" w:rsidR="00AC77D5" w:rsidRPr="00AC77D5" w:rsidRDefault="00AC77D5" w:rsidP="00AC77D5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1" w:name="_Toc84354699"/>
      <w:r w:rsidRPr="00AC77D5">
        <w:rPr>
          <w:sz w:val="32"/>
        </w:rPr>
        <w:t>Downloading Application</w:t>
      </w:r>
      <w:r w:rsidR="0036005B">
        <w:rPr>
          <w:sz w:val="32"/>
        </w:rPr>
        <w:t xml:space="preserve"> </w:t>
      </w:r>
      <w:r w:rsidR="005C5D18">
        <w:rPr>
          <w:sz w:val="24"/>
        </w:rPr>
        <w:t>(for demonstration purpose</w:t>
      </w:r>
      <w:r w:rsidR="0036005B" w:rsidRPr="00527765">
        <w:rPr>
          <w:sz w:val="24"/>
        </w:rPr>
        <w:t>)</w:t>
      </w:r>
      <w:bookmarkEnd w:id="1"/>
    </w:p>
    <w:p w14:paraId="28FA810B" w14:textId="2FF86392" w:rsidR="00525E61" w:rsidRDefault="006C4B93" w:rsidP="00AC77D5">
      <w:pPr>
        <w:rPr>
          <w:b w:val="0"/>
          <w:color w:val="auto"/>
          <w:sz w:val="24"/>
        </w:rPr>
      </w:pPr>
      <w:proofErr w:type="spellStart"/>
      <w:r>
        <w:rPr>
          <w:b w:val="0"/>
          <w:color w:val="auto"/>
          <w:sz w:val="24"/>
        </w:rPr>
        <w:t>A</w:t>
      </w:r>
      <w:r w:rsidR="00525E61" w:rsidRPr="00525E61">
        <w:rPr>
          <w:b w:val="0"/>
          <w:color w:val="auto"/>
          <w:sz w:val="24"/>
        </w:rPr>
        <w:t>jeevika</w:t>
      </w:r>
      <w:proofErr w:type="spellEnd"/>
      <w:r w:rsidR="00525E61" w:rsidRPr="00525E61">
        <w:rPr>
          <w:b w:val="0"/>
          <w:color w:val="auto"/>
          <w:sz w:val="24"/>
        </w:rPr>
        <w:t xml:space="preserve"> application</w:t>
      </w:r>
      <w:r w:rsidR="00525E61">
        <w:rPr>
          <w:b w:val="0"/>
          <w:color w:val="auto"/>
          <w:sz w:val="24"/>
        </w:rPr>
        <w:t xml:space="preserve"> </w:t>
      </w:r>
      <w:proofErr w:type="gramStart"/>
      <w:r w:rsidR="00525E61">
        <w:rPr>
          <w:b w:val="0"/>
          <w:color w:val="auto"/>
          <w:sz w:val="24"/>
        </w:rPr>
        <w:t>can be downloaded</w:t>
      </w:r>
      <w:proofErr w:type="gramEnd"/>
      <w:r w:rsidR="00525E61">
        <w:rPr>
          <w:b w:val="0"/>
          <w:color w:val="auto"/>
          <w:sz w:val="24"/>
        </w:rPr>
        <w:t xml:space="preserve"> via Google Play Store.</w:t>
      </w:r>
      <w:r w:rsidR="00525E61" w:rsidRPr="00525E61">
        <w:rPr>
          <w:b w:val="0"/>
          <w:color w:val="auto"/>
          <w:sz w:val="24"/>
        </w:rPr>
        <w:t xml:space="preserve"> </w:t>
      </w:r>
      <w:r w:rsidR="00525E61">
        <w:rPr>
          <w:b w:val="0"/>
          <w:color w:val="auto"/>
          <w:sz w:val="24"/>
        </w:rPr>
        <w:t>To download the application follow the following steps:</w:t>
      </w:r>
    </w:p>
    <w:p w14:paraId="2D354529" w14:textId="565E2A4C" w:rsidR="00525E61" w:rsidRDefault="00525E61" w:rsidP="00AC77D5">
      <w:pPr>
        <w:rPr>
          <w:b w:val="0"/>
          <w:color w:val="auto"/>
          <w:sz w:val="24"/>
        </w:rPr>
      </w:pPr>
      <w:r w:rsidRPr="00525E61">
        <w:rPr>
          <w:color w:val="auto"/>
          <w:sz w:val="24"/>
        </w:rPr>
        <w:t>Step 1</w:t>
      </w:r>
      <w:r>
        <w:rPr>
          <w:b w:val="0"/>
          <w:color w:val="auto"/>
          <w:sz w:val="24"/>
        </w:rPr>
        <w:t xml:space="preserve">: </w:t>
      </w:r>
      <w:r w:rsidRPr="00525E61">
        <w:rPr>
          <w:b w:val="0"/>
          <w:color w:val="auto"/>
          <w:sz w:val="24"/>
        </w:rPr>
        <w:t>Open Play Store application on your mobile by clicking on the Play Store icon as shown in the image below</w:t>
      </w:r>
      <w:r>
        <w:rPr>
          <w:b w:val="0"/>
          <w:color w:val="auto"/>
          <w:sz w:val="24"/>
        </w:rPr>
        <w:t>.</w:t>
      </w:r>
    </w:p>
    <w:p w14:paraId="6FAAF847" w14:textId="1A743A3B" w:rsidR="00525E61" w:rsidRDefault="00525E61" w:rsidP="00AC77D5">
      <w:pPr>
        <w:rPr>
          <w:b w:val="0"/>
          <w:color w:val="auto"/>
          <w:sz w:val="24"/>
        </w:rPr>
      </w:pPr>
      <w:r w:rsidRPr="00525E61">
        <w:rPr>
          <w:color w:val="auto"/>
          <w:sz w:val="24"/>
        </w:rPr>
        <w:t>Step 2</w:t>
      </w:r>
      <w:r>
        <w:rPr>
          <w:b w:val="0"/>
          <w:color w:val="auto"/>
          <w:sz w:val="24"/>
        </w:rPr>
        <w:t xml:space="preserve">: </w:t>
      </w:r>
      <w:r w:rsidRPr="00525E61">
        <w:rPr>
          <w:b w:val="0"/>
          <w:color w:val="auto"/>
          <w:sz w:val="24"/>
        </w:rPr>
        <w:t>Click on the Google Play text a</w:t>
      </w:r>
      <w:r w:rsidR="006C4B93">
        <w:rPr>
          <w:b w:val="0"/>
          <w:color w:val="auto"/>
          <w:sz w:val="24"/>
        </w:rPr>
        <w:t>t the top and enter the text "</w:t>
      </w:r>
      <w:proofErr w:type="spellStart"/>
      <w:r w:rsidR="006C4B93">
        <w:rPr>
          <w:b w:val="0"/>
          <w:color w:val="auto"/>
          <w:sz w:val="24"/>
        </w:rPr>
        <w:t>A</w:t>
      </w:r>
      <w:r w:rsidRPr="00525E61">
        <w:rPr>
          <w:b w:val="0"/>
          <w:color w:val="auto"/>
          <w:sz w:val="24"/>
        </w:rPr>
        <w:t>jeevika</w:t>
      </w:r>
      <w:proofErr w:type="spellEnd"/>
      <w:r w:rsidRPr="00525E61">
        <w:rPr>
          <w:b w:val="0"/>
          <w:color w:val="auto"/>
          <w:sz w:val="24"/>
        </w:rPr>
        <w:t>" in</w:t>
      </w:r>
      <w:r w:rsidR="006C4B93">
        <w:rPr>
          <w:b w:val="0"/>
          <w:color w:val="auto"/>
          <w:sz w:val="24"/>
        </w:rPr>
        <w:t xml:space="preserve"> the search bar. Click on the </w:t>
      </w:r>
      <w:proofErr w:type="spellStart"/>
      <w:r w:rsidR="006C4B93">
        <w:rPr>
          <w:b w:val="0"/>
          <w:color w:val="auto"/>
          <w:sz w:val="24"/>
        </w:rPr>
        <w:t>A</w:t>
      </w:r>
      <w:r w:rsidRPr="00525E61">
        <w:rPr>
          <w:b w:val="0"/>
          <w:color w:val="auto"/>
          <w:sz w:val="24"/>
        </w:rPr>
        <w:t>jeevika</w:t>
      </w:r>
      <w:proofErr w:type="spellEnd"/>
      <w:r w:rsidRPr="00525E61">
        <w:rPr>
          <w:b w:val="0"/>
          <w:color w:val="auto"/>
          <w:sz w:val="24"/>
        </w:rPr>
        <w:t xml:space="preserve"> application icon from the search result</w:t>
      </w:r>
      <w:r>
        <w:rPr>
          <w:b w:val="0"/>
          <w:color w:val="auto"/>
          <w:sz w:val="24"/>
        </w:rPr>
        <w:t>.</w:t>
      </w:r>
    </w:p>
    <w:p w14:paraId="0D03B973" w14:textId="69E0AEFB" w:rsidR="00525E61" w:rsidRDefault="00525E61" w:rsidP="00AC77D5">
      <w:pPr>
        <w:rPr>
          <w:b w:val="0"/>
          <w:color w:val="auto"/>
          <w:sz w:val="24"/>
        </w:rPr>
      </w:pPr>
      <w:r w:rsidRPr="00525E61">
        <w:rPr>
          <w:color w:val="auto"/>
          <w:sz w:val="24"/>
        </w:rPr>
        <w:t>Step 3</w:t>
      </w:r>
      <w:r>
        <w:rPr>
          <w:b w:val="0"/>
          <w:color w:val="auto"/>
          <w:sz w:val="24"/>
        </w:rPr>
        <w:t xml:space="preserve">: </w:t>
      </w:r>
      <w:r w:rsidRPr="00525E61">
        <w:rPr>
          <w:b w:val="0"/>
          <w:color w:val="auto"/>
          <w:sz w:val="24"/>
        </w:rPr>
        <w:t>Click on the "INSTALL" button to install the application.</w:t>
      </w:r>
      <w:r w:rsidR="00762945" w:rsidRPr="00762945">
        <w:rPr>
          <w:noProof/>
          <w:lang w:val="en-IN" w:eastAsia="en-IN"/>
        </w:rPr>
        <w:t xml:space="preserve"> </w:t>
      </w:r>
    </w:p>
    <w:p w14:paraId="62EE3BC7" w14:textId="41786578" w:rsidR="00525E61" w:rsidRDefault="0027234F" w:rsidP="00AC77D5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40EF459D" wp14:editId="30A4F3BE">
                <wp:simplePos x="0" y="0"/>
                <wp:positionH relativeFrom="page">
                  <wp:posOffset>5516880</wp:posOffset>
                </wp:positionH>
                <wp:positionV relativeFrom="paragraph">
                  <wp:posOffset>953135</wp:posOffset>
                </wp:positionV>
                <wp:extent cx="1798320" cy="281940"/>
                <wp:effectExtent l="0" t="0" r="11430" b="22860"/>
                <wp:wrapNone/>
                <wp:docPr id="40" name="Rounded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281940"/>
                        </a:xfrm>
                        <a:prstGeom prst="roundRect">
                          <a:avLst>
                            <a:gd name="adj" fmla="val 12963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7C7931" id="Rounded Rectangle 40" o:spid="_x0000_s1026" style="position:absolute;margin-left:434.4pt;margin-top:75.05pt;width:141.6pt;height:22.2pt;z-index:2516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84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" filled="f" strokecolor="red" strokeweight="1.5pt">
                <w10:wrap anchorx="page"/>
              </v:roundrect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114300" distR="114300" simplePos="0" relativeHeight="251634688" behindDoc="0" locked="0" layoutInCell="1" allowOverlap="1" wp14:anchorId="3104E81E" wp14:editId="43277C31">
            <wp:simplePos x="0" y="0"/>
            <wp:positionH relativeFrom="column">
              <wp:posOffset>4770120</wp:posOffset>
            </wp:positionH>
            <wp:positionV relativeFrom="paragraph">
              <wp:posOffset>9525</wp:posOffset>
            </wp:positionV>
            <wp:extent cx="1718175" cy="2583180"/>
            <wp:effectExtent l="0" t="0" r="0" b="762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3" b="29250"/>
                    <a:stretch/>
                  </pic:blipFill>
                  <pic:spPr bwMode="auto">
                    <a:xfrm>
                      <a:off x="0" y="0"/>
                      <a:ext cx="1726352" cy="2595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34E80405" wp14:editId="5CD4382B">
                <wp:simplePos x="0" y="0"/>
                <wp:positionH relativeFrom="page">
                  <wp:posOffset>2118360</wp:posOffset>
                </wp:positionH>
                <wp:positionV relativeFrom="paragraph">
                  <wp:posOffset>541655</wp:posOffset>
                </wp:positionV>
                <wp:extent cx="548640" cy="655320"/>
                <wp:effectExtent l="0" t="0" r="22860" b="11430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65532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970C9A" id="Rounded Rectangle 41" o:spid="_x0000_s1026" style="position:absolute;margin-left:166.8pt;margin-top:42.65pt;width:43.2pt;height:51.6pt;z-index: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" filled="f" strokecolor="red" strokeweight="1.5pt">
                <w10:wrap anchorx="page"/>
              </v:roundrect>
            </w:pict>
          </mc:Fallback>
        </mc:AlternateContent>
      </w:r>
      <w:r w:rsidR="001A1091">
        <w:rPr>
          <w:noProof/>
          <w:lang w:val="en-IN" w:eastAsia="en-IN"/>
        </w:rPr>
        <w:drawing>
          <wp:anchor distT="0" distB="0" distL="114300" distR="114300" simplePos="0" relativeHeight="251633664" behindDoc="0" locked="0" layoutInCell="1" allowOverlap="1" wp14:anchorId="6E1A9BCD" wp14:editId="547BB7B1">
            <wp:simplePos x="0" y="0"/>
            <wp:positionH relativeFrom="column">
              <wp:posOffset>2575560</wp:posOffset>
            </wp:positionH>
            <wp:positionV relativeFrom="paragraph">
              <wp:posOffset>9525</wp:posOffset>
            </wp:positionV>
            <wp:extent cx="1702310" cy="2567940"/>
            <wp:effectExtent l="0" t="0" r="0" b="381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3" b="28017"/>
                    <a:stretch/>
                  </pic:blipFill>
                  <pic:spPr bwMode="auto">
                    <a:xfrm>
                      <a:off x="0" y="0"/>
                      <a:ext cx="170231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945">
        <w:rPr>
          <w:noProof/>
          <w:lang w:val="en-IN" w:eastAsia="en-IN"/>
        </w:rPr>
        <w:drawing>
          <wp:inline distT="0" distB="0" distL="0" distR="0" wp14:anchorId="7B2887E5" wp14:editId="2942D49F">
            <wp:extent cx="2225884" cy="255270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508" t="2568" r="2949" b="53897"/>
                    <a:stretch/>
                  </pic:blipFill>
                  <pic:spPr bwMode="auto">
                    <a:xfrm>
                      <a:off x="0" y="0"/>
                      <a:ext cx="2240996" cy="2570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83AAD" w14:textId="77777777" w:rsidR="004C0E0C" w:rsidRPr="00525E61" w:rsidRDefault="004C0E0C" w:rsidP="00AC77D5">
      <w:pPr>
        <w:rPr>
          <w:b w:val="0"/>
          <w:color w:val="auto"/>
          <w:sz w:val="24"/>
        </w:rPr>
      </w:pPr>
    </w:p>
    <w:p w14:paraId="676FE293" w14:textId="42223997" w:rsidR="00AC77D5" w:rsidRDefault="00AC77D5" w:rsidP="00AC77D5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2" w:name="_Toc84354700"/>
      <w:r>
        <w:rPr>
          <w:sz w:val="32"/>
        </w:rPr>
        <w:t>Opening</w:t>
      </w:r>
      <w:r w:rsidRPr="00AC77D5">
        <w:rPr>
          <w:sz w:val="32"/>
        </w:rPr>
        <w:t xml:space="preserve"> Application</w:t>
      </w:r>
      <w:bookmarkEnd w:id="2"/>
    </w:p>
    <w:p w14:paraId="4A54188A" w14:textId="51A8061A" w:rsidR="00525E61" w:rsidRPr="00525E61" w:rsidRDefault="00525E61" w:rsidP="00525E61">
      <w:pPr>
        <w:rPr>
          <w:b w:val="0"/>
          <w:color w:val="auto"/>
          <w:sz w:val="24"/>
        </w:rPr>
      </w:pPr>
      <w:r w:rsidRPr="00525E61">
        <w:rPr>
          <w:color w:val="auto"/>
          <w:sz w:val="24"/>
        </w:rPr>
        <w:t>Step 1</w:t>
      </w:r>
      <w:r>
        <w:rPr>
          <w:b w:val="0"/>
          <w:color w:val="auto"/>
          <w:sz w:val="24"/>
        </w:rPr>
        <w:t>: To find the application open your app drawer in android p</w:t>
      </w:r>
      <w:r w:rsidRPr="00525E61">
        <w:rPr>
          <w:b w:val="0"/>
          <w:color w:val="auto"/>
          <w:sz w:val="24"/>
        </w:rPr>
        <w:t>hone</w:t>
      </w:r>
      <w:r>
        <w:rPr>
          <w:b w:val="0"/>
          <w:color w:val="auto"/>
          <w:sz w:val="24"/>
        </w:rPr>
        <w:t>, and search “</w:t>
      </w:r>
      <w:proofErr w:type="spellStart"/>
      <w:r w:rsidR="0027234F">
        <w:rPr>
          <w:b w:val="0"/>
          <w:color w:val="auto"/>
          <w:sz w:val="24"/>
        </w:rPr>
        <w:t>A</w:t>
      </w:r>
      <w:r w:rsidRPr="00525E61">
        <w:rPr>
          <w:b w:val="0"/>
          <w:color w:val="auto"/>
          <w:sz w:val="24"/>
        </w:rPr>
        <w:t>jeevika</w:t>
      </w:r>
      <w:proofErr w:type="spellEnd"/>
      <w:r w:rsidR="0036005B">
        <w:rPr>
          <w:b w:val="0"/>
          <w:color w:val="auto"/>
          <w:sz w:val="24"/>
        </w:rPr>
        <w:t xml:space="preserve"> </w:t>
      </w:r>
      <w:r w:rsidR="00EB2A7E">
        <w:rPr>
          <w:b w:val="0"/>
          <w:color w:val="auto"/>
          <w:sz w:val="24"/>
        </w:rPr>
        <w:t>Seller</w:t>
      </w:r>
      <w:r>
        <w:rPr>
          <w:b w:val="0"/>
          <w:color w:val="auto"/>
          <w:sz w:val="24"/>
        </w:rPr>
        <w:t>”</w:t>
      </w:r>
    </w:p>
    <w:p w14:paraId="173E38A2" w14:textId="10DA2C7F" w:rsidR="00525E61" w:rsidRDefault="00525E61" w:rsidP="00525E61">
      <w:pPr>
        <w:rPr>
          <w:b w:val="0"/>
          <w:color w:val="auto"/>
          <w:sz w:val="24"/>
        </w:rPr>
      </w:pPr>
      <w:r w:rsidRPr="00525E61">
        <w:rPr>
          <w:color w:val="auto"/>
          <w:sz w:val="24"/>
        </w:rPr>
        <w:t xml:space="preserve">Step </w:t>
      </w:r>
      <w:r>
        <w:rPr>
          <w:color w:val="auto"/>
          <w:sz w:val="24"/>
        </w:rPr>
        <w:t>2</w:t>
      </w:r>
      <w:r w:rsidR="006C4B93">
        <w:rPr>
          <w:b w:val="0"/>
          <w:color w:val="auto"/>
          <w:sz w:val="24"/>
        </w:rPr>
        <w:t>: Click on “</w:t>
      </w:r>
      <w:proofErr w:type="spellStart"/>
      <w:r w:rsidR="006C4B93">
        <w:rPr>
          <w:b w:val="0"/>
          <w:color w:val="auto"/>
          <w:sz w:val="24"/>
        </w:rPr>
        <w:t>A</w:t>
      </w:r>
      <w:r>
        <w:rPr>
          <w:b w:val="0"/>
          <w:color w:val="auto"/>
          <w:sz w:val="24"/>
        </w:rPr>
        <w:t>jeevika</w:t>
      </w:r>
      <w:proofErr w:type="spellEnd"/>
      <w:r w:rsidR="0036005B">
        <w:rPr>
          <w:b w:val="0"/>
          <w:color w:val="auto"/>
          <w:sz w:val="24"/>
        </w:rPr>
        <w:t xml:space="preserve"> </w:t>
      </w:r>
      <w:r w:rsidR="00EB2A7E">
        <w:rPr>
          <w:b w:val="0"/>
          <w:color w:val="auto"/>
          <w:sz w:val="24"/>
        </w:rPr>
        <w:t>Seller</w:t>
      </w:r>
      <w:r>
        <w:rPr>
          <w:b w:val="0"/>
          <w:color w:val="auto"/>
          <w:sz w:val="24"/>
        </w:rPr>
        <w:t>” icon in the app drawer.</w:t>
      </w:r>
    </w:p>
    <w:p w14:paraId="5A739732" w14:textId="602E8BAF" w:rsidR="00270427" w:rsidRDefault="00023CB1" w:rsidP="00525E61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797504" behindDoc="0" locked="0" layoutInCell="1" allowOverlap="1" wp14:anchorId="05DEDFC8" wp14:editId="03E3B101">
            <wp:simplePos x="0" y="0"/>
            <wp:positionH relativeFrom="column">
              <wp:posOffset>4488768</wp:posOffset>
            </wp:positionH>
            <wp:positionV relativeFrom="paragraph">
              <wp:posOffset>48260</wp:posOffset>
            </wp:positionV>
            <wp:extent cx="1313067" cy="2674620"/>
            <wp:effectExtent l="19050" t="19050" r="20955" b="11430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6" b="5667"/>
                    <a:stretch/>
                  </pic:blipFill>
                  <pic:spPr bwMode="auto">
                    <a:xfrm>
                      <a:off x="0" y="0"/>
                      <a:ext cx="1314344" cy="26772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763712" behindDoc="0" locked="0" layoutInCell="1" allowOverlap="1" wp14:anchorId="19774AA6" wp14:editId="510A33A7">
            <wp:simplePos x="0" y="0"/>
            <wp:positionH relativeFrom="column">
              <wp:posOffset>2827020</wp:posOffset>
            </wp:positionH>
            <wp:positionV relativeFrom="paragraph">
              <wp:posOffset>22225</wp:posOffset>
            </wp:positionV>
            <wp:extent cx="1363980" cy="2774493"/>
            <wp:effectExtent l="0" t="0" r="7620" b="69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4" b="4991"/>
                    <a:stretch/>
                  </pic:blipFill>
                  <pic:spPr bwMode="auto">
                    <a:xfrm>
                      <a:off x="0" y="0"/>
                      <a:ext cx="1363980" cy="277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0427">
        <w:rPr>
          <w:b w:val="0"/>
          <w:color w:val="auto"/>
          <w:sz w:val="24"/>
        </w:rPr>
        <w:t>Step 3: Choose the language of your choice.</w:t>
      </w:r>
      <w:r w:rsidR="00270427" w:rsidRPr="00270427">
        <w:rPr>
          <w:noProof/>
          <w:lang w:val="en-IN" w:eastAsia="en-IN"/>
        </w:rPr>
        <w:t xml:space="preserve"> </w:t>
      </w:r>
    </w:p>
    <w:p w14:paraId="490F51CD" w14:textId="414652CA" w:rsidR="00AC77D5" w:rsidRPr="00AC77D5" w:rsidRDefault="004C0E0C" w:rsidP="00AC77D5">
      <w:r>
        <w:rPr>
          <w:noProof/>
          <w:lang w:val="en-IN" w:eastAsia="en-IN"/>
        </w:rPr>
        <w:drawing>
          <wp:anchor distT="0" distB="0" distL="114300" distR="114300" simplePos="0" relativeHeight="251622400" behindDoc="0" locked="0" layoutInCell="1" allowOverlap="1" wp14:anchorId="5706587C" wp14:editId="0F6C61AA">
            <wp:simplePos x="0" y="0"/>
            <wp:positionH relativeFrom="column">
              <wp:posOffset>640080</wp:posOffset>
            </wp:positionH>
            <wp:positionV relativeFrom="paragraph">
              <wp:posOffset>7620</wp:posOffset>
            </wp:positionV>
            <wp:extent cx="1698625" cy="2545080"/>
            <wp:effectExtent l="0" t="0" r="0" b="762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" t="2953" r="1440" b="32554"/>
                    <a:stretch/>
                  </pic:blipFill>
                  <pic:spPr bwMode="auto">
                    <a:xfrm>
                      <a:off x="0" y="0"/>
                      <a:ext cx="1698625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21317" w14:textId="77777777" w:rsidR="00723E66" w:rsidRDefault="001A1091" w:rsidP="000B63A2">
      <w:pPr>
        <w:pStyle w:val="ListParagraph"/>
        <w:ind w:left="420"/>
        <w:rPr>
          <w:b w:val="0"/>
          <w:color w:val="auto"/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4C5F32F0" wp14:editId="4BEB81FC">
                <wp:simplePos x="0" y="0"/>
                <wp:positionH relativeFrom="page">
                  <wp:posOffset>1394460</wp:posOffset>
                </wp:positionH>
                <wp:positionV relativeFrom="paragraph">
                  <wp:posOffset>139700</wp:posOffset>
                </wp:positionV>
                <wp:extent cx="335280" cy="304800"/>
                <wp:effectExtent l="0" t="0" r="26670" b="19050"/>
                <wp:wrapNone/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30480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461DF5" id="Rounded Rectangle 42" o:spid="_x0000_s1026" style="position:absolute;margin-left:109.8pt;margin-top:11pt;width:26.4pt;height:24pt;z-index: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" filled="f" strokecolor="red" strokeweight="1.5pt">
                <w10:wrap anchorx="page"/>
              </v:roundrect>
            </w:pict>
          </mc:Fallback>
        </mc:AlternateContent>
      </w:r>
    </w:p>
    <w:p w14:paraId="0F634F98" w14:textId="77777777" w:rsidR="00723E66" w:rsidRPr="008B6307" w:rsidRDefault="00723E66" w:rsidP="008B6307">
      <w:pPr>
        <w:spacing w:after="200"/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br w:type="page"/>
      </w:r>
    </w:p>
    <w:p w14:paraId="6FF145F8" w14:textId="7AB92560" w:rsidR="00D13BA8" w:rsidRPr="00BE1C33" w:rsidRDefault="00BE1C33" w:rsidP="00D13BA8">
      <w:pPr>
        <w:pStyle w:val="Heading1"/>
        <w:numPr>
          <w:ilvl w:val="0"/>
          <w:numId w:val="5"/>
        </w:numPr>
        <w:rPr>
          <w:sz w:val="36"/>
        </w:rPr>
      </w:pPr>
      <w:bookmarkStart w:id="3" w:name="_Toc84354701"/>
      <w:r>
        <w:rPr>
          <w:sz w:val="36"/>
        </w:rPr>
        <w:lastRenderedPageBreak/>
        <w:t xml:space="preserve">User, </w:t>
      </w:r>
      <w:r w:rsidR="00D13BA8" w:rsidRPr="00BE1C33">
        <w:rPr>
          <w:sz w:val="36"/>
        </w:rPr>
        <w:t>Accounts</w:t>
      </w:r>
      <w:r>
        <w:rPr>
          <w:sz w:val="36"/>
        </w:rPr>
        <w:t xml:space="preserve"> &amp; Profile</w:t>
      </w:r>
      <w:bookmarkEnd w:id="3"/>
    </w:p>
    <w:p w14:paraId="16162D70" w14:textId="21115606" w:rsidR="00BE1C33" w:rsidRPr="00BE1C33" w:rsidRDefault="00D13BA8" w:rsidP="00BE1C33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4" w:name="_Toc84354702"/>
      <w:r>
        <w:rPr>
          <w:sz w:val="32"/>
        </w:rPr>
        <w:t>Sign Up</w:t>
      </w:r>
      <w:bookmarkEnd w:id="4"/>
    </w:p>
    <w:p w14:paraId="6BD9DC5B" w14:textId="251D250A" w:rsidR="0074370E" w:rsidRDefault="0074370E" w:rsidP="00E069FD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 xml:space="preserve">When you open the application for the first </w:t>
      </w:r>
      <w:proofErr w:type="gramStart"/>
      <w:r>
        <w:rPr>
          <w:b w:val="0"/>
          <w:color w:val="auto"/>
          <w:sz w:val="24"/>
        </w:rPr>
        <w:t>time</w:t>
      </w:r>
      <w:proofErr w:type="gramEnd"/>
      <w:r>
        <w:rPr>
          <w:b w:val="0"/>
          <w:color w:val="auto"/>
          <w:sz w:val="24"/>
        </w:rPr>
        <w:t xml:space="preserve"> you will be greeted with the page shown below, To access the application you will need </w:t>
      </w:r>
      <w:r w:rsidR="0036005B">
        <w:rPr>
          <w:b w:val="0"/>
          <w:color w:val="auto"/>
          <w:sz w:val="24"/>
        </w:rPr>
        <w:t>an</w:t>
      </w:r>
      <w:r>
        <w:rPr>
          <w:b w:val="0"/>
          <w:color w:val="auto"/>
          <w:sz w:val="24"/>
        </w:rPr>
        <w:t xml:space="preserve"> account. To open the account </w:t>
      </w:r>
      <w:r w:rsidRPr="00527765">
        <w:rPr>
          <w:b w:val="0"/>
          <w:color w:val="auto"/>
          <w:sz w:val="24"/>
        </w:rPr>
        <w:t>follow the steps</w:t>
      </w:r>
      <w:r w:rsidR="00527765" w:rsidRPr="00527765">
        <w:rPr>
          <w:b w:val="0"/>
          <w:color w:val="auto"/>
          <w:sz w:val="24"/>
        </w:rPr>
        <w:t xml:space="preserve"> below</w:t>
      </w:r>
      <w:r>
        <w:rPr>
          <w:b w:val="0"/>
          <w:color w:val="auto"/>
          <w:sz w:val="24"/>
        </w:rPr>
        <w:t>:</w:t>
      </w:r>
    </w:p>
    <w:p w14:paraId="1FE77184" w14:textId="2CCF83F3" w:rsidR="0074370E" w:rsidRDefault="0074370E" w:rsidP="00E069FD">
      <w:pPr>
        <w:rPr>
          <w:b w:val="0"/>
          <w:color w:val="auto"/>
          <w:sz w:val="24"/>
        </w:rPr>
      </w:pPr>
      <w:r w:rsidRPr="0074370E">
        <w:rPr>
          <w:color w:val="auto"/>
          <w:sz w:val="24"/>
        </w:rPr>
        <w:t>Step 1</w:t>
      </w:r>
      <w:r>
        <w:rPr>
          <w:b w:val="0"/>
          <w:color w:val="auto"/>
          <w:sz w:val="24"/>
        </w:rPr>
        <w:t>: Click on “Click to Register” text on the bottom of the page.</w:t>
      </w:r>
    </w:p>
    <w:p w14:paraId="0CFAA282" w14:textId="40C2882C" w:rsidR="00E069FD" w:rsidRDefault="00351298" w:rsidP="00E069FD">
      <w:pPr>
        <w:rPr>
          <w:b w:val="0"/>
          <w:color w:val="auto"/>
          <w:sz w:val="24"/>
        </w:rPr>
      </w:pPr>
      <w:r>
        <w:rPr>
          <w:color w:val="auto"/>
          <w:sz w:val="24"/>
        </w:rPr>
        <w:t>Step 2</w:t>
      </w:r>
      <w:r w:rsidR="0074370E">
        <w:rPr>
          <w:b w:val="0"/>
          <w:color w:val="auto"/>
          <w:sz w:val="24"/>
        </w:rPr>
        <w:t xml:space="preserve">:  Fill in the required details </w:t>
      </w:r>
      <w:proofErr w:type="spellStart"/>
      <w:r w:rsidR="0074370E">
        <w:rPr>
          <w:b w:val="0"/>
          <w:color w:val="auto"/>
          <w:sz w:val="24"/>
        </w:rPr>
        <w:t>viz</w:t>
      </w:r>
      <w:proofErr w:type="spellEnd"/>
      <w:r w:rsidR="0074370E">
        <w:rPr>
          <w:b w:val="0"/>
          <w:color w:val="auto"/>
          <w:sz w:val="24"/>
        </w:rPr>
        <w:t xml:space="preserve"> a </w:t>
      </w:r>
      <w:proofErr w:type="spellStart"/>
      <w:r w:rsidR="0074370E">
        <w:rPr>
          <w:b w:val="0"/>
          <w:color w:val="auto"/>
          <w:sz w:val="24"/>
        </w:rPr>
        <w:t>viz</w:t>
      </w:r>
      <w:proofErr w:type="spellEnd"/>
      <w:r w:rsidR="0074370E">
        <w:rPr>
          <w:b w:val="0"/>
          <w:color w:val="auto"/>
          <w:sz w:val="24"/>
        </w:rPr>
        <w:t xml:space="preserve"> </w:t>
      </w:r>
      <w:proofErr w:type="gramStart"/>
      <w:r w:rsidR="0074370E">
        <w:rPr>
          <w:b w:val="0"/>
          <w:color w:val="auto"/>
          <w:sz w:val="24"/>
        </w:rPr>
        <w:t>your</w:t>
      </w:r>
      <w:proofErr w:type="gramEnd"/>
      <w:r w:rsidR="0074370E">
        <w:rPr>
          <w:b w:val="0"/>
          <w:color w:val="auto"/>
          <w:sz w:val="24"/>
        </w:rPr>
        <w:t xml:space="preserve"> </w:t>
      </w:r>
      <w:r w:rsidR="002A27D4">
        <w:rPr>
          <w:b w:val="0"/>
          <w:color w:val="auto"/>
          <w:sz w:val="24"/>
        </w:rPr>
        <w:t>Name, email ID, phone no., p</w:t>
      </w:r>
      <w:r w:rsidR="0074370E">
        <w:rPr>
          <w:b w:val="0"/>
          <w:color w:val="auto"/>
          <w:sz w:val="24"/>
        </w:rPr>
        <w:t>assword (should be min of 8 characters).</w:t>
      </w:r>
    </w:p>
    <w:p w14:paraId="063908A2" w14:textId="35CF134C" w:rsidR="0074370E" w:rsidRDefault="00351298" w:rsidP="00E069FD">
      <w:pPr>
        <w:rPr>
          <w:b w:val="0"/>
          <w:color w:val="auto"/>
          <w:sz w:val="24"/>
        </w:rPr>
      </w:pPr>
      <w:r>
        <w:rPr>
          <w:color w:val="auto"/>
          <w:sz w:val="24"/>
        </w:rPr>
        <w:t>Step 3</w:t>
      </w:r>
      <w:r w:rsidR="0074370E">
        <w:rPr>
          <w:b w:val="0"/>
          <w:color w:val="auto"/>
          <w:sz w:val="24"/>
        </w:rPr>
        <w:t xml:space="preserve">: </w:t>
      </w:r>
      <w:proofErr w:type="gramStart"/>
      <w:r w:rsidR="0074370E">
        <w:rPr>
          <w:b w:val="0"/>
          <w:color w:val="auto"/>
          <w:sz w:val="24"/>
        </w:rPr>
        <w:t>After filling all</w:t>
      </w:r>
      <w:proofErr w:type="gramEnd"/>
      <w:r w:rsidR="0074370E">
        <w:rPr>
          <w:b w:val="0"/>
          <w:color w:val="auto"/>
          <w:sz w:val="24"/>
        </w:rPr>
        <w:t xml:space="preserve"> the details click on</w:t>
      </w:r>
      <w:r w:rsidR="006D10DA">
        <w:rPr>
          <w:b w:val="0"/>
          <w:color w:val="auto"/>
          <w:sz w:val="24"/>
        </w:rPr>
        <w:t xml:space="preserve"> Check box</w:t>
      </w:r>
      <w:r w:rsidR="00345A72">
        <w:rPr>
          <w:b w:val="0"/>
          <w:color w:val="auto"/>
          <w:sz w:val="24"/>
        </w:rPr>
        <w:t xml:space="preserve"> </w:t>
      </w:r>
      <w:r w:rsidR="006D10DA">
        <w:rPr>
          <w:b w:val="0"/>
          <w:color w:val="auto"/>
          <w:sz w:val="24"/>
        </w:rPr>
        <w:t xml:space="preserve">for T&amp;C &amp; Privacy Policy and click on </w:t>
      </w:r>
      <w:proofErr w:type="spellStart"/>
      <w:r w:rsidR="006D10DA">
        <w:rPr>
          <w:b w:val="0"/>
          <w:color w:val="auto"/>
          <w:sz w:val="24"/>
        </w:rPr>
        <w:t>SignUp</w:t>
      </w:r>
      <w:proofErr w:type="spellEnd"/>
      <w:r w:rsidR="006D10DA">
        <w:rPr>
          <w:b w:val="0"/>
          <w:color w:val="auto"/>
          <w:sz w:val="24"/>
        </w:rPr>
        <w:t xml:space="preserve"> button. </w:t>
      </w:r>
    </w:p>
    <w:p w14:paraId="550CD331" w14:textId="0B9FFFE4" w:rsidR="006D10DA" w:rsidRDefault="00351298" w:rsidP="00E069FD">
      <w:pPr>
        <w:rPr>
          <w:b w:val="0"/>
          <w:color w:val="auto"/>
          <w:sz w:val="24"/>
        </w:rPr>
      </w:pPr>
      <w:r>
        <w:rPr>
          <w:color w:val="auto"/>
          <w:sz w:val="24"/>
        </w:rPr>
        <w:t>Step 4</w:t>
      </w:r>
      <w:r w:rsidR="006D10DA">
        <w:rPr>
          <w:b w:val="0"/>
          <w:color w:val="auto"/>
          <w:sz w:val="24"/>
        </w:rPr>
        <w:t>: Enter OTP, received on your registered Phone No. and click on Verify button.</w:t>
      </w:r>
      <w:r w:rsidR="006D10DA" w:rsidRPr="006D10DA">
        <w:rPr>
          <w:noProof/>
          <w:lang w:val="en-IN" w:eastAsia="en-IN"/>
        </w:rPr>
        <w:t xml:space="preserve"> </w:t>
      </w:r>
    </w:p>
    <w:p w14:paraId="680EDC4F" w14:textId="14CFF95D" w:rsidR="006D10DA" w:rsidRPr="0074370E" w:rsidRDefault="006D10DA" w:rsidP="00E069FD">
      <w:pPr>
        <w:rPr>
          <w:b w:val="0"/>
          <w:color w:val="auto"/>
          <w:sz w:val="24"/>
        </w:rPr>
      </w:pPr>
    </w:p>
    <w:p w14:paraId="1D26B6EA" w14:textId="27A605E0" w:rsidR="00E069FD" w:rsidRPr="0074370E" w:rsidRDefault="00351298" w:rsidP="0074370E">
      <w:pPr>
        <w:spacing w:after="200"/>
        <w:rPr>
          <w:rFonts w:eastAsiaTheme="majorEastAsia" w:cstheme="majorBidi"/>
          <w:b w:val="0"/>
          <w:sz w:val="32"/>
          <w:szCs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0DAB0CC" wp14:editId="24E68879">
                <wp:simplePos x="0" y="0"/>
                <wp:positionH relativeFrom="page">
                  <wp:posOffset>3001645</wp:posOffset>
                </wp:positionH>
                <wp:positionV relativeFrom="paragraph">
                  <wp:posOffset>4194175</wp:posOffset>
                </wp:positionV>
                <wp:extent cx="2133311" cy="450273"/>
                <wp:effectExtent l="0" t="0" r="19685" b="26035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311" cy="450273"/>
                        </a:xfrm>
                        <a:prstGeom prst="roundRect">
                          <a:avLst>
                            <a:gd name="adj" fmla="val 13769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F0FC7F" id="Rounded Rectangle 25" o:spid="_x0000_s1026" style="position:absolute;margin-left:236.35pt;margin-top:330.25pt;width:168pt;height:35.45pt;z-index:25181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9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" filled="f" strokecolor="red" strokeweight="1.5pt">
                <w10:wrap anchorx="page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19BD469" wp14:editId="3B0E6153">
                <wp:simplePos x="0" y="0"/>
                <wp:positionH relativeFrom="column">
                  <wp:posOffset>4069080</wp:posOffset>
                </wp:positionH>
                <wp:positionV relativeFrom="paragraph">
                  <wp:posOffset>304165</wp:posOffset>
                </wp:positionV>
                <wp:extent cx="405130" cy="358140"/>
                <wp:effectExtent l="0" t="0" r="0" b="381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" cy="3581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61044D" id="Rectangle 44" o:spid="_x0000_s1026" style="position:absolute;margin-left:320.4pt;margin-top:23.95pt;width:31.9pt;height:28.2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" fillcolor="white [3212]" stroked="f" strokeweight="2pt"/>
            </w:pict>
          </mc:Fallback>
        </mc:AlternateContent>
      </w:r>
      <w:r w:rsidR="002C727B">
        <w:rPr>
          <w:noProof/>
          <w:lang w:val="en-IN" w:eastAsia="en-IN"/>
        </w:rPr>
        <w:drawing>
          <wp:anchor distT="0" distB="0" distL="114300" distR="114300" simplePos="0" relativeHeight="251808768" behindDoc="0" locked="0" layoutInCell="1" allowOverlap="1" wp14:anchorId="6319B0CD" wp14:editId="31B87F0D">
            <wp:simplePos x="0" y="0"/>
            <wp:positionH relativeFrom="margin">
              <wp:posOffset>2194560</wp:posOffset>
            </wp:positionH>
            <wp:positionV relativeFrom="paragraph">
              <wp:posOffset>45085</wp:posOffset>
            </wp:positionV>
            <wp:extent cx="2279777" cy="5066171"/>
            <wp:effectExtent l="0" t="0" r="6350" b="127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777" cy="5066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4B93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557A42C" wp14:editId="0DEEDDA8">
                <wp:simplePos x="0" y="0"/>
                <wp:positionH relativeFrom="page">
                  <wp:posOffset>3070860</wp:posOffset>
                </wp:positionH>
                <wp:positionV relativeFrom="paragraph">
                  <wp:posOffset>4754245</wp:posOffset>
                </wp:positionV>
                <wp:extent cx="1783080" cy="251460"/>
                <wp:effectExtent l="0" t="0" r="26670" b="15240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080" cy="25146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86110C" id="Rounded Rectangle 22" o:spid="_x0000_s1026" style="position:absolute;margin-left:241.8pt;margin-top:374.35pt;width:140.4pt;height:19.8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" filled="f" strokecolor="red" strokeweight="1.5pt">
                <w10:wrap anchorx="page"/>
              </v:roundrect>
            </w:pict>
          </mc:Fallback>
        </mc:AlternateContent>
      </w:r>
      <w:r w:rsidR="00E13DD9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7CD1875A" wp14:editId="1FBA37E5">
                <wp:simplePos x="0" y="0"/>
                <wp:positionH relativeFrom="page">
                  <wp:posOffset>1828800</wp:posOffset>
                </wp:positionH>
                <wp:positionV relativeFrom="paragraph">
                  <wp:posOffset>3886200</wp:posOffset>
                </wp:positionV>
                <wp:extent cx="632460" cy="205740"/>
                <wp:effectExtent l="0" t="0" r="15240" b="22860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20574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4DE2BF" id="Rounded Rectangle 47" o:spid="_x0000_s1026" style="position:absolute;margin-left:2in;margin-top:306pt;width:49.8pt;height:16.2pt;z-index: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" filled="f" strokecolor="red" strokeweight="1.5pt">
                <w10:wrap anchorx="page"/>
              </v:roundrect>
            </w:pict>
          </mc:Fallback>
        </mc:AlternateContent>
      </w:r>
      <w:r w:rsidR="00345A72">
        <w:rPr>
          <w:noProof/>
          <w:lang w:val="en-IN" w:eastAsia="en-IN"/>
        </w:rPr>
        <w:drawing>
          <wp:anchor distT="0" distB="0" distL="114300" distR="114300" simplePos="0" relativeHeight="251638784" behindDoc="0" locked="0" layoutInCell="1" allowOverlap="1" wp14:anchorId="45C04100" wp14:editId="45FF1911">
            <wp:simplePos x="0" y="0"/>
            <wp:positionH relativeFrom="margin">
              <wp:posOffset>4556760</wp:posOffset>
            </wp:positionH>
            <wp:positionV relativeFrom="paragraph">
              <wp:posOffset>30480</wp:posOffset>
            </wp:positionV>
            <wp:extent cx="2115185" cy="4174490"/>
            <wp:effectExtent l="19050" t="19050" r="18415" b="1651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4" b="7767"/>
                    <a:stretch/>
                  </pic:blipFill>
                  <pic:spPr bwMode="auto">
                    <a:xfrm>
                      <a:off x="0" y="0"/>
                      <a:ext cx="2115185" cy="417449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10DA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42EAD201" wp14:editId="667188F3">
                <wp:simplePos x="0" y="0"/>
                <wp:positionH relativeFrom="page">
                  <wp:posOffset>5349240</wp:posOffset>
                </wp:positionH>
                <wp:positionV relativeFrom="paragraph">
                  <wp:posOffset>1760220</wp:posOffset>
                </wp:positionV>
                <wp:extent cx="2011680" cy="381000"/>
                <wp:effectExtent l="0" t="0" r="26670" b="19050"/>
                <wp:wrapNone/>
                <wp:docPr id="49" name="Rounded 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381000"/>
                        </a:xfrm>
                        <a:prstGeom prst="roundRect">
                          <a:avLst>
                            <a:gd name="adj" fmla="val 18717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00135E" id="Rounded Rectangle 49" o:spid="_x0000_s1026" style="position:absolute;margin-left:421.2pt;margin-top:138.6pt;width:158.4pt;height:30pt;z-index: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22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" filled="f" strokecolor="red" strokeweight="1.5pt">
                <w10:wrap anchorx="page"/>
              </v:roundrect>
            </w:pict>
          </mc:Fallback>
        </mc:AlternateContent>
      </w:r>
      <w:r w:rsidR="00E13DD9">
        <w:rPr>
          <w:noProof/>
          <w:lang w:val="en-IN" w:eastAsia="en-IN"/>
        </w:rPr>
        <w:drawing>
          <wp:inline distT="0" distB="0" distL="0" distR="0" wp14:anchorId="79F27D9D" wp14:editId="2C9FC212">
            <wp:extent cx="2079625" cy="4266463"/>
            <wp:effectExtent l="19050" t="19050" r="15875" b="203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473" b="5207"/>
                    <a:stretch/>
                  </pic:blipFill>
                  <pic:spPr bwMode="auto">
                    <a:xfrm>
                      <a:off x="0" y="0"/>
                      <a:ext cx="2096374" cy="4300824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370E" w:rsidRPr="0074370E">
        <w:rPr>
          <w:noProof/>
          <w:lang w:val="en-IN" w:eastAsia="en-IN"/>
        </w:rPr>
        <w:t xml:space="preserve"> </w:t>
      </w:r>
      <w:r w:rsidR="00E069FD">
        <w:rPr>
          <w:sz w:val="32"/>
        </w:rPr>
        <w:br w:type="page"/>
      </w:r>
    </w:p>
    <w:p w14:paraId="6569D87A" w14:textId="29060314" w:rsidR="005B1D09" w:rsidRDefault="005B1D09" w:rsidP="00723E66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5" w:name="_Toc84354703"/>
      <w:r>
        <w:rPr>
          <w:sz w:val="32"/>
        </w:rPr>
        <w:lastRenderedPageBreak/>
        <w:t>Setting up account</w:t>
      </w:r>
      <w:bookmarkEnd w:id="5"/>
    </w:p>
    <w:p w14:paraId="7C5C6D92" w14:textId="25D23E21" w:rsidR="00D838EB" w:rsidRDefault="00BF6A6B" w:rsidP="005B1D09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 xml:space="preserve">Once you signup </w:t>
      </w:r>
      <w:r w:rsidR="00D838EB">
        <w:rPr>
          <w:b w:val="0"/>
          <w:color w:val="auto"/>
          <w:sz w:val="24"/>
        </w:rPr>
        <w:t>the next step is to upload your documents and set location, follow the steps for the same:</w:t>
      </w:r>
    </w:p>
    <w:p w14:paraId="50667FB2" w14:textId="7AA91317" w:rsidR="00D838EB" w:rsidRDefault="00D838EB" w:rsidP="00D838EB">
      <w:pPr>
        <w:rPr>
          <w:b w:val="0"/>
          <w:color w:val="auto"/>
          <w:sz w:val="24"/>
        </w:rPr>
      </w:pPr>
      <w:r w:rsidRPr="00AD7806">
        <w:rPr>
          <w:color w:val="auto"/>
          <w:sz w:val="24"/>
        </w:rPr>
        <w:t>Step 1</w:t>
      </w:r>
      <w:r>
        <w:rPr>
          <w:b w:val="0"/>
          <w:color w:val="auto"/>
          <w:sz w:val="24"/>
        </w:rPr>
        <w:t xml:space="preserve">: </w:t>
      </w:r>
      <w:r w:rsidR="00CD4728">
        <w:rPr>
          <w:b w:val="0"/>
          <w:color w:val="auto"/>
          <w:sz w:val="24"/>
        </w:rPr>
        <w:t xml:space="preserve">Fill in your </w:t>
      </w:r>
      <w:proofErr w:type="spellStart"/>
      <w:r w:rsidR="00CD4728">
        <w:rPr>
          <w:b w:val="0"/>
          <w:color w:val="auto"/>
          <w:sz w:val="24"/>
        </w:rPr>
        <w:t>Aadhar</w:t>
      </w:r>
      <w:proofErr w:type="spellEnd"/>
      <w:r w:rsidR="00CD4728">
        <w:rPr>
          <w:b w:val="0"/>
          <w:color w:val="auto"/>
          <w:sz w:val="24"/>
        </w:rPr>
        <w:t xml:space="preserve"> No., Name, DOB, as well as upload </w:t>
      </w:r>
      <w:proofErr w:type="spellStart"/>
      <w:r w:rsidR="00CD4728">
        <w:rPr>
          <w:b w:val="0"/>
          <w:color w:val="auto"/>
          <w:sz w:val="24"/>
        </w:rPr>
        <w:t>aadhar</w:t>
      </w:r>
      <w:proofErr w:type="spellEnd"/>
      <w:r w:rsidR="00CD4728">
        <w:rPr>
          <w:b w:val="0"/>
          <w:color w:val="auto"/>
          <w:sz w:val="24"/>
        </w:rPr>
        <w:t xml:space="preserve"> card (both sides) for verification purpose.</w:t>
      </w:r>
    </w:p>
    <w:p w14:paraId="073DA4A3" w14:textId="3DA020FA" w:rsidR="00D838EB" w:rsidRDefault="00D838EB" w:rsidP="00D838EB">
      <w:pPr>
        <w:rPr>
          <w:b w:val="0"/>
          <w:color w:val="auto"/>
          <w:sz w:val="24"/>
        </w:rPr>
      </w:pPr>
      <w:r w:rsidRPr="009E769D">
        <w:rPr>
          <w:color w:val="auto"/>
          <w:sz w:val="24"/>
        </w:rPr>
        <w:t>Step 2</w:t>
      </w:r>
      <w:r>
        <w:rPr>
          <w:b w:val="0"/>
          <w:color w:val="auto"/>
          <w:sz w:val="24"/>
        </w:rPr>
        <w:t>:</w:t>
      </w:r>
      <w:r w:rsidR="00CD4728">
        <w:rPr>
          <w:b w:val="0"/>
          <w:color w:val="auto"/>
          <w:sz w:val="24"/>
        </w:rPr>
        <w:t xml:space="preserve"> Fill in your current address as per the form given below then click on “Verify” button.</w:t>
      </w:r>
    </w:p>
    <w:p w14:paraId="1F781628" w14:textId="38F476BA" w:rsidR="00CD4728" w:rsidRDefault="00CD4728" w:rsidP="00CD4728">
      <w:pPr>
        <w:rPr>
          <w:b w:val="0"/>
          <w:color w:val="auto"/>
          <w:sz w:val="24"/>
        </w:rPr>
      </w:pPr>
      <w:r>
        <w:rPr>
          <w:color w:val="auto"/>
          <w:sz w:val="24"/>
        </w:rPr>
        <w:t>Step 3</w:t>
      </w:r>
      <w:r>
        <w:rPr>
          <w:b w:val="0"/>
          <w:color w:val="auto"/>
          <w:sz w:val="24"/>
        </w:rPr>
        <w:t>: Pin point your exact location on map and click on “Confirm Location &amp; Proceed” button.</w:t>
      </w:r>
    </w:p>
    <w:p w14:paraId="07ABB3CC" w14:textId="1102B4D2" w:rsidR="0027234F" w:rsidRDefault="0027234F" w:rsidP="0027234F">
      <w:pPr>
        <w:rPr>
          <w:b w:val="0"/>
          <w:color w:val="auto"/>
          <w:sz w:val="24"/>
        </w:rPr>
      </w:pPr>
      <w:r>
        <w:rPr>
          <w:color w:val="auto"/>
          <w:sz w:val="24"/>
        </w:rPr>
        <w:t>Step 4</w:t>
      </w:r>
      <w:r>
        <w:rPr>
          <w:b w:val="0"/>
          <w:color w:val="auto"/>
          <w:sz w:val="24"/>
        </w:rPr>
        <w:t xml:space="preserve">: </w:t>
      </w:r>
      <w:r>
        <w:rPr>
          <w:b w:val="0"/>
          <w:color w:val="auto"/>
          <w:sz w:val="24"/>
        </w:rPr>
        <w:t xml:space="preserve">Onto the next you have to select at least </w:t>
      </w:r>
      <w:proofErr w:type="gramStart"/>
      <w:r>
        <w:rPr>
          <w:b w:val="0"/>
          <w:color w:val="auto"/>
          <w:sz w:val="24"/>
        </w:rPr>
        <w:t>5</w:t>
      </w:r>
      <w:proofErr w:type="gramEnd"/>
      <w:r>
        <w:rPr>
          <w:b w:val="0"/>
          <w:color w:val="auto"/>
          <w:sz w:val="24"/>
        </w:rPr>
        <w:t xml:space="preserve"> interest, to match you </w:t>
      </w:r>
      <w:proofErr w:type="spellStart"/>
      <w:r>
        <w:rPr>
          <w:b w:val="0"/>
          <w:color w:val="auto"/>
          <w:sz w:val="24"/>
        </w:rPr>
        <w:t>withother</w:t>
      </w:r>
      <w:proofErr w:type="spellEnd"/>
      <w:r>
        <w:rPr>
          <w:b w:val="0"/>
          <w:color w:val="auto"/>
          <w:sz w:val="24"/>
        </w:rPr>
        <w:t xml:space="preserve"> SHG Individuals.</w:t>
      </w:r>
    </w:p>
    <w:p w14:paraId="157B8CC6" w14:textId="77777777" w:rsidR="0027234F" w:rsidRDefault="0027234F" w:rsidP="00CD4728">
      <w:pPr>
        <w:rPr>
          <w:b w:val="0"/>
          <w:color w:val="auto"/>
          <w:sz w:val="24"/>
        </w:rPr>
      </w:pPr>
    </w:p>
    <w:p w14:paraId="2AC9E555" w14:textId="5960851E" w:rsidR="00D838EB" w:rsidRDefault="00D838EB" w:rsidP="005B1D09">
      <w:pPr>
        <w:rPr>
          <w:b w:val="0"/>
          <w:color w:val="auto"/>
          <w:sz w:val="24"/>
        </w:rPr>
      </w:pPr>
    </w:p>
    <w:p w14:paraId="1A67716B" w14:textId="3152E230" w:rsidR="00D40FC0" w:rsidRPr="00D838EB" w:rsidRDefault="0027234F" w:rsidP="00D838EB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53BC0C1A" wp14:editId="07E506AE">
                <wp:simplePos x="0" y="0"/>
                <wp:positionH relativeFrom="column">
                  <wp:posOffset>2293620</wp:posOffset>
                </wp:positionH>
                <wp:positionV relativeFrom="paragraph">
                  <wp:posOffset>342900</wp:posOffset>
                </wp:positionV>
                <wp:extent cx="2032802" cy="4540250"/>
                <wp:effectExtent l="0" t="0" r="24765" b="0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2802" cy="4540250"/>
                          <a:chOff x="0" y="0"/>
                          <a:chExt cx="2032802" cy="454025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72"/>
                          <a:stretch/>
                        </pic:blipFill>
                        <pic:spPr bwMode="auto">
                          <a:xfrm>
                            <a:off x="0" y="0"/>
                            <a:ext cx="1998345" cy="454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Oval 10"/>
                        <wps:cNvSpPr/>
                        <wps:spPr>
                          <a:xfrm>
                            <a:off x="1706880" y="60960"/>
                            <a:ext cx="325922" cy="331537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3EC99F" id="Group 50" o:spid="_x0000_s1026" style="position:absolute;margin-left:180.6pt;margin-top:27pt;width:160.05pt;height:357.5pt;z-index:251852800" coordsize="20328,45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width:19983;height:45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">
                  <v:imagedata r:id="rId26" o:title="" croptop="2538f"/>
                  <v:path arrowok="t"/>
                </v:shape>
                <v:oval id="Oval 10" o:spid="_x0000_s1028" style="position:absolute;left:17068;top:609;width:3260;height:33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" fillcolor="white [3212]" strokecolor="white [3212]" strokeweight="2pt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114300" distR="114300" simplePos="0" relativeHeight="251873280" behindDoc="0" locked="0" layoutInCell="1" allowOverlap="1" wp14:anchorId="7FC9FEC9" wp14:editId="783E0864">
            <wp:simplePos x="0" y="0"/>
            <wp:positionH relativeFrom="column">
              <wp:posOffset>4572000</wp:posOffset>
            </wp:positionH>
            <wp:positionV relativeFrom="paragraph">
              <wp:posOffset>548640</wp:posOffset>
            </wp:positionV>
            <wp:extent cx="2079625" cy="4506595"/>
            <wp:effectExtent l="0" t="0" r="0" b="825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3"/>
                    <a:stretch/>
                  </pic:blipFill>
                  <pic:spPr bwMode="auto">
                    <a:xfrm>
                      <a:off x="0" y="0"/>
                      <a:ext cx="2079625" cy="450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728">
        <w:rPr>
          <w:noProof/>
          <w:lang w:val="en-IN" w:eastAsia="en-IN"/>
        </w:rPr>
        <w:drawing>
          <wp:inline distT="0" distB="0" distL="0" distR="0" wp14:anchorId="6FB46CCC" wp14:editId="7ED4D398">
            <wp:extent cx="2125980" cy="598170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272" b="3803"/>
                    <a:stretch/>
                  </pic:blipFill>
                  <pic:spPr bwMode="auto">
                    <a:xfrm>
                      <a:off x="0" y="0"/>
                      <a:ext cx="2140747" cy="6023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4728" w:rsidRPr="00CD4728">
        <w:rPr>
          <w:noProof/>
          <w:lang w:val="en-IN" w:eastAsia="en-IN"/>
        </w:rPr>
        <w:t xml:space="preserve"> </w:t>
      </w:r>
    </w:p>
    <w:p w14:paraId="37EC617F" w14:textId="77777777" w:rsidR="005B1D09" w:rsidRPr="005B1D09" w:rsidRDefault="005B1D09" w:rsidP="005B1D09"/>
    <w:p w14:paraId="6C5B1108" w14:textId="77777777" w:rsidR="005B1D09" w:rsidRPr="005B1D09" w:rsidRDefault="005B1D09" w:rsidP="005B1D09"/>
    <w:p w14:paraId="7143FE47" w14:textId="5C3E8464" w:rsidR="00BE1C33" w:rsidRDefault="00BE1C33" w:rsidP="00723E66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6" w:name="_Toc84354704"/>
      <w:r>
        <w:rPr>
          <w:sz w:val="32"/>
        </w:rPr>
        <w:t>Login &amp; Logout</w:t>
      </w:r>
      <w:bookmarkEnd w:id="6"/>
    </w:p>
    <w:p w14:paraId="587EF0BD" w14:textId="24CEF6EC" w:rsidR="00902E01" w:rsidRDefault="00AD7806" w:rsidP="00902E01">
      <w:pPr>
        <w:rPr>
          <w:b w:val="0"/>
          <w:color w:val="auto"/>
          <w:sz w:val="24"/>
        </w:rPr>
      </w:pPr>
      <w:r w:rsidRPr="00AD7806">
        <w:rPr>
          <w:b w:val="0"/>
          <w:color w:val="auto"/>
          <w:sz w:val="24"/>
        </w:rPr>
        <w:t xml:space="preserve">Once you </w:t>
      </w:r>
      <w:r>
        <w:rPr>
          <w:b w:val="0"/>
          <w:color w:val="auto"/>
          <w:sz w:val="24"/>
        </w:rPr>
        <w:t xml:space="preserve">create account you will be directly redirect into Home Page (which we will discuss below), but if you </w:t>
      </w:r>
      <w:proofErr w:type="gramStart"/>
      <w:r>
        <w:rPr>
          <w:b w:val="0"/>
          <w:color w:val="auto"/>
          <w:sz w:val="24"/>
        </w:rPr>
        <w:t>need to login/logout again follow</w:t>
      </w:r>
      <w:proofErr w:type="gramEnd"/>
      <w:r>
        <w:rPr>
          <w:b w:val="0"/>
          <w:color w:val="auto"/>
          <w:sz w:val="24"/>
        </w:rPr>
        <w:t xml:space="preserve"> the following steps:</w:t>
      </w:r>
    </w:p>
    <w:p w14:paraId="18E661BF" w14:textId="66111C9E" w:rsidR="00AD7806" w:rsidRDefault="00AD7806" w:rsidP="00902E01">
      <w:pPr>
        <w:rPr>
          <w:b w:val="0"/>
          <w:color w:val="auto"/>
          <w:sz w:val="24"/>
        </w:rPr>
      </w:pPr>
      <w:r w:rsidRPr="00AD7806">
        <w:rPr>
          <w:color w:val="auto"/>
          <w:sz w:val="24"/>
        </w:rPr>
        <w:t>Step 1</w:t>
      </w:r>
      <w:r>
        <w:rPr>
          <w:b w:val="0"/>
          <w:color w:val="auto"/>
          <w:sz w:val="24"/>
        </w:rPr>
        <w:t xml:space="preserve">: Open the application and enter your </w:t>
      </w:r>
      <w:r w:rsidRPr="00AD7806">
        <w:rPr>
          <w:b w:val="0"/>
          <w:color w:val="auto"/>
          <w:sz w:val="24"/>
        </w:rPr>
        <w:t>login credentials</w:t>
      </w:r>
      <w:r>
        <w:rPr>
          <w:b w:val="0"/>
          <w:color w:val="auto"/>
          <w:sz w:val="24"/>
        </w:rPr>
        <w:t xml:space="preserve"> </w:t>
      </w:r>
      <w:proofErr w:type="spellStart"/>
      <w:r>
        <w:rPr>
          <w:b w:val="0"/>
          <w:color w:val="auto"/>
          <w:sz w:val="24"/>
        </w:rPr>
        <w:t>i.e</w:t>
      </w:r>
      <w:proofErr w:type="spellEnd"/>
      <w:r>
        <w:rPr>
          <w:b w:val="0"/>
          <w:color w:val="auto"/>
          <w:sz w:val="24"/>
        </w:rPr>
        <w:t xml:space="preserve"> email Id &amp; password and click on Login button. You </w:t>
      </w:r>
      <w:proofErr w:type="gramStart"/>
      <w:r>
        <w:rPr>
          <w:b w:val="0"/>
          <w:color w:val="auto"/>
          <w:sz w:val="24"/>
        </w:rPr>
        <w:t>are successfully logged in</w:t>
      </w:r>
      <w:proofErr w:type="gramEnd"/>
      <w:r>
        <w:rPr>
          <w:b w:val="0"/>
          <w:color w:val="auto"/>
          <w:sz w:val="24"/>
        </w:rPr>
        <w:t>.</w:t>
      </w:r>
    </w:p>
    <w:p w14:paraId="5940A31E" w14:textId="5BC23DF6" w:rsidR="00AD7806" w:rsidRDefault="00AD7806" w:rsidP="00902E01">
      <w:pPr>
        <w:rPr>
          <w:b w:val="0"/>
          <w:color w:val="auto"/>
          <w:sz w:val="24"/>
        </w:rPr>
      </w:pPr>
      <w:r w:rsidRPr="009E769D">
        <w:rPr>
          <w:color w:val="auto"/>
          <w:sz w:val="24"/>
        </w:rPr>
        <w:t>Step 2</w:t>
      </w:r>
      <w:r>
        <w:rPr>
          <w:b w:val="0"/>
          <w:color w:val="auto"/>
          <w:sz w:val="24"/>
        </w:rPr>
        <w:t xml:space="preserve">: To logout click on menu button </w:t>
      </w:r>
      <w:r w:rsidR="009E769D">
        <w:rPr>
          <w:b w:val="0"/>
          <w:color w:val="auto"/>
          <w:sz w:val="24"/>
        </w:rPr>
        <w:t>shown below, a side pane will pop up.</w:t>
      </w:r>
    </w:p>
    <w:p w14:paraId="1FBEA1B9" w14:textId="662AA1B8" w:rsidR="009E769D" w:rsidRDefault="009E769D" w:rsidP="00902E01">
      <w:pPr>
        <w:rPr>
          <w:b w:val="0"/>
          <w:color w:val="auto"/>
          <w:sz w:val="24"/>
        </w:rPr>
      </w:pPr>
      <w:r w:rsidRPr="009E769D">
        <w:rPr>
          <w:color w:val="auto"/>
          <w:sz w:val="24"/>
        </w:rPr>
        <w:t>Step 3</w:t>
      </w:r>
      <w:r>
        <w:rPr>
          <w:b w:val="0"/>
          <w:color w:val="auto"/>
          <w:sz w:val="24"/>
        </w:rPr>
        <w:t>: Click on Logout button from the side pane.</w:t>
      </w:r>
    </w:p>
    <w:p w14:paraId="6F4EF84B" w14:textId="336657AB" w:rsidR="009E769D" w:rsidRPr="00AD7806" w:rsidRDefault="00351298" w:rsidP="00902E01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811840" behindDoc="0" locked="0" layoutInCell="1" allowOverlap="1" wp14:anchorId="19332674" wp14:editId="45C66461">
            <wp:simplePos x="0" y="0"/>
            <wp:positionH relativeFrom="column">
              <wp:posOffset>2332780</wp:posOffset>
            </wp:positionH>
            <wp:positionV relativeFrom="paragraph">
              <wp:posOffset>207645</wp:posOffset>
            </wp:positionV>
            <wp:extent cx="2034750" cy="4282440"/>
            <wp:effectExtent l="0" t="0" r="3810" b="381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0"/>
                    <a:stretch/>
                  </pic:blipFill>
                  <pic:spPr bwMode="auto">
                    <a:xfrm>
                      <a:off x="0" y="0"/>
                      <a:ext cx="2035361" cy="4283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813888" behindDoc="0" locked="0" layoutInCell="1" allowOverlap="1" wp14:anchorId="7FD3D441" wp14:editId="6705C84F">
            <wp:simplePos x="0" y="0"/>
            <wp:positionH relativeFrom="column">
              <wp:posOffset>4565015</wp:posOffset>
            </wp:positionH>
            <wp:positionV relativeFrom="paragraph">
              <wp:posOffset>177165</wp:posOffset>
            </wp:positionV>
            <wp:extent cx="1992494" cy="4190672"/>
            <wp:effectExtent l="0" t="0" r="8255" b="63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5"/>
                    <a:stretch/>
                  </pic:blipFill>
                  <pic:spPr bwMode="auto">
                    <a:xfrm>
                      <a:off x="0" y="0"/>
                      <a:ext cx="1992494" cy="419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983707" w14:textId="4788467B" w:rsidR="00BE1C33" w:rsidRDefault="00351298" w:rsidP="004963F3">
      <w:pPr>
        <w:spacing w:after="200"/>
        <w:ind w:left="-142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0BAED18" wp14:editId="63E26E31">
                <wp:simplePos x="0" y="0"/>
                <wp:positionH relativeFrom="margin">
                  <wp:posOffset>4640580</wp:posOffset>
                </wp:positionH>
                <wp:positionV relativeFrom="paragraph">
                  <wp:posOffset>3704590</wp:posOffset>
                </wp:positionV>
                <wp:extent cx="1539240" cy="304800"/>
                <wp:effectExtent l="0" t="0" r="22860" b="19050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30480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857BDB" id="Rounded Rectangle 52" o:spid="_x0000_s1026" style="position:absolute;margin-left:365.4pt;margin-top:291.7pt;width:121.2pt;height:24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9FCAFBA" wp14:editId="00AA326F">
                <wp:simplePos x="0" y="0"/>
                <wp:positionH relativeFrom="margin">
                  <wp:posOffset>2381250</wp:posOffset>
                </wp:positionH>
                <wp:positionV relativeFrom="paragraph">
                  <wp:posOffset>222250</wp:posOffset>
                </wp:positionV>
                <wp:extent cx="266700" cy="152400"/>
                <wp:effectExtent l="0" t="0" r="19050" b="19050"/>
                <wp:wrapNone/>
                <wp:docPr id="72" name="Rounded 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5240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743076" id="Rounded Rectangle 72" o:spid="_x0000_s1026" style="position:absolute;margin-left:187.5pt;margin-top:17.5pt;width:21pt;height:12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" filled="f" strokecolor="red" strokeweight="1.5pt">
                <w10:wrap anchorx="margin"/>
              </v:roundrect>
            </w:pict>
          </mc:Fallback>
        </mc:AlternateContent>
      </w:r>
      <w:r w:rsidR="00324022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3C3DEABB" wp14:editId="1C5D7DA1">
                <wp:simplePos x="0" y="0"/>
                <wp:positionH relativeFrom="margin">
                  <wp:posOffset>-635</wp:posOffset>
                </wp:positionH>
                <wp:positionV relativeFrom="paragraph">
                  <wp:posOffset>2500630</wp:posOffset>
                </wp:positionV>
                <wp:extent cx="2026920" cy="388620"/>
                <wp:effectExtent l="0" t="0" r="11430" b="11430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38862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8CFBFB" id="Rounded Rectangle 54" o:spid="_x0000_s1026" style="position:absolute;margin-left:-.05pt;margin-top:196.9pt;width:159.6pt;height:30.6pt;z-index:2516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" filled="f" strokecolor="red" strokeweight="1.5pt">
                <w10:wrap anchorx="margin"/>
              </v:roundrect>
            </w:pict>
          </mc:Fallback>
        </mc:AlternateContent>
      </w:r>
      <w:r w:rsidR="00324022">
        <w:rPr>
          <w:noProof/>
          <w:lang w:val="en-IN" w:eastAsia="en-IN"/>
        </w:rPr>
        <w:drawing>
          <wp:inline distT="0" distB="0" distL="0" distR="0" wp14:anchorId="57F771C5" wp14:editId="49A950E5">
            <wp:extent cx="2164080" cy="4265930"/>
            <wp:effectExtent l="19050" t="19050" r="26670" b="203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473" b="5207"/>
                    <a:stretch/>
                  </pic:blipFill>
                  <pic:spPr bwMode="auto">
                    <a:xfrm>
                      <a:off x="0" y="0"/>
                      <a:ext cx="2181783" cy="430082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1C33">
        <w:br w:type="page"/>
      </w:r>
    </w:p>
    <w:p w14:paraId="4183E308" w14:textId="77777777" w:rsidR="00BE1C33" w:rsidRPr="00BE1C33" w:rsidRDefault="00BE1C33" w:rsidP="00BE1C33"/>
    <w:p w14:paraId="7BA97B6D" w14:textId="77777777" w:rsidR="00BE1C33" w:rsidRDefault="00BE1C33" w:rsidP="00BE1C33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7" w:name="_Toc84354705"/>
      <w:r>
        <w:rPr>
          <w:sz w:val="32"/>
        </w:rPr>
        <w:t>Forget Password</w:t>
      </w:r>
      <w:bookmarkEnd w:id="7"/>
    </w:p>
    <w:p w14:paraId="2FF0F66A" w14:textId="6115E3C1" w:rsidR="009E769D" w:rsidRDefault="009E769D" w:rsidP="009E769D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 xml:space="preserve">If you forget your </w:t>
      </w:r>
      <w:r w:rsidR="0036005B">
        <w:rPr>
          <w:b w:val="0"/>
          <w:color w:val="auto"/>
          <w:sz w:val="24"/>
        </w:rPr>
        <w:t>password,</w:t>
      </w:r>
      <w:r>
        <w:rPr>
          <w:b w:val="0"/>
          <w:color w:val="auto"/>
          <w:sz w:val="24"/>
        </w:rPr>
        <w:t xml:space="preserve"> then don’t worry follow the following steps to change your </w:t>
      </w:r>
      <w:proofErr w:type="gramStart"/>
      <w:r>
        <w:rPr>
          <w:b w:val="0"/>
          <w:color w:val="auto"/>
          <w:sz w:val="24"/>
        </w:rPr>
        <w:t>password.</w:t>
      </w:r>
      <w:proofErr w:type="gramEnd"/>
      <w:r>
        <w:rPr>
          <w:b w:val="0"/>
          <w:color w:val="auto"/>
          <w:sz w:val="24"/>
        </w:rPr>
        <w:t xml:space="preserve"> </w:t>
      </w:r>
    </w:p>
    <w:p w14:paraId="4A2A170D" w14:textId="77777777" w:rsidR="009E769D" w:rsidRDefault="009E769D" w:rsidP="009E769D">
      <w:pPr>
        <w:rPr>
          <w:b w:val="0"/>
          <w:color w:val="auto"/>
          <w:sz w:val="24"/>
        </w:rPr>
      </w:pPr>
      <w:r w:rsidRPr="00AD7806">
        <w:rPr>
          <w:color w:val="auto"/>
          <w:sz w:val="24"/>
        </w:rPr>
        <w:t>Step 1</w:t>
      </w:r>
      <w:r>
        <w:rPr>
          <w:b w:val="0"/>
          <w:color w:val="auto"/>
          <w:sz w:val="24"/>
        </w:rPr>
        <w:t>: Click on “forget password?” text shown below.</w:t>
      </w:r>
    </w:p>
    <w:p w14:paraId="4BC31FB2" w14:textId="77777777" w:rsidR="009E769D" w:rsidRDefault="009E769D" w:rsidP="009E769D">
      <w:pPr>
        <w:rPr>
          <w:b w:val="0"/>
          <w:color w:val="auto"/>
          <w:sz w:val="24"/>
        </w:rPr>
      </w:pPr>
      <w:r w:rsidRPr="007710AB">
        <w:rPr>
          <w:color w:val="auto"/>
          <w:sz w:val="24"/>
        </w:rPr>
        <w:t>Step 2</w:t>
      </w:r>
      <w:r>
        <w:rPr>
          <w:b w:val="0"/>
          <w:color w:val="auto"/>
          <w:sz w:val="24"/>
        </w:rPr>
        <w:t>: Enter your registered mobile no.</w:t>
      </w:r>
      <w:r w:rsidR="00650C2E">
        <w:rPr>
          <w:b w:val="0"/>
          <w:color w:val="auto"/>
          <w:sz w:val="24"/>
        </w:rPr>
        <w:t xml:space="preserve"> and click on Verify button</w:t>
      </w:r>
    </w:p>
    <w:p w14:paraId="17A3BE91" w14:textId="77777777" w:rsidR="009E769D" w:rsidRDefault="009E769D" w:rsidP="009E769D">
      <w:pPr>
        <w:rPr>
          <w:b w:val="0"/>
          <w:color w:val="auto"/>
          <w:sz w:val="24"/>
        </w:rPr>
      </w:pPr>
      <w:r w:rsidRPr="007710AB">
        <w:rPr>
          <w:color w:val="auto"/>
          <w:sz w:val="24"/>
        </w:rPr>
        <w:t>Step 3</w:t>
      </w:r>
      <w:r>
        <w:rPr>
          <w:b w:val="0"/>
          <w:color w:val="auto"/>
          <w:sz w:val="24"/>
        </w:rPr>
        <w:t>: Enter OTP received on your mobile no.</w:t>
      </w:r>
    </w:p>
    <w:p w14:paraId="7FD27E6A" w14:textId="77777777" w:rsidR="009E769D" w:rsidRDefault="009E769D" w:rsidP="009E769D">
      <w:pPr>
        <w:rPr>
          <w:b w:val="0"/>
          <w:color w:val="auto"/>
          <w:sz w:val="24"/>
        </w:rPr>
      </w:pPr>
      <w:r w:rsidRPr="007710AB">
        <w:rPr>
          <w:color w:val="auto"/>
          <w:sz w:val="24"/>
        </w:rPr>
        <w:t>Step 4</w:t>
      </w:r>
      <w:r>
        <w:rPr>
          <w:b w:val="0"/>
          <w:color w:val="auto"/>
          <w:sz w:val="24"/>
        </w:rPr>
        <w:t xml:space="preserve">: Create new password and confirm </w:t>
      </w:r>
      <w:r w:rsidR="007710AB">
        <w:rPr>
          <w:b w:val="0"/>
          <w:color w:val="auto"/>
          <w:sz w:val="24"/>
        </w:rPr>
        <w:t xml:space="preserve">your password and click on </w:t>
      </w:r>
      <w:proofErr w:type="gramStart"/>
      <w:r w:rsidR="007710AB">
        <w:rPr>
          <w:b w:val="0"/>
          <w:color w:val="auto"/>
          <w:sz w:val="24"/>
        </w:rPr>
        <w:t>Save</w:t>
      </w:r>
      <w:proofErr w:type="gramEnd"/>
      <w:r w:rsidR="007710AB">
        <w:rPr>
          <w:b w:val="0"/>
          <w:color w:val="auto"/>
          <w:sz w:val="24"/>
        </w:rPr>
        <w:t xml:space="preserve"> button.</w:t>
      </w:r>
    </w:p>
    <w:p w14:paraId="49489C1F" w14:textId="6BD6B37C" w:rsidR="009E769D" w:rsidRDefault="009E769D" w:rsidP="009E769D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>Now you have successfully reset your password.</w:t>
      </w:r>
    </w:p>
    <w:p w14:paraId="019A3598" w14:textId="2BF71847" w:rsidR="009E769D" w:rsidRPr="009E769D" w:rsidRDefault="009E769D" w:rsidP="009E769D"/>
    <w:p w14:paraId="1406C404" w14:textId="66E6088B" w:rsidR="00650C2E" w:rsidRDefault="005B788F">
      <w:pPr>
        <w:spacing w:after="200"/>
        <w:rPr>
          <w:rFonts w:eastAsiaTheme="majorEastAsia" w:cstheme="majorBidi"/>
          <w:b w:val="0"/>
          <w:sz w:val="32"/>
          <w:szCs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DE5E700" wp14:editId="7F914A80">
                <wp:simplePos x="0" y="0"/>
                <wp:positionH relativeFrom="margin">
                  <wp:posOffset>1356360</wp:posOffset>
                </wp:positionH>
                <wp:positionV relativeFrom="paragraph">
                  <wp:posOffset>2207260</wp:posOffset>
                </wp:positionV>
                <wp:extent cx="701040" cy="152400"/>
                <wp:effectExtent l="0" t="0" r="22860" b="19050"/>
                <wp:wrapNone/>
                <wp:docPr id="60" name="Rounded 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15240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01CAD7" id="Rounded Rectangle 60" o:spid="_x0000_s1026" style="position:absolute;margin-left:106.8pt;margin-top:173.8pt;width:55.2pt;height:12pt;z-index: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 w:rsidR="00136278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035EC2DD" wp14:editId="03E408D7">
                <wp:simplePos x="0" y="0"/>
                <wp:positionH relativeFrom="margin">
                  <wp:posOffset>4518660</wp:posOffset>
                </wp:positionH>
                <wp:positionV relativeFrom="paragraph">
                  <wp:posOffset>3800475</wp:posOffset>
                </wp:positionV>
                <wp:extent cx="1943100" cy="358140"/>
                <wp:effectExtent l="0" t="0" r="19050" b="22860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35814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E41D4E" id="Rounded Rectangle 65" o:spid="_x0000_s1026" style="position:absolute;margin-left:355.8pt;margin-top:299.25pt;width:153pt;height:28.2pt;z-index: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" filled="f" strokecolor="red" strokeweight="1.5pt">
                <w10:wrap anchorx="margin"/>
              </v:roundrect>
            </w:pict>
          </mc:Fallback>
        </mc:AlternateContent>
      </w:r>
      <w:r w:rsidR="00136278">
        <w:rPr>
          <w:noProof/>
          <w:lang w:val="en-IN" w:eastAsia="en-IN"/>
        </w:rPr>
        <w:drawing>
          <wp:anchor distT="0" distB="0" distL="114300" distR="114300" simplePos="0" relativeHeight="251645952" behindDoc="0" locked="0" layoutInCell="1" allowOverlap="1" wp14:anchorId="7C950E0F" wp14:editId="5E33C8CA">
            <wp:simplePos x="0" y="0"/>
            <wp:positionH relativeFrom="margin">
              <wp:posOffset>4465320</wp:posOffset>
            </wp:positionH>
            <wp:positionV relativeFrom="paragraph">
              <wp:posOffset>51435</wp:posOffset>
            </wp:positionV>
            <wp:extent cx="2087800" cy="4213860"/>
            <wp:effectExtent l="19050" t="19050" r="27305" b="1524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0" b="6523"/>
                    <a:stretch/>
                  </pic:blipFill>
                  <pic:spPr bwMode="auto">
                    <a:xfrm>
                      <a:off x="0" y="0"/>
                      <a:ext cx="2089574" cy="421744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7152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54BE62E3" wp14:editId="03AADF6D">
                <wp:simplePos x="0" y="0"/>
                <wp:positionH relativeFrom="margin">
                  <wp:posOffset>2339340</wp:posOffset>
                </wp:positionH>
                <wp:positionV relativeFrom="paragraph">
                  <wp:posOffset>3754755</wp:posOffset>
                </wp:positionV>
                <wp:extent cx="1950720" cy="358140"/>
                <wp:effectExtent l="0" t="0" r="11430" b="22860"/>
                <wp:wrapNone/>
                <wp:docPr id="62" name="Rounded 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720" cy="35814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23D163" id="Rounded Rectangle 62" o:spid="_x0000_s1026" style="position:absolute;margin-left:184.2pt;margin-top:295.65pt;width:153.6pt;height:28.2pt;z-index: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" filled="f" strokecolor="red" strokeweight="1.5pt">
                <w10:wrap anchorx="margin"/>
              </v:roundrect>
            </w:pict>
          </mc:Fallback>
        </mc:AlternateContent>
      </w:r>
      <w:r w:rsidR="00117152">
        <w:rPr>
          <w:noProof/>
          <w:lang w:val="en-IN" w:eastAsia="en-IN"/>
        </w:rPr>
        <w:drawing>
          <wp:anchor distT="0" distB="0" distL="114300" distR="114300" simplePos="0" relativeHeight="251643904" behindDoc="0" locked="0" layoutInCell="1" allowOverlap="1" wp14:anchorId="2749AA1A" wp14:editId="4D4A1D9B">
            <wp:simplePos x="0" y="0"/>
            <wp:positionH relativeFrom="margin">
              <wp:posOffset>2270760</wp:posOffset>
            </wp:positionH>
            <wp:positionV relativeFrom="paragraph">
              <wp:posOffset>28575</wp:posOffset>
            </wp:positionV>
            <wp:extent cx="2073743" cy="4236720"/>
            <wp:effectExtent l="19050" t="19050" r="22225" b="1143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7" b="5415"/>
                    <a:stretch/>
                  </pic:blipFill>
                  <pic:spPr bwMode="auto">
                    <a:xfrm>
                      <a:off x="0" y="0"/>
                      <a:ext cx="2074760" cy="423879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0800">
        <w:rPr>
          <w:noProof/>
          <w:lang w:val="en-IN" w:eastAsia="en-IN"/>
        </w:rPr>
        <w:drawing>
          <wp:inline distT="0" distB="0" distL="0" distR="0" wp14:anchorId="6EBCC452" wp14:editId="2F5EA850">
            <wp:extent cx="2164080" cy="4265930"/>
            <wp:effectExtent l="19050" t="19050" r="26670" b="203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473" b="5207"/>
                    <a:stretch/>
                  </pic:blipFill>
                  <pic:spPr bwMode="auto">
                    <a:xfrm>
                      <a:off x="0" y="0"/>
                      <a:ext cx="2181783" cy="430082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0C2E">
        <w:rPr>
          <w:sz w:val="32"/>
        </w:rPr>
        <w:br w:type="page"/>
      </w:r>
    </w:p>
    <w:p w14:paraId="629A7EFB" w14:textId="1AB33217" w:rsidR="00BE1C33" w:rsidRDefault="00BE1C33" w:rsidP="00723E66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8" w:name="_Toc84354706"/>
      <w:r>
        <w:rPr>
          <w:sz w:val="32"/>
        </w:rPr>
        <w:lastRenderedPageBreak/>
        <w:t>Profile</w:t>
      </w:r>
      <w:bookmarkEnd w:id="8"/>
    </w:p>
    <w:p w14:paraId="5C064AFF" w14:textId="304D8681" w:rsidR="00F412A8" w:rsidRPr="00F412A8" w:rsidRDefault="00AC1F15" w:rsidP="00F412A8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>The profile section will allow you to update user information</w:t>
      </w:r>
      <w:r w:rsidR="00F412A8" w:rsidRPr="00F412A8">
        <w:rPr>
          <w:b w:val="0"/>
          <w:color w:val="auto"/>
          <w:sz w:val="24"/>
        </w:rPr>
        <w:t xml:space="preserve">. </w:t>
      </w:r>
    </w:p>
    <w:p w14:paraId="7877F8B1" w14:textId="14A0BD2A" w:rsidR="00F412A8" w:rsidRDefault="00F412A8" w:rsidP="00F412A8">
      <w:pPr>
        <w:rPr>
          <w:b w:val="0"/>
          <w:color w:val="auto"/>
          <w:sz w:val="24"/>
        </w:rPr>
      </w:pPr>
      <w:r w:rsidRPr="00F412A8">
        <w:rPr>
          <w:color w:val="auto"/>
          <w:sz w:val="24"/>
        </w:rPr>
        <w:t>Step 1</w:t>
      </w:r>
      <w:r w:rsidRPr="00F412A8">
        <w:rPr>
          <w:b w:val="0"/>
          <w:color w:val="auto"/>
          <w:sz w:val="24"/>
        </w:rPr>
        <w:t xml:space="preserve">: </w:t>
      </w:r>
      <w:r w:rsidR="00AC1F15">
        <w:rPr>
          <w:b w:val="0"/>
          <w:color w:val="auto"/>
          <w:sz w:val="24"/>
        </w:rPr>
        <w:t>To go to profile page click on menu button and in the side-pane click on “My Profile” button</w:t>
      </w:r>
      <w:r w:rsidR="00FC5517">
        <w:rPr>
          <w:b w:val="0"/>
          <w:color w:val="auto"/>
          <w:sz w:val="24"/>
        </w:rPr>
        <w:t>.</w:t>
      </w:r>
    </w:p>
    <w:p w14:paraId="2D8C9942" w14:textId="34E967FB" w:rsidR="00FC5517" w:rsidRDefault="00FC5517" w:rsidP="00F412A8">
      <w:pPr>
        <w:rPr>
          <w:b w:val="0"/>
          <w:color w:val="auto"/>
          <w:sz w:val="24"/>
        </w:rPr>
      </w:pPr>
      <w:r w:rsidRPr="00FC5517">
        <w:rPr>
          <w:color w:val="auto"/>
          <w:sz w:val="24"/>
        </w:rPr>
        <w:t>Step 2</w:t>
      </w:r>
      <w:r>
        <w:rPr>
          <w:b w:val="0"/>
          <w:color w:val="auto"/>
          <w:sz w:val="24"/>
        </w:rPr>
        <w:t xml:space="preserve">: To update/change user information click on “Edit” button </w:t>
      </w:r>
      <w:r w:rsidR="00D943EA">
        <w:rPr>
          <w:b w:val="0"/>
          <w:color w:val="auto"/>
          <w:sz w:val="24"/>
        </w:rPr>
        <w:t>on top right corner</w:t>
      </w:r>
      <w:r>
        <w:rPr>
          <w:b w:val="0"/>
          <w:color w:val="auto"/>
          <w:sz w:val="24"/>
        </w:rPr>
        <w:t>.</w:t>
      </w:r>
    </w:p>
    <w:p w14:paraId="05E055AB" w14:textId="2F432AD8" w:rsidR="00FC5517" w:rsidRDefault="00FC5517" w:rsidP="00F412A8">
      <w:pPr>
        <w:rPr>
          <w:b w:val="0"/>
          <w:color w:val="auto"/>
          <w:sz w:val="24"/>
        </w:rPr>
      </w:pPr>
      <w:r w:rsidRPr="00FC5517">
        <w:rPr>
          <w:color w:val="auto"/>
          <w:sz w:val="24"/>
        </w:rPr>
        <w:t>Step 3</w:t>
      </w:r>
      <w:r>
        <w:rPr>
          <w:b w:val="0"/>
          <w:color w:val="auto"/>
          <w:sz w:val="24"/>
        </w:rPr>
        <w:t>: In Edit Profile, you can change your information</w:t>
      </w:r>
      <w:r w:rsidR="00D943EA">
        <w:rPr>
          <w:b w:val="0"/>
          <w:color w:val="auto"/>
          <w:sz w:val="24"/>
        </w:rPr>
        <w:t xml:space="preserve"> </w:t>
      </w:r>
      <w:proofErr w:type="spellStart"/>
      <w:r w:rsidR="00D943EA">
        <w:rPr>
          <w:b w:val="0"/>
          <w:color w:val="auto"/>
          <w:sz w:val="24"/>
        </w:rPr>
        <w:t>i.e</w:t>
      </w:r>
      <w:proofErr w:type="spellEnd"/>
      <w:r w:rsidR="00D943EA">
        <w:rPr>
          <w:b w:val="0"/>
          <w:color w:val="auto"/>
          <w:sz w:val="24"/>
        </w:rPr>
        <w:t xml:space="preserve"> </w:t>
      </w:r>
      <w:r w:rsidR="00C627A4">
        <w:rPr>
          <w:b w:val="0"/>
          <w:color w:val="auto"/>
          <w:sz w:val="24"/>
        </w:rPr>
        <w:t>Organization</w:t>
      </w:r>
      <w:r w:rsidR="00D943EA">
        <w:rPr>
          <w:b w:val="0"/>
          <w:color w:val="auto"/>
          <w:sz w:val="24"/>
        </w:rPr>
        <w:t xml:space="preserve"> name, member name, </w:t>
      </w:r>
      <w:proofErr w:type="gramStart"/>
      <w:r w:rsidR="00D943EA">
        <w:rPr>
          <w:b w:val="0"/>
          <w:color w:val="auto"/>
          <w:sz w:val="24"/>
        </w:rPr>
        <w:t>designation,</w:t>
      </w:r>
      <w:proofErr w:type="gramEnd"/>
      <w:r w:rsidR="00D943EA">
        <w:rPr>
          <w:b w:val="0"/>
          <w:color w:val="auto"/>
          <w:sz w:val="24"/>
        </w:rPr>
        <w:t xml:space="preserve"> email Id, mobile No., address etc.</w:t>
      </w:r>
    </w:p>
    <w:p w14:paraId="0A4328B0" w14:textId="64EA41D1" w:rsidR="00FC5517" w:rsidRDefault="00FC5517" w:rsidP="00F412A8">
      <w:pPr>
        <w:rPr>
          <w:b w:val="0"/>
          <w:color w:val="auto"/>
          <w:sz w:val="24"/>
        </w:rPr>
      </w:pPr>
      <w:r w:rsidRPr="00FC5517">
        <w:rPr>
          <w:color w:val="auto"/>
          <w:sz w:val="24"/>
        </w:rPr>
        <w:t>Step 4</w:t>
      </w:r>
      <w:r>
        <w:rPr>
          <w:b w:val="0"/>
          <w:color w:val="auto"/>
          <w:sz w:val="24"/>
        </w:rPr>
        <w:t>: After making necessary changes click on “Save Changes” button.</w:t>
      </w:r>
    </w:p>
    <w:p w14:paraId="4D7C97D1" w14:textId="6140F10F" w:rsidR="00FC5517" w:rsidRDefault="0027234F" w:rsidP="00F412A8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816960" behindDoc="0" locked="0" layoutInCell="1" allowOverlap="1" wp14:anchorId="00182321" wp14:editId="5D6BD935">
            <wp:simplePos x="0" y="0"/>
            <wp:positionH relativeFrom="margin">
              <wp:posOffset>-83820</wp:posOffset>
            </wp:positionH>
            <wp:positionV relativeFrom="paragraph">
              <wp:posOffset>222885</wp:posOffset>
            </wp:positionV>
            <wp:extent cx="2098675" cy="4414777"/>
            <wp:effectExtent l="19050" t="19050" r="15875" b="2413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5"/>
                    <a:stretch/>
                  </pic:blipFill>
                  <pic:spPr bwMode="auto">
                    <a:xfrm>
                      <a:off x="0" y="0"/>
                      <a:ext cx="2100829" cy="4419307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D90963" w14:textId="397D58B9" w:rsidR="00FC5517" w:rsidRPr="00F412A8" w:rsidRDefault="00136278" w:rsidP="00F412A8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BE268D1" wp14:editId="0D789F6C">
                <wp:simplePos x="0" y="0"/>
                <wp:positionH relativeFrom="margin">
                  <wp:posOffset>4221480</wp:posOffset>
                </wp:positionH>
                <wp:positionV relativeFrom="paragraph">
                  <wp:posOffset>108585</wp:posOffset>
                </wp:positionV>
                <wp:extent cx="265430" cy="251460"/>
                <wp:effectExtent l="0" t="0" r="20320" b="15240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430" cy="25146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E6FE0B" id="Rounded Rectangle 70" o:spid="_x0000_s1026" style="position:absolute;margin-left:332.4pt;margin-top:8.55pt;width:20.9pt;height:19.8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" filled="f" strokecolor="red" strokeweight="1.5pt">
                <w10:wrap anchorx="margin"/>
              </v:roundrect>
            </w:pict>
          </mc:Fallback>
        </mc:AlternateContent>
      </w:r>
      <w:r w:rsidR="00140972">
        <w:rPr>
          <w:noProof/>
          <w:lang w:val="en-IN" w:eastAsia="en-IN"/>
        </w:rPr>
        <w:drawing>
          <wp:anchor distT="0" distB="0" distL="114300" distR="114300" simplePos="0" relativeHeight="251819008" behindDoc="0" locked="0" layoutInCell="1" allowOverlap="1" wp14:anchorId="624F9726" wp14:editId="6788AB8D">
            <wp:simplePos x="0" y="0"/>
            <wp:positionH relativeFrom="column">
              <wp:posOffset>2057401</wp:posOffset>
            </wp:positionH>
            <wp:positionV relativeFrom="paragraph">
              <wp:posOffset>39370</wp:posOffset>
            </wp:positionV>
            <wp:extent cx="2477914" cy="4373880"/>
            <wp:effectExtent l="19050" t="19050" r="17780" b="2667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28" b="17740"/>
                    <a:stretch/>
                  </pic:blipFill>
                  <pic:spPr bwMode="auto">
                    <a:xfrm>
                      <a:off x="0" y="0"/>
                      <a:ext cx="2480097" cy="4377734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0800">
        <w:rPr>
          <w:noProof/>
          <w:lang w:val="en-IN" w:eastAsia="en-IN"/>
        </w:rPr>
        <w:drawing>
          <wp:anchor distT="0" distB="0" distL="114300" distR="114300" simplePos="0" relativeHeight="251773952" behindDoc="0" locked="0" layoutInCell="1" allowOverlap="1" wp14:anchorId="45AEFCDF" wp14:editId="012A3EB5">
            <wp:simplePos x="0" y="0"/>
            <wp:positionH relativeFrom="page">
              <wp:posOffset>5341620</wp:posOffset>
            </wp:positionH>
            <wp:positionV relativeFrom="paragraph">
              <wp:posOffset>8890</wp:posOffset>
            </wp:positionV>
            <wp:extent cx="2194560" cy="4475741"/>
            <wp:effectExtent l="19050" t="19050" r="15240" b="2032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8" b="5466"/>
                    <a:stretch/>
                  </pic:blipFill>
                  <pic:spPr bwMode="auto">
                    <a:xfrm>
                      <a:off x="0" y="0"/>
                      <a:ext cx="2194560" cy="447574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49FA5A" w14:textId="0EEFFE9F" w:rsidR="00B93042" w:rsidRDefault="00D943EA" w:rsidP="00D943EA">
      <w:pPr>
        <w:spacing w:after="200"/>
        <w:ind w:left="-426"/>
        <w:rPr>
          <w:rFonts w:eastAsiaTheme="majorEastAsia" w:cstheme="majorBidi"/>
          <w:b w:val="0"/>
          <w:sz w:val="32"/>
          <w:szCs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10C26AF" wp14:editId="4CB44A3E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623060" cy="381000"/>
                <wp:effectExtent l="0" t="0" r="15240" b="19050"/>
                <wp:wrapNone/>
                <wp:docPr id="67" name="Rounded 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38100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10AF27" id="Rounded Rectangle 67" o:spid="_x0000_s1026" style="position:absolute;margin-left:0;margin-top:.9pt;width:127.8pt;height:30pt;z-index:251817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" filled="f" strokecolor="red" strokeweight="1.5pt">
                <w10:wrap anchorx="margin"/>
              </v:roundrect>
            </w:pict>
          </mc:Fallback>
        </mc:AlternateContent>
      </w:r>
      <w:r w:rsidR="00B93042">
        <w:rPr>
          <w:sz w:val="32"/>
        </w:rPr>
        <w:br w:type="page"/>
      </w:r>
    </w:p>
    <w:p w14:paraId="25160AF1" w14:textId="723F5D21" w:rsidR="00723E66" w:rsidRDefault="00535E31" w:rsidP="00723E66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9" w:name="_Toc84354707"/>
      <w:r>
        <w:rPr>
          <w:sz w:val="32"/>
        </w:rPr>
        <w:lastRenderedPageBreak/>
        <w:t>Over</w:t>
      </w:r>
      <w:r w:rsidR="00723E66">
        <w:rPr>
          <w:sz w:val="32"/>
        </w:rPr>
        <w:t>view of Home Page</w:t>
      </w:r>
      <w:bookmarkEnd w:id="9"/>
    </w:p>
    <w:p w14:paraId="59AE7486" w14:textId="6B6B6BC1" w:rsidR="008B6307" w:rsidRDefault="008F7F2F" w:rsidP="000B63A2">
      <w:pPr>
        <w:pStyle w:val="ListParagraph"/>
        <w:ind w:left="420"/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 xml:space="preserve">When you open the application, you </w:t>
      </w:r>
      <w:proofErr w:type="gramStart"/>
      <w:r>
        <w:rPr>
          <w:b w:val="0"/>
          <w:color w:val="auto"/>
          <w:sz w:val="24"/>
        </w:rPr>
        <w:t>will be greeted</w:t>
      </w:r>
      <w:proofErr w:type="gramEnd"/>
      <w:r>
        <w:rPr>
          <w:b w:val="0"/>
          <w:color w:val="auto"/>
          <w:sz w:val="24"/>
        </w:rPr>
        <w:t xml:space="preserve"> with this home page with lots of different buttons and features, all of them is explained below.</w:t>
      </w:r>
    </w:p>
    <w:p w14:paraId="14B922A2" w14:textId="7DB7E085" w:rsidR="008F7F2F" w:rsidRDefault="00233D3E" w:rsidP="008F7F2F">
      <w:pPr>
        <w:rPr>
          <w:b w:val="0"/>
          <w:color w:val="auto"/>
          <w:sz w:val="24"/>
        </w:rPr>
      </w:pPr>
      <w:r w:rsidRPr="00BD4B2F">
        <w:rPr>
          <w:b w:val="0"/>
          <w:noProof/>
          <w:color w:val="auto"/>
          <w:sz w:val="24"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 wp14:anchorId="29C8279E" wp14:editId="3B9117F9">
                <wp:simplePos x="0" y="0"/>
                <wp:positionH relativeFrom="column">
                  <wp:posOffset>4610100</wp:posOffset>
                </wp:positionH>
                <wp:positionV relativeFrom="paragraph">
                  <wp:posOffset>179070</wp:posOffset>
                </wp:positionV>
                <wp:extent cx="1943100" cy="1341120"/>
                <wp:effectExtent l="0" t="0" r="1905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1341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5EDB10" w14:textId="29FA57E6" w:rsidR="00BD4B2F" w:rsidRDefault="0027234F">
                            <w:r>
                              <w:rPr>
                                <w:b w:val="0"/>
                                <w:color w:val="auto"/>
                                <w:sz w:val="24"/>
                              </w:rPr>
                              <w:t xml:space="preserve">Based </w:t>
                            </w:r>
                            <w:r w:rsidR="006074CB">
                              <w:rPr>
                                <w:b w:val="0"/>
                                <w:color w:val="auto"/>
                                <w:sz w:val="24"/>
                              </w:rPr>
                              <w:t>on</w:t>
                            </w:r>
                            <w:r>
                              <w:rPr>
                                <w:b w:val="0"/>
                                <w:color w:val="auto"/>
                                <w:sz w:val="24"/>
                              </w:rPr>
                              <w:t xml:space="preserve"> </w:t>
                            </w:r>
                            <w:r w:rsidR="00BD4B2F" w:rsidRPr="00BD4B2F">
                              <w:rPr>
                                <w:b w:val="0"/>
                                <w:color w:val="auto"/>
                                <w:sz w:val="24"/>
                              </w:rPr>
                              <w:t xml:space="preserve">interest selection of SHG Individual, he/she </w:t>
                            </w:r>
                            <w:proofErr w:type="gramStart"/>
                            <w:r w:rsidR="00BD4B2F" w:rsidRPr="00BD4B2F">
                              <w:rPr>
                                <w:b w:val="0"/>
                                <w:color w:val="auto"/>
                                <w:sz w:val="24"/>
                              </w:rPr>
                              <w:t>will be matched</w:t>
                            </w:r>
                            <w:proofErr w:type="gramEnd"/>
                            <w:r w:rsidR="00BD4B2F" w:rsidRPr="00BD4B2F">
                              <w:rPr>
                                <w:b w:val="0"/>
                                <w:color w:val="auto"/>
                                <w:sz w:val="24"/>
                              </w:rPr>
                              <w:t xml:space="preserve"> with other SHG individuals who have </w:t>
                            </w:r>
                            <w:r w:rsidR="006074CB" w:rsidRPr="00BD4B2F">
                              <w:rPr>
                                <w:b w:val="0"/>
                                <w:color w:val="auto"/>
                                <w:sz w:val="24"/>
                              </w:rPr>
                              <w:t>chosen</w:t>
                            </w:r>
                            <w:r w:rsidR="00BD4B2F" w:rsidRPr="00BD4B2F">
                              <w:rPr>
                                <w:b w:val="0"/>
                                <w:color w:val="auto"/>
                                <w:sz w:val="24"/>
                              </w:rPr>
                              <w:t xml:space="preserve"> similar interests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8279E" id="Text Box 2" o:spid="_x0000_s1027" type="#_x0000_t202" style="position:absolute;margin-left:363pt;margin-top:14.1pt;width:153pt;height:105.6pt;z-index:251822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">
                <v:stroke dashstyle="dash"/>
                <v:textbox>
                  <w:txbxContent>
                    <w:p w14:paraId="475EDB10" w14:textId="29FA57E6" w:rsidR="00BD4B2F" w:rsidRDefault="0027234F">
                      <w:r>
                        <w:rPr>
                          <w:b w:val="0"/>
                          <w:color w:val="auto"/>
                          <w:sz w:val="24"/>
                        </w:rPr>
                        <w:t xml:space="preserve">Based </w:t>
                      </w:r>
                      <w:r w:rsidR="006074CB">
                        <w:rPr>
                          <w:b w:val="0"/>
                          <w:color w:val="auto"/>
                          <w:sz w:val="24"/>
                        </w:rPr>
                        <w:t>on</w:t>
                      </w:r>
                      <w:r>
                        <w:rPr>
                          <w:b w:val="0"/>
                          <w:color w:val="auto"/>
                          <w:sz w:val="24"/>
                        </w:rPr>
                        <w:t xml:space="preserve"> </w:t>
                      </w:r>
                      <w:r w:rsidR="00BD4B2F" w:rsidRPr="00BD4B2F">
                        <w:rPr>
                          <w:b w:val="0"/>
                          <w:color w:val="auto"/>
                          <w:sz w:val="24"/>
                        </w:rPr>
                        <w:t xml:space="preserve">interest selection of SHG Individual, he/she </w:t>
                      </w:r>
                      <w:proofErr w:type="gramStart"/>
                      <w:r w:rsidR="00BD4B2F" w:rsidRPr="00BD4B2F">
                        <w:rPr>
                          <w:b w:val="0"/>
                          <w:color w:val="auto"/>
                          <w:sz w:val="24"/>
                        </w:rPr>
                        <w:t>will be matched</w:t>
                      </w:r>
                      <w:proofErr w:type="gramEnd"/>
                      <w:r w:rsidR="00BD4B2F" w:rsidRPr="00BD4B2F">
                        <w:rPr>
                          <w:b w:val="0"/>
                          <w:color w:val="auto"/>
                          <w:sz w:val="24"/>
                        </w:rPr>
                        <w:t xml:space="preserve"> with other SHG individuals who have </w:t>
                      </w:r>
                      <w:r w:rsidR="006074CB" w:rsidRPr="00BD4B2F">
                        <w:rPr>
                          <w:b w:val="0"/>
                          <w:color w:val="auto"/>
                          <w:sz w:val="24"/>
                        </w:rPr>
                        <w:t>chosen</w:t>
                      </w:r>
                      <w:r w:rsidR="00BD4B2F" w:rsidRPr="00BD4B2F">
                        <w:rPr>
                          <w:b w:val="0"/>
                          <w:color w:val="auto"/>
                          <w:sz w:val="24"/>
                        </w:rPr>
                        <w:t xml:space="preserve"> similar interests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2B5EE8AD" wp14:editId="48517C87">
                <wp:simplePos x="0" y="0"/>
                <wp:positionH relativeFrom="margin">
                  <wp:posOffset>508635</wp:posOffset>
                </wp:positionH>
                <wp:positionV relativeFrom="paragraph">
                  <wp:posOffset>95250</wp:posOffset>
                </wp:positionV>
                <wp:extent cx="1441388" cy="266700"/>
                <wp:effectExtent l="0" t="0" r="26035" b="19050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388" cy="266700"/>
                        </a:xfrm>
                        <a:prstGeom prst="roundRect">
                          <a:avLst>
                            <a:gd name="adj" fmla="val 8527"/>
                          </a:avLst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336AD5" w14:textId="77777777" w:rsidR="007008AC" w:rsidRPr="008F7F2F" w:rsidRDefault="007008AC" w:rsidP="007008AC">
                            <w:pPr>
                              <w:jc w:val="center"/>
                              <w:rPr>
                                <w:b w:val="0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b w:val="0"/>
                                <w:sz w:val="24"/>
                                <w:lang w:val="en-IN"/>
                              </w:rPr>
                              <w:t>Menu</w:t>
                            </w:r>
                            <w:r w:rsidRPr="008F7F2F">
                              <w:rPr>
                                <w:b w:val="0"/>
                                <w:sz w:val="24"/>
                                <w:lang w:val="en-IN"/>
                              </w:rPr>
                              <w:t xml:space="preserve">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B5EE8AD" id="Rounded Rectangle 21" o:spid="_x0000_s1028" style="position:absolute;margin-left:40.05pt;margin-top:7.5pt;width:113.5pt;height:21pt;z-index:2516295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558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" fillcolor="#34aba2 [3209]" strokecolor="#0f0d29 [3213]">
                <v:fill opacity="32896f"/>
                <v:stroke dashstyle="dash"/>
                <v:textbox>
                  <w:txbxContent>
                    <w:p w14:paraId="7A336AD5" w14:textId="77777777" w:rsidR="007008AC" w:rsidRPr="008F7F2F" w:rsidRDefault="007008AC" w:rsidP="007008AC">
                      <w:pPr>
                        <w:jc w:val="center"/>
                        <w:rPr>
                          <w:b w:val="0"/>
                          <w:sz w:val="24"/>
                          <w:lang w:val="en-IN"/>
                        </w:rPr>
                      </w:pPr>
                      <w:r>
                        <w:rPr>
                          <w:b w:val="0"/>
                          <w:sz w:val="24"/>
                          <w:lang w:val="en-IN"/>
                        </w:rPr>
                        <w:t>Menu</w:t>
                      </w:r>
                      <w:r w:rsidRPr="008F7F2F">
                        <w:rPr>
                          <w:b w:val="0"/>
                          <w:sz w:val="24"/>
                          <w:lang w:val="en-IN"/>
                        </w:rPr>
                        <w:t xml:space="preserve"> Button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58137FB8" wp14:editId="79233569">
                <wp:simplePos x="0" y="0"/>
                <wp:positionH relativeFrom="column">
                  <wp:posOffset>259080</wp:posOffset>
                </wp:positionH>
                <wp:positionV relativeFrom="paragraph">
                  <wp:posOffset>194310</wp:posOffset>
                </wp:positionV>
                <wp:extent cx="137160" cy="259080"/>
                <wp:effectExtent l="95250" t="38100" r="34290" b="102870"/>
                <wp:wrapNone/>
                <wp:docPr id="35" name="Elb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" cy="25908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D4C2A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5" o:spid="_x0000_s1026" type="#_x0000_t34" style="position:absolute;margin-left:20.4pt;margin-top:15.3pt;width:10.8pt;height:20.4pt;flip:x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" adj="21600" strokecolor="#34aba2 [3209]" strokeweight="2pt">
                <v:stroke endarrow="block"/>
                <v:shadow on="t" color="black" opacity="28270f" origin=",.5" offset="0"/>
              </v:shape>
            </w:pict>
          </mc:Fallback>
        </mc:AlternateContent>
      </w:r>
    </w:p>
    <w:p w14:paraId="1D724E30" w14:textId="24C2FDE0" w:rsidR="007008AC" w:rsidRPr="008F7F2F" w:rsidRDefault="00233D3E" w:rsidP="008F7F2F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11128" behindDoc="0" locked="0" layoutInCell="1" allowOverlap="1" wp14:anchorId="0DD9D2F5" wp14:editId="56C4EC56">
            <wp:simplePos x="0" y="0"/>
            <wp:positionH relativeFrom="margin">
              <wp:posOffset>121920</wp:posOffset>
            </wp:positionH>
            <wp:positionV relativeFrom="paragraph">
              <wp:posOffset>178436</wp:posOffset>
            </wp:positionV>
            <wp:extent cx="2331085" cy="4770120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0" b="5429"/>
                    <a:stretch/>
                  </pic:blipFill>
                  <pic:spPr bwMode="auto">
                    <a:xfrm>
                      <a:off x="0" y="0"/>
                      <a:ext cx="2331085" cy="477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2E36CB" w14:textId="7A6B6E2E" w:rsidR="008B6307" w:rsidRPr="009C0C9B" w:rsidRDefault="00233D3E" w:rsidP="009C0C9B">
      <w:pPr>
        <w:spacing w:after="200"/>
        <w:rPr>
          <w:b w:val="0"/>
          <w:color w:val="auto"/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5B06585" wp14:editId="45F8A8F9">
                <wp:simplePos x="0" y="0"/>
                <wp:positionH relativeFrom="rightMargin">
                  <wp:posOffset>-53340</wp:posOffset>
                </wp:positionH>
                <wp:positionV relativeFrom="paragraph">
                  <wp:posOffset>2632075</wp:posOffset>
                </wp:positionV>
                <wp:extent cx="205740" cy="167640"/>
                <wp:effectExtent l="0" t="0" r="22860" b="22860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167640"/>
                        </a:xfrm>
                        <a:prstGeom prst="roundRect">
                          <a:avLst>
                            <a:gd name="adj" fmla="val 12963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11518D" id="Rounded Rectangle 68" o:spid="_x0000_s1026" style="position:absolute;margin-left:-4.2pt;margin-top:207.25pt;width:16.2pt;height:13.2pt;z-index:2518804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arcsize="84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DE16B6E" wp14:editId="43568333">
                <wp:simplePos x="0" y="0"/>
                <wp:positionH relativeFrom="column">
                  <wp:posOffset>198120</wp:posOffset>
                </wp:positionH>
                <wp:positionV relativeFrom="paragraph">
                  <wp:posOffset>2205355</wp:posOffset>
                </wp:positionV>
                <wp:extent cx="2186940" cy="2537460"/>
                <wp:effectExtent l="0" t="0" r="22860" b="15240"/>
                <wp:wrapNone/>
                <wp:docPr id="81" name="Rounded 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940" cy="2537460"/>
                        </a:xfrm>
                        <a:prstGeom prst="roundRect">
                          <a:avLst>
                            <a:gd name="adj" fmla="val 7925"/>
                          </a:avLst>
                        </a:prstGeom>
                        <a:noFill/>
                        <a:ln w="31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C8A786" id="Rounded Rectangle 81" o:spid="_x0000_s1026" style="position:absolute;margin-left:15.6pt;margin-top:173.65pt;width:172.2pt;height:199.8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19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" filled="f" strokecolor="red" strokeweight=".25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27520" behindDoc="0" locked="0" layoutInCell="1" allowOverlap="1" wp14:anchorId="5F72A471" wp14:editId="524AACA2">
                <wp:simplePos x="0" y="0"/>
                <wp:positionH relativeFrom="margin">
                  <wp:align>center</wp:align>
                </wp:positionH>
                <wp:positionV relativeFrom="paragraph">
                  <wp:posOffset>2060575</wp:posOffset>
                </wp:positionV>
                <wp:extent cx="1874520" cy="281940"/>
                <wp:effectExtent l="57150" t="19050" r="11430" b="2286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4520" cy="281940"/>
                          <a:chOff x="0" y="0"/>
                          <a:chExt cx="2019300" cy="411480"/>
                        </a:xfrm>
                      </wpg:grpSpPr>
                      <wps:wsp>
                        <wps:cNvPr id="20" name="Rounded Rectangle 20"/>
                        <wps:cNvSpPr/>
                        <wps:spPr>
                          <a:xfrm>
                            <a:off x="365760" y="0"/>
                            <a:ext cx="1653540" cy="411480"/>
                          </a:xfrm>
                          <a:prstGeom prst="roundRect">
                            <a:avLst>
                              <a:gd name="adj" fmla="val 8527"/>
                            </a:avLst>
                          </a:prstGeom>
                          <a:solidFill>
                            <a:schemeClr val="accent6">
                              <a:alpha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1D1300" w14:textId="15B81F33" w:rsidR="00941A85" w:rsidRPr="008F7F2F" w:rsidRDefault="00BD4B2F" w:rsidP="00941A85">
                              <w:pPr>
                                <w:jc w:val="center"/>
                                <w:rPr>
                                  <w:b w:val="0"/>
                                  <w:sz w:val="24"/>
                                  <w:lang w:val="en-IN"/>
                                </w:rPr>
                              </w:pPr>
                              <w:r>
                                <w:rPr>
                                  <w:b w:val="0"/>
                                  <w:sz w:val="24"/>
                                  <w:lang w:val="en-IN"/>
                                </w:rPr>
                                <w:t>Favourite Individuals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Straight Arrow Connector 23"/>
                        <wps:cNvCnPr/>
                        <wps:spPr>
                          <a:xfrm flipH="1" flipV="1">
                            <a:off x="0" y="198120"/>
                            <a:ext cx="32004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72A471" id="Group 24" o:spid="_x0000_s1029" style="position:absolute;margin-left:0;margin-top:162.25pt;width:147.6pt;height:22.2pt;z-index:251627520;mso-position-horizontal:center;mso-position-horizontal-relative:margin" coordsize="20193,4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">
                <v:roundrect id="Rounded Rectangle 20" o:spid="_x0000_s1030" style="position:absolute;left:3657;width:16536;height:4114;visibility:visible;mso-wrap-style:square;v-text-anchor:middle" arcsize="55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" fillcolor="#34aba2 [3209]" strokecolor="#0f0d29 [3213]">
                  <v:fill opacity="32896f"/>
                  <v:stroke dashstyle="dash"/>
                  <v:textbox>
                    <w:txbxContent>
                      <w:p w14:paraId="381D1300" w14:textId="15B81F33" w:rsidR="00941A85" w:rsidRPr="008F7F2F" w:rsidRDefault="00BD4B2F" w:rsidP="00941A85">
                        <w:pPr>
                          <w:jc w:val="center"/>
                          <w:rPr>
                            <w:b w:val="0"/>
                            <w:sz w:val="24"/>
                            <w:lang w:val="en-IN"/>
                          </w:rPr>
                        </w:pPr>
                        <w:r>
                          <w:rPr>
                            <w:b w:val="0"/>
                            <w:sz w:val="24"/>
                            <w:lang w:val="en-IN"/>
                          </w:rPr>
                          <w:t>Favourite Individuals</w:t>
                        </w:r>
                      </w:p>
                    </w:txbxContent>
                  </v:textbox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" o:spid="_x0000_s1031" type="#_x0000_t32" style="position:absolute;top:1981;width:3200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" strokecolor="#34aba2 [3209]" strokeweight="2pt">
                  <v:stroke endarrow="block"/>
                  <v:shadow on="t" color="black" opacity="28270f" origin=",.5" offset="0"/>
                </v:shape>
                <w10:wrap anchorx="margin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F2A8ACD" wp14:editId="48F200D5">
                <wp:simplePos x="0" y="0"/>
                <wp:positionH relativeFrom="column">
                  <wp:posOffset>6349365</wp:posOffset>
                </wp:positionH>
                <wp:positionV relativeFrom="paragraph">
                  <wp:posOffset>2121535</wp:posOffset>
                </wp:positionV>
                <wp:extent cx="144780" cy="304800"/>
                <wp:effectExtent l="57150" t="38100" r="121920" b="95250"/>
                <wp:wrapNone/>
                <wp:docPr id="80" name="Elb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780" cy="30480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A973C" id="Elbow Connector 80" o:spid="_x0000_s1026" type="#_x0000_t34" style="position:absolute;margin-left:499.95pt;margin-top:167.05pt;width:11.4pt;height:24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" adj="21600" strokecolor="#34aba2 [3209]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164E30E" wp14:editId="000D3509">
                <wp:simplePos x="0" y="0"/>
                <wp:positionH relativeFrom="column">
                  <wp:posOffset>4518660</wp:posOffset>
                </wp:positionH>
                <wp:positionV relativeFrom="paragraph">
                  <wp:posOffset>1610995</wp:posOffset>
                </wp:positionV>
                <wp:extent cx="1847215" cy="769620"/>
                <wp:effectExtent l="0" t="0" r="19685" b="11430"/>
                <wp:wrapNone/>
                <wp:docPr id="77" name="Rounded 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215" cy="769620"/>
                        </a:xfrm>
                        <a:prstGeom prst="roundRect">
                          <a:avLst>
                            <a:gd name="adj" fmla="val 8527"/>
                          </a:avLst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7AEBBF" w14:textId="1AD2E69A" w:rsidR="00233D3E" w:rsidRPr="008F7F2F" w:rsidRDefault="00233D3E" w:rsidP="00233D3E">
                            <w:pPr>
                              <w:jc w:val="center"/>
                              <w:rPr>
                                <w:b w:val="0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b w:val="0"/>
                                <w:sz w:val="24"/>
                                <w:lang w:val="en-IN"/>
                              </w:rPr>
                              <w:t>To mark any SHG Individual as favourite click on heart icon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64E30E" id="Rounded Rectangle 77" o:spid="_x0000_s1032" style="position:absolute;margin-left:355.8pt;margin-top:126.85pt;width:145.45pt;height:60.6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58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" fillcolor="#34aba2 [3209]" strokecolor="#0f0d29 [3213]">
                <v:fill opacity="32896f"/>
                <v:stroke dashstyle="dash"/>
                <v:textbox>
                  <w:txbxContent>
                    <w:p w14:paraId="047AEBBF" w14:textId="1AD2E69A" w:rsidR="00233D3E" w:rsidRPr="008F7F2F" w:rsidRDefault="00233D3E" w:rsidP="00233D3E">
                      <w:pPr>
                        <w:jc w:val="center"/>
                        <w:rPr>
                          <w:b w:val="0"/>
                          <w:sz w:val="24"/>
                          <w:lang w:val="en-IN"/>
                        </w:rPr>
                      </w:pPr>
                      <w:r>
                        <w:rPr>
                          <w:b w:val="0"/>
                          <w:sz w:val="24"/>
                          <w:lang w:val="en-IN"/>
                        </w:rPr>
                        <w:t>To mark any SHG Individual as favourite click on heart icon</w:t>
                      </w:r>
                    </w:p>
                  </w:txbxContent>
                </v:textbox>
              </v:roundrect>
            </w:pict>
          </mc:Fallback>
        </mc:AlternateContent>
      </w:r>
      <w:r w:rsidRPr="00BD4B2F">
        <w:rPr>
          <w:b w:val="0"/>
          <w:noProof/>
          <w:color w:val="auto"/>
          <w:sz w:val="24"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824128" behindDoc="0" locked="0" layoutInCell="1" allowOverlap="1" wp14:anchorId="5DFD6CA8" wp14:editId="0816FA9A">
                <wp:simplePos x="0" y="0"/>
                <wp:positionH relativeFrom="page">
                  <wp:posOffset>2225040</wp:posOffset>
                </wp:positionH>
                <wp:positionV relativeFrom="paragraph">
                  <wp:posOffset>4864735</wp:posOffset>
                </wp:positionV>
                <wp:extent cx="1943100" cy="944880"/>
                <wp:effectExtent l="0" t="0" r="19050" b="26670"/>
                <wp:wrapSquare wrapText="bothSides"/>
                <wp:docPr id="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9448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8978A7" w14:textId="04B78F06" w:rsidR="00BD4B2F" w:rsidRPr="004447B2" w:rsidRDefault="00BD4B2F" w:rsidP="00BD4B2F">
                            <w:pPr>
                              <w:rPr>
                                <w:b w:val="0"/>
                              </w:rPr>
                            </w:pPr>
                            <w:r w:rsidRPr="004447B2">
                              <w:rPr>
                                <w:b w:val="0"/>
                                <w:color w:val="auto"/>
                                <w:sz w:val="24"/>
                              </w:rPr>
                              <w:t>The SHG individuals which have been marked as favorites, will be shown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D6CA8" id="_x0000_s1033" type="#_x0000_t202" style="position:absolute;margin-left:175.2pt;margin-top:383.05pt;width:153pt;height:74.4pt;z-index:2518241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" filled="f">
                <v:stroke dashstyle="dash"/>
                <v:textbox>
                  <w:txbxContent>
                    <w:p w14:paraId="268978A7" w14:textId="04B78F06" w:rsidR="00BD4B2F" w:rsidRPr="004447B2" w:rsidRDefault="00BD4B2F" w:rsidP="00BD4B2F">
                      <w:pPr>
                        <w:rPr>
                          <w:b w:val="0"/>
                        </w:rPr>
                      </w:pPr>
                      <w:r w:rsidRPr="004447B2">
                        <w:rPr>
                          <w:b w:val="0"/>
                          <w:color w:val="auto"/>
                          <w:sz w:val="24"/>
                        </w:rPr>
                        <w:t>The SHG individuals which have been marked as favorites, will be shown here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1281D9AA" wp14:editId="749888A2">
                <wp:simplePos x="0" y="0"/>
                <wp:positionH relativeFrom="column">
                  <wp:posOffset>2453640</wp:posOffset>
                </wp:positionH>
                <wp:positionV relativeFrom="paragraph">
                  <wp:posOffset>879475</wp:posOffset>
                </wp:positionV>
                <wp:extent cx="1904772" cy="571500"/>
                <wp:effectExtent l="57150" t="0" r="19685" b="1905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4772" cy="571500"/>
                          <a:chOff x="0" y="0"/>
                          <a:chExt cx="1904772" cy="571500"/>
                        </a:xfrm>
                      </wpg:grpSpPr>
                      <wps:wsp>
                        <wps:cNvPr id="97" name="Rounded Rectangle 97"/>
                        <wps:cNvSpPr/>
                        <wps:spPr>
                          <a:xfrm>
                            <a:off x="350520" y="0"/>
                            <a:ext cx="1554252" cy="571500"/>
                          </a:xfrm>
                          <a:prstGeom prst="roundRect">
                            <a:avLst>
                              <a:gd name="adj" fmla="val 8527"/>
                            </a:avLst>
                          </a:prstGeom>
                          <a:solidFill>
                            <a:schemeClr val="accent6">
                              <a:alpha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B699AF" w14:textId="411690C7" w:rsidR="009260AF" w:rsidRPr="008F7F2F" w:rsidRDefault="00233D3E" w:rsidP="009260AF">
                              <w:pPr>
                                <w:jc w:val="center"/>
                                <w:rPr>
                                  <w:b w:val="0"/>
                                  <w:sz w:val="24"/>
                                  <w:lang w:val="en-IN"/>
                                </w:rPr>
                              </w:pPr>
                              <w:r>
                                <w:rPr>
                                  <w:b w:val="0"/>
                                  <w:sz w:val="24"/>
                                  <w:lang w:val="en-IN"/>
                                </w:rPr>
                                <w:t>SHG Individuals with similar interest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Straight Arrow Connector 57"/>
                        <wps:cNvCnPr/>
                        <wps:spPr>
                          <a:xfrm flipH="1" flipV="1">
                            <a:off x="0" y="312420"/>
                            <a:ext cx="278978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81D9AA" id="Group 66" o:spid="_x0000_s1034" style="position:absolute;margin-left:193.2pt;margin-top:69.25pt;width:150pt;height:45pt;z-index:251878400" coordsize="19047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">
                <v:roundrect id="Rounded Rectangle 97" o:spid="_x0000_s1035" style="position:absolute;left:3505;width:15542;height:5715;visibility:visible;mso-wrap-style:square;v-text-anchor:middle" arcsize="55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" fillcolor="#34aba2 [3209]" strokecolor="#0f0d29 [3213]">
                  <v:fill opacity="32896f"/>
                  <v:stroke dashstyle="dash"/>
                  <v:textbox>
                    <w:txbxContent>
                      <w:p w14:paraId="17B699AF" w14:textId="411690C7" w:rsidR="009260AF" w:rsidRPr="008F7F2F" w:rsidRDefault="00233D3E" w:rsidP="009260AF">
                        <w:pPr>
                          <w:jc w:val="center"/>
                          <w:rPr>
                            <w:b w:val="0"/>
                            <w:sz w:val="24"/>
                            <w:lang w:val="en-IN"/>
                          </w:rPr>
                        </w:pPr>
                        <w:r>
                          <w:rPr>
                            <w:b w:val="0"/>
                            <w:sz w:val="24"/>
                            <w:lang w:val="en-IN"/>
                          </w:rPr>
                          <w:t>SHG Individuals with similar interest</w:t>
                        </w:r>
                      </w:p>
                    </w:txbxContent>
                  </v:textbox>
                </v:roundrect>
                <v:shape id="Straight Arrow Connector 57" o:spid="_x0000_s1036" type="#_x0000_t32" style="position:absolute;top:3124;width:2789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" strokecolor="#34aba2 [3209]" strokeweight="2pt">
                  <v:stroke endarrow="block"/>
                  <v:shadow on="t" color="black" opacity="28270f" origin=",.5" offset="0"/>
                </v:shape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114300" distR="114300" simplePos="0" relativeHeight="251875328" behindDoc="0" locked="0" layoutInCell="1" allowOverlap="1" wp14:anchorId="0344565A" wp14:editId="35AB9EE0">
            <wp:simplePos x="0" y="0"/>
            <wp:positionH relativeFrom="margin">
              <wp:posOffset>4108450</wp:posOffset>
            </wp:positionH>
            <wp:positionV relativeFrom="paragraph">
              <wp:posOffset>2522220</wp:posOffset>
            </wp:positionV>
            <wp:extent cx="2440875" cy="4998720"/>
            <wp:effectExtent l="19050" t="19050" r="17145" b="1143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9" b="5174"/>
                    <a:stretch/>
                  </pic:blipFill>
                  <pic:spPr bwMode="auto">
                    <a:xfrm>
                      <a:off x="0" y="0"/>
                      <a:ext cx="2440875" cy="4998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28544" behindDoc="0" locked="0" layoutInCell="1" allowOverlap="1" wp14:anchorId="56DC7DB8" wp14:editId="76482D07">
                <wp:simplePos x="0" y="0"/>
                <wp:positionH relativeFrom="column">
                  <wp:posOffset>2468880</wp:posOffset>
                </wp:positionH>
                <wp:positionV relativeFrom="paragraph">
                  <wp:posOffset>86995</wp:posOffset>
                </wp:positionV>
                <wp:extent cx="1760220" cy="266700"/>
                <wp:effectExtent l="57150" t="19050" r="11430" b="1905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0220" cy="266700"/>
                          <a:chOff x="0" y="0"/>
                          <a:chExt cx="2019300" cy="411480"/>
                        </a:xfrm>
                      </wpg:grpSpPr>
                      <wps:wsp>
                        <wps:cNvPr id="33" name="Rounded Rectangle 33"/>
                        <wps:cNvSpPr/>
                        <wps:spPr>
                          <a:xfrm>
                            <a:off x="365760" y="0"/>
                            <a:ext cx="1653540" cy="411480"/>
                          </a:xfrm>
                          <a:prstGeom prst="roundRect">
                            <a:avLst>
                              <a:gd name="adj" fmla="val 8527"/>
                            </a:avLst>
                          </a:prstGeom>
                          <a:solidFill>
                            <a:schemeClr val="accent6">
                              <a:alpha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35D099" w14:textId="77777777" w:rsidR="009879D0" w:rsidRPr="008F7F2F" w:rsidRDefault="008F7F2F" w:rsidP="009879D0">
                              <w:pPr>
                                <w:jc w:val="center"/>
                                <w:rPr>
                                  <w:b w:val="0"/>
                                  <w:sz w:val="24"/>
                                  <w:lang w:val="en-IN"/>
                                </w:rPr>
                              </w:pPr>
                              <w:r w:rsidRPr="008F7F2F">
                                <w:rPr>
                                  <w:b w:val="0"/>
                                  <w:sz w:val="24"/>
                                  <w:lang w:val="en-IN"/>
                                </w:rPr>
                                <w:t>Notification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Straight Arrow Connector 34"/>
                        <wps:cNvCnPr/>
                        <wps:spPr>
                          <a:xfrm flipH="1" flipV="1">
                            <a:off x="0" y="198120"/>
                            <a:ext cx="32004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DC7DB8" id="Group 32" o:spid="_x0000_s1037" style="position:absolute;margin-left:194.4pt;margin-top:6.85pt;width:138.6pt;height:21pt;z-index:251628544" coordsize="20193,4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">
                <v:roundrect id="Rounded Rectangle 33" o:spid="_x0000_s1038" style="position:absolute;left:3657;width:16536;height:4114;visibility:visible;mso-wrap-style:square;v-text-anchor:middle" arcsize="55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" fillcolor="#34aba2 [3209]" strokecolor="#0f0d29 [3213]">
                  <v:fill opacity="32896f"/>
                  <v:stroke dashstyle="dash"/>
                  <v:textbox>
                    <w:txbxContent>
                      <w:p w14:paraId="2435D099" w14:textId="77777777" w:rsidR="009879D0" w:rsidRPr="008F7F2F" w:rsidRDefault="008F7F2F" w:rsidP="009879D0">
                        <w:pPr>
                          <w:jc w:val="center"/>
                          <w:rPr>
                            <w:b w:val="0"/>
                            <w:sz w:val="24"/>
                            <w:lang w:val="en-IN"/>
                          </w:rPr>
                        </w:pPr>
                        <w:r w:rsidRPr="008F7F2F">
                          <w:rPr>
                            <w:b w:val="0"/>
                            <w:sz w:val="24"/>
                            <w:lang w:val="en-IN"/>
                          </w:rPr>
                          <w:t>Notification Button</w:t>
                        </w:r>
                      </w:p>
                    </w:txbxContent>
                  </v:textbox>
                </v:roundrect>
                <v:shape id="Straight Arrow Connector 34" o:spid="_x0000_s1039" type="#_x0000_t32" style="position:absolute;top:1981;width:3200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" strokecolor="#34aba2 [3209]" strokeweight="2pt">
                  <v:stroke endarrow="block"/>
                  <v:shadow on="t" color="black" opacity="28270f" origin=",.5" offset="0"/>
                </v:shape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BDC59B" wp14:editId="49F464FF">
                <wp:simplePos x="0" y="0"/>
                <wp:positionH relativeFrom="column">
                  <wp:posOffset>152400</wp:posOffset>
                </wp:positionH>
                <wp:positionV relativeFrom="paragraph">
                  <wp:posOffset>422275</wp:posOffset>
                </wp:positionV>
                <wp:extent cx="2308860" cy="1554480"/>
                <wp:effectExtent l="0" t="0" r="15240" b="26670"/>
                <wp:wrapNone/>
                <wp:docPr id="95" name="Rounded 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8860" cy="1554480"/>
                        </a:xfrm>
                        <a:prstGeom prst="roundRect">
                          <a:avLst>
                            <a:gd name="adj" fmla="val 7925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E59E5A" id="Rounded Rectangle 95" o:spid="_x0000_s1026" style="position:absolute;margin-left:12pt;margin-top:33.25pt;width:181.8pt;height:122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19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8913C16" wp14:editId="3FD3636D">
                <wp:simplePos x="0" y="0"/>
                <wp:positionH relativeFrom="margin">
                  <wp:posOffset>2179320</wp:posOffset>
                </wp:positionH>
                <wp:positionV relativeFrom="paragraph">
                  <wp:posOffset>132715</wp:posOffset>
                </wp:positionV>
                <wp:extent cx="205740" cy="167640"/>
                <wp:effectExtent l="0" t="0" r="22860" b="22860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167640"/>
                        </a:xfrm>
                        <a:prstGeom prst="roundRect">
                          <a:avLst>
                            <a:gd name="adj" fmla="val 12963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5D024F" id="Rounded Rectangle 106" o:spid="_x0000_s1026" style="position:absolute;margin-left:171.6pt;margin-top:10.45pt;width:16.2pt;height:13.2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84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17C6C19F" wp14:editId="2B9A2FCE">
                <wp:simplePos x="0" y="0"/>
                <wp:positionH relativeFrom="margin">
                  <wp:posOffset>175260</wp:posOffset>
                </wp:positionH>
                <wp:positionV relativeFrom="paragraph">
                  <wp:posOffset>125095</wp:posOffset>
                </wp:positionV>
                <wp:extent cx="259080" cy="152400"/>
                <wp:effectExtent l="0" t="0" r="26670" b="19050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152400"/>
                        </a:xfrm>
                        <a:prstGeom prst="roundRect">
                          <a:avLst>
                            <a:gd name="adj" fmla="val 12963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D0A7FB" id="Rounded Rectangle 36" o:spid="_x0000_s1026" style="position:absolute;margin-left:13.8pt;margin-top:9.85pt;width:20.4pt;height:12pt;z-index:2516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84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" filled="f" strokecolor="red" strokeweight="1.5pt">
                <w10:wrap anchorx="margin"/>
              </v:roundrect>
            </w:pict>
          </mc:Fallback>
        </mc:AlternateContent>
      </w:r>
      <w:r w:rsidR="008B6307">
        <w:rPr>
          <w:b w:val="0"/>
          <w:color w:val="auto"/>
          <w:sz w:val="24"/>
        </w:rPr>
        <w:br w:type="page"/>
      </w:r>
    </w:p>
    <w:p w14:paraId="31E5BAB8" w14:textId="6E649A59" w:rsidR="004963F3" w:rsidRPr="00E14476" w:rsidRDefault="00173CC9" w:rsidP="00550750">
      <w:pPr>
        <w:pStyle w:val="Heading1"/>
        <w:numPr>
          <w:ilvl w:val="0"/>
          <w:numId w:val="5"/>
        </w:numPr>
        <w:rPr>
          <w:sz w:val="36"/>
        </w:rPr>
      </w:pPr>
      <w:bookmarkStart w:id="10" w:name="_Toc84354708"/>
      <w:r w:rsidRPr="00E14476">
        <w:rPr>
          <w:sz w:val="36"/>
        </w:rPr>
        <w:lastRenderedPageBreak/>
        <w:t>Sales</w:t>
      </w:r>
      <w:bookmarkEnd w:id="10"/>
    </w:p>
    <w:p w14:paraId="12E0B867" w14:textId="6EB82FA5" w:rsidR="004963F3" w:rsidRPr="004963F3" w:rsidRDefault="00173CC9" w:rsidP="004963F3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11" w:name="_Toc84354709"/>
      <w:r>
        <w:rPr>
          <w:sz w:val="32"/>
        </w:rPr>
        <w:t xml:space="preserve">View </w:t>
      </w:r>
      <w:r w:rsidR="00497EC2">
        <w:rPr>
          <w:sz w:val="32"/>
        </w:rPr>
        <w:t>Sales</w:t>
      </w:r>
      <w:bookmarkEnd w:id="11"/>
    </w:p>
    <w:p w14:paraId="1E14D09E" w14:textId="629CE809" w:rsidR="003D0DE6" w:rsidRPr="00E14476" w:rsidRDefault="003D0DE6" w:rsidP="003D0DE6">
      <w:pPr>
        <w:rPr>
          <w:b w:val="0"/>
          <w:color w:val="auto"/>
          <w:sz w:val="24"/>
        </w:rPr>
      </w:pPr>
      <w:r w:rsidRPr="00E14476">
        <w:rPr>
          <w:b w:val="0"/>
          <w:color w:val="auto"/>
          <w:sz w:val="24"/>
        </w:rPr>
        <w:t xml:space="preserve">To </w:t>
      </w:r>
      <w:r w:rsidR="004447B2" w:rsidRPr="00E14476">
        <w:rPr>
          <w:b w:val="0"/>
          <w:color w:val="auto"/>
          <w:sz w:val="24"/>
        </w:rPr>
        <w:t xml:space="preserve">view sales </w:t>
      </w:r>
      <w:r w:rsidR="00B4358D" w:rsidRPr="00E14476">
        <w:rPr>
          <w:b w:val="0"/>
          <w:color w:val="auto"/>
          <w:sz w:val="24"/>
        </w:rPr>
        <w:t xml:space="preserve">follow the steps </w:t>
      </w:r>
      <w:r w:rsidR="009F3A3A" w:rsidRPr="00E14476">
        <w:rPr>
          <w:b w:val="0"/>
          <w:color w:val="auto"/>
          <w:sz w:val="24"/>
        </w:rPr>
        <w:t>below:</w:t>
      </w:r>
    </w:p>
    <w:p w14:paraId="3EC81FA6" w14:textId="330C57A1" w:rsidR="0036005B" w:rsidRPr="00E14476" w:rsidRDefault="0036005B" w:rsidP="003D0DE6">
      <w:pPr>
        <w:rPr>
          <w:color w:val="auto"/>
          <w:sz w:val="24"/>
        </w:rPr>
      </w:pPr>
      <w:r w:rsidRPr="00E14476">
        <w:rPr>
          <w:color w:val="auto"/>
          <w:sz w:val="24"/>
        </w:rPr>
        <w:t xml:space="preserve">Step 1: </w:t>
      </w:r>
      <w:r w:rsidRPr="00E14476">
        <w:rPr>
          <w:b w:val="0"/>
          <w:bCs/>
          <w:color w:val="auto"/>
          <w:sz w:val="24"/>
        </w:rPr>
        <w:t>Click on</w:t>
      </w:r>
      <w:r w:rsidR="004447B2" w:rsidRPr="00E14476">
        <w:rPr>
          <w:b w:val="0"/>
          <w:bCs/>
          <w:color w:val="auto"/>
          <w:sz w:val="24"/>
        </w:rPr>
        <w:t xml:space="preserve"> menu button shown below to open side open</w:t>
      </w:r>
      <w:r w:rsidR="00DB49F8" w:rsidRPr="00E14476">
        <w:rPr>
          <w:b w:val="0"/>
          <w:bCs/>
          <w:color w:val="auto"/>
          <w:sz w:val="24"/>
        </w:rPr>
        <w:t>.</w:t>
      </w:r>
    </w:p>
    <w:p w14:paraId="220FF466" w14:textId="70BABC6C" w:rsidR="0036005B" w:rsidRPr="00E14476" w:rsidRDefault="0036005B" w:rsidP="003D0DE6">
      <w:pPr>
        <w:rPr>
          <w:color w:val="auto"/>
          <w:sz w:val="24"/>
        </w:rPr>
      </w:pPr>
      <w:r w:rsidRPr="00E14476">
        <w:rPr>
          <w:color w:val="auto"/>
          <w:sz w:val="24"/>
        </w:rPr>
        <w:t>Step 2:</w:t>
      </w:r>
      <w:r w:rsidR="004447B2" w:rsidRPr="00E14476">
        <w:rPr>
          <w:b w:val="0"/>
          <w:bCs/>
          <w:color w:val="auto"/>
          <w:sz w:val="24"/>
        </w:rPr>
        <w:t xml:space="preserve"> From the side menu click on “My Sales” bu</w:t>
      </w:r>
      <w:bookmarkStart w:id="12" w:name="_GoBack"/>
      <w:bookmarkEnd w:id="12"/>
      <w:r w:rsidR="004447B2" w:rsidRPr="00E14476">
        <w:rPr>
          <w:b w:val="0"/>
          <w:bCs/>
          <w:color w:val="auto"/>
          <w:sz w:val="24"/>
        </w:rPr>
        <w:t>tton</w:t>
      </w:r>
      <w:r w:rsidR="0091314E" w:rsidRPr="00E14476">
        <w:rPr>
          <w:b w:val="0"/>
          <w:bCs/>
          <w:color w:val="auto"/>
          <w:sz w:val="24"/>
        </w:rPr>
        <w:t>.</w:t>
      </w:r>
    </w:p>
    <w:p w14:paraId="48DC3A16" w14:textId="6E007EC8" w:rsidR="00A760FF" w:rsidRPr="00E14476" w:rsidRDefault="0036005B" w:rsidP="003D0DE6">
      <w:pPr>
        <w:rPr>
          <w:b w:val="0"/>
          <w:color w:val="auto"/>
          <w:sz w:val="24"/>
        </w:rPr>
      </w:pPr>
      <w:r w:rsidRPr="00E14476">
        <w:rPr>
          <w:color w:val="auto"/>
          <w:sz w:val="24"/>
        </w:rPr>
        <w:t>Step 3:</w:t>
      </w:r>
      <w:r w:rsidR="00B4358D" w:rsidRPr="00E14476">
        <w:rPr>
          <w:b w:val="0"/>
          <w:color w:val="auto"/>
          <w:sz w:val="24"/>
        </w:rPr>
        <w:t xml:space="preserve"> Here you will find the list of all the sales, to view details of the sales click on the respective green arrow.</w:t>
      </w:r>
    </w:p>
    <w:p w14:paraId="1B61874E" w14:textId="0F165D96" w:rsidR="00173CC9" w:rsidRDefault="00173CC9" w:rsidP="003D0DE6">
      <w:pPr>
        <w:rPr>
          <w:b w:val="0"/>
          <w:color w:val="auto"/>
          <w:sz w:val="24"/>
        </w:rPr>
      </w:pPr>
    </w:p>
    <w:p w14:paraId="1F51A09B" w14:textId="7C1A022C" w:rsidR="003D0DE6" w:rsidRPr="00BE6986" w:rsidRDefault="006074CB" w:rsidP="00DB49F8">
      <w:pPr>
        <w:ind w:left="-426"/>
      </w:pPr>
      <w:r>
        <w:rPr>
          <w:noProof/>
          <w:lang w:val="en-IN" w:eastAsia="en-IN"/>
        </w:rPr>
        <w:drawing>
          <wp:anchor distT="0" distB="0" distL="114300" distR="114300" simplePos="0" relativeHeight="251826176" behindDoc="0" locked="0" layoutInCell="1" allowOverlap="1" wp14:anchorId="20D165B0" wp14:editId="511A8E2F">
            <wp:simplePos x="0" y="0"/>
            <wp:positionH relativeFrom="margin">
              <wp:posOffset>1500505</wp:posOffset>
            </wp:positionH>
            <wp:positionV relativeFrom="paragraph">
              <wp:posOffset>19685</wp:posOffset>
            </wp:positionV>
            <wp:extent cx="1673529" cy="3520440"/>
            <wp:effectExtent l="19050" t="19050" r="22225" b="2286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5"/>
                    <a:stretch/>
                  </pic:blipFill>
                  <pic:spPr bwMode="auto">
                    <a:xfrm>
                      <a:off x="0" y="0"/>
                      <a:ext cx="1673529" cy="35204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358D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07D0882" wp14:editId="5528B831">
                <wp:simplePos x="0" y="0"/>
                <wp:positionH relativeFrom="column">
                  <wp:posOffset>3307080</wp:posOffset>
                </wp:positionH>
                <wp:positionV relativeFrom="paragraph">
                  <wp:posOffset>347345</wp:posOffset>
                </wp:positionV>
                <wp:extent cx="1653540" cy="434340"/>
                <wp:effectExtent l="0" t="0" r="22860" b="22860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540" cy="434340"/>
                        </a:xfrm>
                        <a:prstGeom prst="roundRect">
                          <a:avLst>
                            <a:gd name="adj" fmla="val 169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F85AF9" id="Rounded Rectangle 16" o:spid="_x0000_s1026" style="position:absolute;margin-left:260.4pt;margin-top:27.35pt;width:130.2pt;height:34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11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" filled="f" strokecolor="red" strokeweight="1.5pt"/>
            </w:pict>
          </mc:Fallback>
        </mc:AlternateContent>
      </w:r>
      <w:r w:rsidR="004626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CA120CF" wp14:editId="162F1F26">
                <wp:simplePos x="0" y="0"/>
                <wp:positionH relativeFrom="leftMargin">
                  <wp:align>right</wp:align>
                </wp:positionH>
                <wp:positionV relativeFrom="paragraph">
                  <wp:posOffset>103505</wp:posOffset>
                </wp:positionV>
                <wp:extent cx="198120" cy="160020"/>
                <wp:effectExtent l="0" t="0" r="11430" b="11430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160020"/>
                        </a:xfrm>
                        <a:prstGeom prst="roundRect">
                          <a:avLst>
                            <a:gd name="adj" fmla="val 169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B48B12" id="Rounded Rectangle 14" o:spid="_x0000_s1026" style="position:absolute;margin-left:-35.6pt;margin-top:8.15pt;width:15.6pt;height:12.6pt;z-index:25185484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arcsize="111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" filled="f" strokecolor="red" strokeweight="1.5pt">
                <w10:wrap anchorx="margin"/>
              </v:roundrect>
            </w:pict>
          </mc:Fallback>
        </mc:AlternateContent>
      </w:r>
      <w:r w:rsidR="0046268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737EB24" wp14:editId="28CAA523">
                <wp:simplePos x="0" y="0"/>
                <wp:positionH relativeFrom="column">
                  <wp:posOffset>1539240</wp:posOffset>
                </wp:positionH>
                <wp:positionV relativeFrom="paragraph">
                  <wp:posOffset>819785</wp:posOffset>
                </wp:positionV>
                <wp:extent cx="1150620" cy="198120"/>
                <wp:effectExtent l="0" t="0" r="11430" b="11430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198120"/>
                        </a:xfrm>
                        <a:prstGeom prst="roundRect">
                          <a:avLst>
                            <a:gd name="adj" fmla="val 169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87E80D" id="Rounded Rectangle 31" o:spid="_x0000_s1026" style="position:absolute;margin-left:121.2pt;margin-top:64.55pt;width:90.6pt;height:15.6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11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" filled="f" strokecolor="red" strokeweight="1.5pt"/>
            </w:pict>
          </mc:Fallback>
        </mc:AlternateContent>
      </w:r>
      <w:r w:rsidR="00462685">
        <w:rPr>
          <w:noProof/>
          <w:lang w:val="en-IN" w:eastAsia="en-IN"/>
        </w:rPr>
        <w:drawing>
          <wp:anchor distT="0" distB="0" distL="114300" distR="114300" simplePos="0" relativeHeight="251828224" behindDoc="0" locked="0" layoutInCell="1" allowOverlap="1" wp14:anchorId="7A578D31" wp14:editId="273613DA">
            <wp:simplePos x="0" y="0"/>
            <wp:positionH relativeFrom="column">
              <wp:posOffset>3261360</wp:posOffset>
            </wp:positionH>
            <wp:positionV relativeFrom="paragraph">
              <wp:posOffset>34925</wp:posOffset>
            </wp:positionV>
            <wp:extent cx="1714500" cy="3504448"/>
            <wp:effectExtent l="19050" t="19050" r="19050" b="2032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4" b="5492"/>
                    <a:stretch/>
                  </pic:blipFill>
                  <pic:spPr bwMode="auto">
                    <a:xfrm>
                      <a:off x="0" y="0"/>
                      <a:ext cx="1714500" cy="350444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2685">
        <w:rPr>
          <w:noProof/>
          <w:lang w:val="en-IN" w:eastAsia="en-IN"/>
        </w:rPr>
        <w:drawing>
          <wp:anchor distT="0" distB="0" distL="114300" distR="114300" simplePos="0" relativeHeight="251855872" behindDoc="0" locked="0" layoutInCell="1" allowOverlap="1" wp14:anchorId="189F0489" wp14:editId="7E6D9C7D">
            <wp:simplePos x="0" y="0"/>
            <wp:positionH relativeFrom="page">
              <wp:posOffset>5844540</wp:posOffset>
            </wp:positionH>
            <wp:positionV relativeFrom="paragraph">
              <wp:posOffset>34925</wp:posOffset>
            </wp:positionV>
            <wp:extent cx="1668780" cy="3482340"/>
            <wp:effectExtent l="19050" t="19050" r="26670" b="2286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3" b="5531"/>
                    <a:stretch/>
                  </pic:blipFill>
                  <pic:spPr bwMode="auto">
                    <a:xfrm>
                      <a:off x="0" y="0"/>
                      <a:ext cx="1669284" cy="3483392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7EC2">
        <w:rPr>
          <w:noProof/>
          <w:lang w:val="en-IN" w:eastAsia="en-IN"/>
        </w:rPr>
        <w:drawing>
          <wp:inline distT="0" distB="0" distL="0" distR="0" wp14:anchorId="0764BF03" wp14:editId="4E195F72">
            <wp:extent cx="1698625" cy="3505200"/>
            <wp:effectExtent l="19050" t="19050" r="15875" b="190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0" b="5429"/>
                    <a:stretch/>
                  </pic:blipFill>
                  <pic:spPr bwMode="auto">
                    <a:xfrm>
                      <a:off x="0" y="0"/>
                      <a:ext cx="1723305" cy="3556129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B11D5" w14:textId="51436436" w:rsidR="0001165A" w:rsidRDefault="003D0DE6" w:rsidP="003D0DE6">
      <w:pPr>
        <w:pStyle w:val="ListParagraph"/>
        <w:ind w:left="-284"/>
        <w:rPr>
          <w:noProof/>
          <w:lang w:val="en-IN" w:eastAsia="en-IN"/>
        </w:rPr>
      </w:pPr>
      <w:r w:rsidRPr="003D0DE6">
        <w:rPr>
          <w:noProof/>
          <w:lang w:val="en-IN" w:eastAsia="en-IN"/>
        </w:rPr>
        <w:t xml:space="preserve"> </w:t>
      </w:r>
    </w:p>
    <w:p w14:paraId="6E480BE0" w14:textId="70F18A55" w:rsidR="001D7201" w:rsidRPr="00B4358D" w:rsidRDefault="00B4358D" w:rsidP="00B4358D">
      <w:pPr>
        <w:spacing w:after="200"/>
        <w:rPr>
          <w:noProof/>
          <w:lang w:val="en-IN" w:eastAsia="en-IN"/>
        </w:rPr>
      </w:pPr>
      <w:r>
        <w:rPr>
          <w:noProof/>
          <w:lang w:val="en-IN" w:eastAsia="en-IN"/>
        </w:rPr>
        <w:br w:type="page"/>
      </w:r>
    </w:p>
    <w:p w14:paraId="1B7B14AA" w14:textId="3BF25FD7" w:rsidR="00173CC9" w:rsidRDefault="00173CC9" w:rsidP="00173CC9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13" w:name="_Toc84354710"/>
      <w:r>
        <w:rPr>
          <w:sz w:val="32"/>
        </w:rPr>
        <w:lastRenderedPageBreak/>
        <w:t>Add New Sale</w:t>
      </w:r>
      <w:bookmarkEnd w:id="13"/>
    </w:p>
    <w:p w14:paraId="0F7D5F89" w14:textId="4A8DBF0C" w:rsidR="00173CC9" w:rsidRPr="00BC1B86" w:rsidRDefault="00173CC9" w:rsidP="00BC1B86">
      <w:pPr>
        <w:rPr>
          <w:b w:val="0"/>
          <w:color w:val="auto"/>
          <w:sz w:val="24"/>
        </w:rPr>
      </w:pPr>
      <w:r w:rsidRPr="00BC1B86">
        <w:rPr>
          <w:b w:val="0"/>
          <w:color w:val="auto"/>
          <w:sz w:val="24"/>
        </w:rPr>
        <w:t xml:space="preserve">To </w:t>
      </w:r>
      <w:r w:rsidR="00B4358D">
        <w:rPr>
          <w:b w:val="0"/>
          <w:color w:val="auto"/>
          <w:sz w:val="24"/>
        </w:rPr>
        <w:t xml:space="preserve">add new sales for </w:t>
      </w:r>
      <w:r w:rsidR="00A73C32">
        <w:rPr>
          <w:b w:val="0"/>
          <w:color w:val="auto"/>
          <w:sz w:val="24"/>
        </w:rPr>
        <w:t>CLF</w:t>
      </w:r>
      <w:r w:rsidR="00B4358D">
        <w:rPr>
          <w:b w:val="0"/>
          <w:color w:val="auto"/>
          <w:sz w:val="24"/>
        </w:rPr>
        <w:t xml:space="preserve"> </w:t>
      </w:r>
      <w:r w:rsidR="00A73C32">
        <w:rPr>
          <w:b w:val="0"/>
          <w:color w:val="auto"/>
          <w:sz w:val="24"/>
        </w:rPr>
        <w:t>follow the steps</w:t>
      </w:r>
      <w:r w:rsidRPr="00BC1B86">
        <w:rPr>
          <w:b w:val="0"/>
          <w:color w:val="auto"/>
          <w:sz w:val="24"/>
        </w:rPr>
        <w:t xml:space="preserve"> below:</w:t>
      </w:r>
    </w:p>
    <w:p w14:paraId="56B0F359" w14:textId="306D40C1" w:rsidR="00A73C32" w:rsidRPr="00717498" w:rsidRDefault="00173CC9" w:rsidP="00BC1B86">
      <w:pPr>
        <w:rPr>
          <w:b w:val="0"/>
          <w:bCs/>
          <w:color w:val="auto"/>
          <w:sz w:val="24"/>
        </w:rPr>
      </w:pPr>
      <w:r w:rsidRPr="00717498">
        <w:rPr>
          <w:color w:val="auto"/>
          <w:sz w:val="24"/>
        </w:rPr>
        <w:t>Step 1:</w:t>
      </w:r>
      <w:r w:rsidR="00B4358D" w:rsidRPr="00717498">
        <w:rPr>
          <w:b w:val="0"/>
          <w:bCs/>
          <w:color w:val="auto"/>
          <w:sz w:val="24"/>
        </w:rPr>
        <w:t xml:space="preserve"> Go to “</w:t>
      </w:r>
      <w:r w:rsidR="00A73C32" w:rsidRPr="00717498">
        <w:rPr>
          <w:b w:val="0"/>
          <w:bCs/>
          <w:color w:val="auto"/>
          <w:sz w:val="24"/>
        </w:rPr>
        <w:t>My Sales page as shown above in section 3.1.</w:t>
      </w:r>
    </w:p>
    <w:p w14:paraId="023A7D7F" w14:textId="70C2AB7B" w:rsidR="00173CC9" w:rsidRPr="00717498" w:rsidRDefault="00173CC9" w:rsidP="00BC1B86">
      <w:pPr>
        <w:rPr>
          <w:color w:val="auto"/>
          <w:sz w:val="24"/>
        </w:rPr>
      </w:pPr>
      <w:r w:rsidRPr="00717498">
        <w:rPr>
          <w:color w:val="auto"/>
          <w:sz w:val="24"/>
        </w:rPr>
        <w:t>Step 2:</w:t>
      </w:r>
      <w:r w:rsidRPr="00717498">
        <w:rPr>
          <w:b w:val="0"/>
          <w:bCs/>
          <w:color w:val="auto"/>
          <w:sz w:val="24"/>
        </w:rPr>
        <w:t xml:space="preserve"> </w:t>
      </w:r>
      <w:r w:rsidR="00A73C32" w:rsidRPr="00717498">
        <w:rPr>
          <w:b w:val="0"/>
          <w:bCs/>
          <w:color w:val="auto"/>
          <w:sz w:val="24"/>
        </w:rPr>
        <w:t>From the sales page click on “Add New Sale” button</w:t>
      </w:r>
      <w:r w:rsidRPr="00717498">
        <w:rPr>
          <w:b w:val="0"/>
          <w:bCs/>
          <w:color w:val="auto"/>
          <w:sz w:val="24"/>
        </w:rPr>
        <w:t>.</w:t>
      </w:r>
    </w:p>
    <w:p w14:paraId="18ED2CEF" w14:textId="33B3A4A4" w:rsidR="00173CC9" w:rsidRPr="00717498" w:rsidRDefault="00173CC9" w:rsidP="00BC1B86">
      <w:pPr>
        <w:rPr>
          <w:b w:val="0"/>
          <w:color w:val="auto"/>
          <w:sz w:val="24"/>
        </w:rPr>
      </w:pPr>
      <w:r w:rsidRPr="00717498">
        <w:rPr>
          <w:color w:val="auto"/>
          <w:sz w:val="24"/>
        </w:rPr>
        <w:t>Step 3:</w:t>
      </w:r>
      <w:r w:rsidR="005303C1" w:rsidRPr="00717498">
        <w:rPr>
          <w:b w:val="0"/>
          <w:color w:val="auto"/>
          <w:sz w:val="24"/>
        </w:rPr>
        <w:t xml:space="preserve"> In Add New Sale page select the CLF from the dropdown option</w:t>
      </w:r>
      <w:r w:rsidRPr="00717498">
        <w:rPr>
          <w:b w:val="0"/>
          <w:color w:val="auto"/>
          <w:sz w:val="24"/>
        </w:rPr>
        <w:t xml:space="preserve">. </w:t>
      </w:r>
    </w:p>
    <w:p w14:paraId="5DE17E5A" w14:textId="1543C27E" w:rsidR="00173CC9" w:rsidRPr="00BC1B86" w:rsidRDefault="005303C1" w:rsidP="00BC1B86">
      <w:pPr>
        <w:rPr>
          <w:b w:val="0"/>
          <w:color w:val="auto"/>
          <w:sz w:val="24"/>
        </w:rPr>
      </w:pPr>
      <w:r w:rsidRPr="00717498">
        <w:rPr>
          <w:color w:val="auto"/>
          <w:sz w:val="24"/>
        </w:rPr>
        <w:t>Step 4:</w:t>
      </w:r>
      <w:r w:rsidRPr="00717498">
        <w:rPr>
          <w:b w:val="0"/>
          <w:color w:val="auto"/>
          <w:sz w:val="24"/>
        </w:rPr>
        <w:t xml:space="preserve"> </w:t>
      </w:r>
      <w:proofErr w:type="gramStart"/>
      <w:r w:rsidRPr="00717498">
        <w:rPr>
          <w:b w:val="0"/>
          <w:color w:val="auto"/>
          <w:sz w:val="24"/>
        </w:rPr>
        <w:t>Now s</w:t>
      </w:r>
      <w:r w:rsidR="00FF0771" w:rsidRPr="00717498">
        <w:rPr>
          <w:b w:val="0"/>
          <w:color w:val="auto"/>
          <w:sz w:val="24"/>
        </w:rPr>
        <w:t>elect products and quantity</w:t>
      </w:r>
      <w:proofErr w:type="gramEnd"/>
      <w:r w:rsidR="00FF0771" w:rsidRPr="00717498">
        <w:rPr>
          <w:b w:val="0"/>
          <w:color w:val="auto"/>
          <w:sz w:val="24"/>
        </w:rPr>
        <w:t xml:space="preserve"> and click on “Done” </w:t>
      </w:r>
      <w:r w:rsidR="00AC0AAE" w:rsidRPr="00717498">
        <w:rPr>
          <w:b w:val="0"/>
          <w:color w:val="auto"/>
          <w:sz w:val="24"/>
        </w:rPr>
        <w:t>button on bottom</w:t>
      </w:r>
      <w:r w:rsidR="00FF0771" w:rsidRPr="00717498">
        <w:rPr>
          <w:b w:val="0"/>
          <w:color w:val="auto"/>
          <w:sz w:val="24"/>
        </w:rPr>
        <w:t>.</w:t>
      </w:r>
    </w:p>
    <w:p w14:paraId="0B664B57" w14:textId="17EF72B2" w:rsidR="00173CC9" w:rsidRPr="00173CC9" w:rsidRDefault="00173CC9" w:rsidP="00173CC9"/>
    <w:p w14:paraId="6DBFD2CD" w14:textId="064DD85C" w:rsidR="00173CC9" w:rsidRPr="00173CC9" w:rsidRDefault="00BC1B86" w:rsidP="00173CC9">
      <w:r>
        <w:rPr>
          <w:noProof/>
          <w:lang w:val="en-IN" w:eastAsia="en-IN"/>
        </w:rPr>
        <w:drawing>
          <wp:anchor distT="0" distB="0" distL="114300" distR="114300" simplePos="0" relativeHeight="251832320" behindDoc="0" locked="0" layoutInCell="1" allowOverlap="1" wp14:anchorId="0307BCA3" wp14:editId="3E6F71F4">
            <wp:simplePos x="0" y="0"/>
            <wp:positionH relativeFrom="margin">
              <wp:posOffset>4343400</wp:posOffset>
            </wp:positionH>
            <wp:positionV relativeFrom="paragraph">
              <wp:posOffset>233045</wp:posOffset>
            </wp:positionV>
            <wp:extent cx="1981482" cy="4046220"/>
            <wp:effectExtent l="0" t="0" r="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1" b="5398"/>
                    <a:stretch/>
                  </pic:blipFill>
                  <pic:spPr bwMode="auto">
                    <a:xfrm>
                      <a:off x="0" y="0"/>
                      <a:ext cx="1986159" cy="4055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830272" behindDoc="0" locked="0" layoutInCell="1" allowOverlap="1" wp14:anchorId="37052FA9" wp14:editId="547379CD">
            <wp:simplePos x="0" y="0"/>
            <wp:positionH relativeFrom="column">
              <wp:posOffset>-190500</wp:posOffset>
            </wp:positionH>
            <wp:positionV relativeFrom="paragraph">
              <wp:posOffset>75565</wp:posOffset>
            </wp:positionV>
            <wp:extent cx="2038985" cy="4168140"/>
            <wp:effectExtent l="0" t="0" r="0" b="381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4" b="5492"/>
                    <a:stretch/>
                  </pic:blipFill>
                  <pic:spPr bwMode="auto">
                    <a:xfrm>
                      <a:off x="0" y="0"/>
                      <a:ext cx="2038985" cy="416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1C23CA" w14:textId="7ED08552" w:rsidR="00173CC9" w:rsidRDefault="00BC1B86" w:rsidP="001D7201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831296" behindDoc="0" locked="0" layoutInCell="1" allowOverlap="1" wp14:anchorId="284553BB" wp14:editId="6D149758">
            <wp:simplePos x="0" y="0"/>
            <wp:positionH relativeFrom="column">
              <wp:posOffset>2125980</wp:posOffset>
            </wp:positionH>
            <wp:positionV relativeFrom="paragraph">
              <wp:posOffset>81915</wp:posOffset>
            </wp:positionV>
            <wp:extent cx="1965960" cy="4006240"/>
            <wp:effectExtent l="0" t="0" r="0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7" b="5702"/>
                    <a:stretch/>
                  </pic:blipFill>
                  <pic:spPr bwMode="auto">
                    <a:xfrm>
                      <a:off x="0" y="0"/>
                      <a:ext cx="1965960" cy="400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47A29" w14:textId="585D147A" w:rsidR="00390D00" w:rsidRDefault="005303C1" w:rsidP="00550750">
      <w:pPr>
        <w:spacing w:after="200"/>
        <w:rPr>
          <w:noProof/>
          <w:lang w:val="en-IN" w:eastAsia="en-IN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7DC65B4" wp14:editId="49FEFE0F">
                <wp:simplePos x="0" y="0"/>
                <wp:positionH relativeFrom="margin">
                  <wp:posOffset>2194560</wp:posOffset>
                </wp:positionH>
                <wp:positionV relativeFrom="paragraph">
                  <wp:posOffset>264795</wp:posOffset>
                </wp:positionV>
                <wp:extent cx="1805940" cy="358140"/>
                <wp:effectExtent l="0" t="0" r="22860" b="22860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940" cy="358140"/>
                        </a:xfrm>
                        <a:prstGeom prst="roundRect">
                          <a:avLst>
                            <a:gd name="adj" fmla="val 169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EB07A3" id="Rounded Rectangle 26" o:spid="_x0000_s1026" style="position:absolute;margin-left:172.8pt;margin-top:20.85pt;width:142.2pt;height:28.2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11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" filled="f" strokecolor="red" strokeweight="1.5pt">
                <w10:wrap anchorx="margin"/>
              </v:roundrect>
            </w:pict>
          </mc:Fallback>
        </mc:AlternateContent>
      </w:r>
      <w:r w:rsidR="00A73C32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38D85D7" wp14:editId="56655F4A">
                <wp:simplePos x="0" y="0"/>
                <wp:positionH relativeFrom="column">
                  <wp:posOffset>-152400</wp:posOffset>
                </wp:positionH>
                <wp:positionV relativeFrom="paragraph">
                  <wp:posOffset>3350895</wp:posOffset>
                </wp:positionV>
                <wp:extent cx="2019300" cy="358140"/>
                <wp:effectExtent l="0" t="0" r="19050" b="22860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358140"/>
                        </a:xfrm>
                        <a:prstGeom prst="roundRect">
                          <a:avLst>
                            <a:gd name="adj" fmla="val 169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FE9783" id="Rounded Rectangle 18" o:spid="_x0000_s1026" style="position:absolute;margin-left:-12pt;margin-top:263.85pt;width:159pt;height:28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11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" filled="f" strokecolor="red" strokeweight="1.5pt"/>
            </w:pict>
          </mc:Fallback>
        </mc:AlternateContent>
      </w:r>
      <w:r w:rsidR="0001165A">
        <w:rPr>
          <w:noProof/>
          <w:lang w:val="en-IN" w:eastAsia="en-IN"/>
        </w:rPr>
        <w:br w:type="page"/>
      </w:r>
      <w:r w:rsidR="00FA39FB"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19C2361" wp14:editId="0A056B8F">
                <wp:simplePos x="0" y="0"/>
                <wp:positionH relativeFrom="margin">
                  <wp:posOffset>68580</wp:posOffset>
                </wp:positionH>
                <wp:positionV relativeFrom="paragraph">
                  <wp:posOffset>2752725</wp:posOffset>
                </wp:positionV>
                <wp:extent cx="1722120" cy="670560"/>
                <wp:effectExtent l="0" t="0" r="11430" b="1524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120" cy="670560"/>
                        </a:xfrm>
                        <a:prstGeom prst="roundRect">
                          <a:avLst>
                            <a:gd name="adj" fmla="val 10156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576148" id="Rounded Rectangle 27" o:spid="_x0000_s1026" style="position:absolute;margin-left:5.4pt;margin-top:216.75pt;width:135.6pt;height:52.8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6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" filled="f" strokecolor="red" strokeweight="1.5pt">
                <w10:wrap anchorx="margin"/>
              </v:roundrect>
            </w:pict>
          </mc:Fallback>
        </mc:AlternateContent>
      </w:r>
      <w:r w:rsidR="00FA39FB">
        <w:rPr>
          <w:noProof/>
          <w:lang w:val="en-IN" w:eastAsia="en-IN"/>
        </w:rPr>
        <w:drawing>
          <wp:anchor distT="0" distB="0" distL="114300" distR="114300" simplePos="0" relativeHeight="251863040" behindDoc="0" locked="0" layoutInCell="1" allowOverlap="1" wp14:anchorId="02018B42" wp14:editId="0CFBFFFB">
            <wp:simplePos x="0" y="0"/>
            <wp:positionH relativeFrom="column">
              <wp:posOffset>4434840</wp:posOffset>
            </wp:positionH>
            <wp:positionV relativeFrom="paragraph">
              <wp:posOffset>-36196</wp:posOffset>
            </wp:positionV>
            <wp:extent cx="1737360" cy="3861389"/>
            <wp:effectExtent l="0" t="0" r="0" b="635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641" cy="3864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0771">
        <w:rPr>
          <w:noProof/>
          <w:lang w:val="en-IN" w:eastAsia="en-IN"/>
        </w:rPr>
        <w:drawing>
          <wp:anchor distT="0" distB="0" distL="114300" distR="114300" simplePos="0" relativeHeight="251864064" behindDoc="0" locked="0" layoutInCell="1" allowOverlap="1" wp14:anchorId="6DC3985E" wp14:editId="3A97E80C">
            <wp:simplePos x="0" y="0"/>
            <wp:positionH relativeFrom="margin">
              <wp:posOffset>2209800</wp:posOffset>
            </wp:positionH>
            <wp:positionV relativeFrom="paragraph">
              <wp:posOffset>-13334</wp:posOffset>
            </wp:positionV>
            <wp:extent cx="1775711" cy="3947160"/>
            <wp:effectExtent l="0" t="0" r="0" b="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116" cy="3981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165A" w:rsidRPr="0001165A">
        <w:rPr>
          <w:noProof/>
          <w:lang w:val="en-IN" w:eastAsia="en-IN"/>
        </w:rPr>
        <w:t xml:space="preserve"> </w:t>
      </w:r>
      <w:r w:rsidR="00A44043">
        <w:rPr>
          <w:noProof/>
          <w:lang w:val="en-IN" w:eastAsia="en-IN"/>
        </w:rPr>
        <w:drawing>
          <wp:inline distT="0" distB="0" distL="0" distR="0" wp14:anchorId="48073B1D" wp14:editId="70ADE01C">
            <wp:extent cx="1772793" cy="393954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81555" cy="395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043" w:rsidRPr="00A44043">
        <w:rPr>
          <w:noProof/>
          <w:lang w:val="en-IN" w:eastAsia="en-IN"/>
        </w:rPr>
        <w:t xml:space="preserve">  </w:t>
      </w:r>
    </w:p>
    <w:p w14:paraId="7696A732" w14:textId="77777777" w:rsidR="00A44043" w:rsidRDefault="00A44043" w:rsidP="00550750">
      <w:pPr>
        <w:spacing w:after="200"/>
        <w:rPr>
          <w:noProof/>
          <w:lang w:val="en-IN" w:eastAsia="en-IN"/>
        </w:rPr>
      </w:pPr>
    </w:p>
    <w:p w14:paraId="545039EE" w14:textId="1A887AD4" w:rsidR="00C3614D" w:rsidRDefault="00AC0AAE" w:rsidP="00C3614D">
      <w:pPr>
        <w:spacing w:after="200"/>
        <w:rPr>
          <w:b w:val="0"/>
          <w:color w:val="auto"/>
          <w:sz w:val="24"/>
        </w:rPr>
      </w:pPr>
      <w:r>
        <w:rPr>
          <w:color w:val="auto"/>
          <w:sz w:val="24"/>
        </w:rPr>
        <w:t>Step 5</w:t>
      </w:r>
      <w:r w:rsidR="00C3614D">
        <w:rPr>
          <w:color w:val="auto"/>
          <w:sz w:val="24"/>
        </w:rPr>
        <w:t>:</w:t>
      </w:r>
      <w:r w:rsidR="00FA39FB">
        <w:rPr>
          <w:b w:val="0"/>
          <w:color w:val="auto"/>
          <w:sz w:val="24"/>
        </w:rPr>
        <w:t xml:space="preserve"> After adding products add message for buyer as well as start rating</w:t>
      </w:r>
      <w:r w:rsidR="00C3614D">
        <w:rPr>
          <w:b w:val="0"/>
          <w:color w:val="auto"/>
          <w:sz w:val="24"/>
        </w:rPr>
        <w:t>.</w:t>
      </w:r>
    </w:p>
    <w:p w14:paraId="24CB4DE8" w14:textId="3099FA3A" w:rsidR="00C3614D" w:rsidRDefault="00AC0AAE" w:rsidP="00C3614D">
      <w:pPr>
        <w:spacing w:after="200"/>
        <w:rPr>
          <w:b w:val="0"/>
          <w:color w:val="auto"/>
          <w:sz w:val="24"/>
        </w:rPr>
      </w:pPr>
      <w:r>
        <w:rPr>
          <w:color w:val="auto"/>
          <w:sz w:val="24"/>
        </w:rPr>
        <w:t>Step 6</w:t>
      </w:r>
      <w:r w:rsidR="00C3614D">
        <w:rPr>
          <w:b w:val="0"/>
          <w:color w:val="auto"/>
          <w:sz w:val="24"/>
        </w:rPr>
        <w:t>:</w:t>
      </w:r>
      <w:r w:rsidR="00CB55D9">
        <w:rPr>
          <w:b w:val="0"/>
          <w:color w:val="auto"/>
          <w:sz w:val="24"/>
        </w:rPr>
        <w:t xml:space="preserve"> To complete the sale click on “Submit” button</w:t>
      </w:r>
      <w:r w:rsidR="007B017C">
        <w:rPr>
          <w:b w:val="0"/>
          <w:color w:val="auto"/>
          <w:sz w:val="24"/>
        </w:rPr>
        <w:t>.</w:t>
      </w:r>
    </w:p>
    <w:p w14:paraId="1E2154E5" w14:textId="36ADE167" w:rsidR="007B017C" w:rsidRDefault="007B017C" w:rsidP="00C3614D">
      <w:pPr>
        <w:spacing w:after="200"/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 xml:space="preserve">After addition of sale, respective CLF will </w:t>
      </w:r>
      <w:proofErr w:type="gramStart"/>
      <w:r>
        <w:rPr>
          <w:b w:val="0"/>
          <w:color w:val="auto"/>
          <w:sz w:val="24"/>
        </w:rPr>
        <w:t>get notification</w:t>
      </w:r>
      <w:proofErr w:type="gramEnd"/>
      <w:r>
        <w:rPr>
          <w:b w:val="0"/>
          <w:color w:val="auto"/>
          <w:sz w:val="24"/>
        </w:rPr>
        <w:t xml:space="preserve"> on the mobile App.</w:t>
      </w:r>
    </w:p>
    <w:p w14:paraId="1467F9F0" w14:textId="636B8FD6" w:rsidR="00BC1A38" w:rsidRDefault="00BC1A38">
      <w:pPr>
        <w:spacing w:after="200"/>
        <w:rPr>
          <w:color w:val="auto"/>
          <w:sz w:val="24"/>
        </w:rPr>
      </w:pPr>
    </w:p>
    <w:p w14:paraId="57537FCC" w14:textId="31090746" w:rsidR="002F24AE" w:rsidRDefault="002F24AE">
      <w:pPr>
        <w:spacing w:after="200"/>
        <w:rPr>
          <w:noProof/>
          <w:lang w:val="en-IN" w:eastAsia="en-IN"/>
        </w:rPr>
      </w:pPr>
    </w:p>
    <w:p w14:paraId="652D4529" w14:textId="2ED31626" w:rsidR="00C3614D" w:rsidRDefault="00C3614D">
      <w:pPr>
        <w:spacing w:after="200"/>
        <w:rPr>
          <w:noProof/>
          <w:lang w:val="en-IN" w:eastAsia="en-IN"/>
        </w:rPr>
      </w:pPr>
      <w:r>
        <w:rPr>
          <w:noProof/>
          <w:lang w:val="en-IN" w:eastAsia="en-IN"/>
        </w:rPr>
        <w:br w:type="page"/>
      </w:r>
    </w:p>
    <w:p w14:paraId="0FA1AF04" w14:textId="17B0696E" w:rsidR="00A44043" w:rsidRPr="00DA0C85" w:rsidRDefault="00DA0C85" w:rsidP="00DA0C85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14" w:name="_Toc84354711"/>
      <w:r>
        <w:rPr>
          <w:sz w:val="32"/>
        </w:rPr>
        <w:lastRenderedPageBreak/>
        <w:t>Survey:</w:t>
      </w:r>
      <w:bookmarkEnd w:id="14"/>
    </w:p>
    <w:p w14:paraId="5E5E86F3" w14:textId="697EA2FD" w:rsidR="00717498" w:rsidRPr="003D0DE6" w:rsidRDefault="00DA0C85" w:rsidP="00717498">
      <w:pPr>
        <w:rPr>
          <w:b w:val="0"/>
          <w:color w:val="auto"/>
          <w:sz w:val="24"/>
        </w:rPr>
      </w:pPr>
      <w:r w:rsidRPr="00717498">
        <w:rPr>
          <w:b w:val="0"/>
          <w:color w:val="auto"/>
          <w:sz w:val="24"/>
        </w:rPr>
        <w:t>SHG Individ</w:t>
      </w:r>
      <w:r w:rsidR="00717498" w:rsidRPr="00717498">
        <w:rPr>
          <w:b w:val="0"/>
          <w:color w:val="auto"/>
          <w:sz w:val="24"/>
        </w:rPr>
        <w:t>uals can participate in surveys to participate in surveys follow the steps below:</w:t>
      </w:r>
    </w:p>
    <w:p w14:paraId="6B6C0FEF" w14:textId="16693BD7" w:rsidR="00717498" w:rsidRPr="00717498" w:rsidRDefault="00717498" w:rsidP="00717498">
      <w:pPr>
        <w:rPr>
          <w:color w:val="auto"/>
          <w:sz w:val="24"/>
        </w:rPr>
      </w:pPr>
      <w:r w:rsidRPr="00717498">
        <w:rPr>
          <w:color w:val="auto"/>
          <w:sz w:val="24"/>
        </w:rPr>
        <w:t>Step 1:</w:t>
      </w:r>
      <w:r w:rsidRPr="00717498">
        <w:rPr>
          <w:b w:val="0"/>
          <w:bCs/>
          <w:color w:val="auto"/>
          <w:sz w:val="24"/>
        </w:rPr>
        <w:t xml:space="preserve"> Click on menu button shown below to open side open</w:t>
      </w:r>
      <w:r w:rsidR="004A425A">
        <w:rPr>
          <w:b w:val="0"/>
          <w:bCs/>
          <w:color w:val="auto"/>
          <w:sz w:val="24"/>
        </w:rPr>
        <w:t>.</w:t>
      </w:r>
    </w:p>
    <w:p w14:paraId="2BAC471A" w14:textId="0C061455" w:rsidR="00717498" w:rsidRDefault="00717498" w:rsidP="00717498">
      <w:pPr>
        <w:rPr>
          <w:b w:val="0"/>
          <w:bCs/>
          <w:color w:val="auto"/>
          <w:sz w:val="24"/>
        </w:rPr>
      </w:pPr>
      <w:r w:rsidRPr="00717498">
        <w:rPr>
          <w:color w:val="auto"/>
          <w:sz w:val="24"/>
        </w:rPr>
        <w:t>Step 2:</w:t>
      </w:r>
      <w:r w:rsidRPr="00717498">
        <w:rPr>
          <w:b w:val="0"/>
          <w:bCs/>
          <w:color w:val="auto"/>
          <w:sz w:val="24"/>
        </w:rPr>
        <w:t xml:space="preserve"> From the side menu click on “Take a Survey” button.</w:t>
      </w:r>
    </w:p>
    <w:p w14:paraId="654BA672" w14:textId="13969583" w:rsidR="00717498" w:rsidRDefault="00717498" w:rsidP="00717498">
      <w:pPr>
        <w:rPr>
          <w:b w:val="0"/>
          <w:bCs/>
          <w:color w:val="auto"/>
          <w:sz w:val="24"/>
        </w:rPr>
      </w:pPr>
      <w:r>
        <w:rPr>
          <w:color w:val="auto"/>
          <w:sz w:val="24"/>
        </w:rPr>
        <w:t>Step 3</w:t>
      </w:r>
      <w:r w:rsidRPr="00717498">
        <w:rPr>
          <w:color w:val="auto"/>
          <w:sz w:val="24"/>
        </w:rPr>
        <w:t>:</w:t>
      </w:r>
      <w:r>
        <w:rPr>
          <w:b w:val="0"/>
          <w:bCs/>
          <w:color w:val="auto"/>
          <w:sz w:val="24"/>
        </w:rPr>
        <w:t xml:space="preserve"> Here you will find list of </w:t>
      </w:r>
      <w:r w:rsidR="005A449B">
        <w:rPr>
          <w:b w:val="0"/>
          <w:bCs/>
          <w:color w:val="auto"/>
          <w:sz w:val="24"/>
        </w:rPr>
        <w:t>all surveys.</w:t>
      </w:r>
    </w:p>
    <w:p w14:paraId="12F26CC7" w14:textId="0392DCF1" w:rsidR="005A449B" w:rsidRPr="00717498" w:rsidRDefault="008E11EB" w:rsidP="00717498">
      <w:pPr>
        <w:rPr>
          <w:color w:val="auto"/>
          <w:sz w:val="24"/>
        </w:rPr>
      </w:pPr>
      <w:r>
        <w:rPr>
          <w:b w:val="0"/>
          <w:bCs/>
          <w:color w:val="auto"/>
          <w:sz w:val="24"/>
        </w:rPr>
        <w:t xml:space="preserve">(Active Surveys </w:t>
      </w:r>
      <w:proofErr w:type="gramStart"/>
      <w:r>
        <w:rPr>
          <w:b w:val="0"/>
          <w:bCs/>
          <w:color w:val="auto"/>
          <w:sz w:val="24"/>
        </w:rPr>
        <w:t>are shown</w:t>
      </w:r>
      <w:proofErr w:type="gramEnd"/>
      <w:r>
        <w:rPr>
          <w:b w:val="0"/>
          <w:bCs/>
          <w:color w:val="auto"/>
          <w:sz w:val="24"/>
        </w:rPr>
        <w:t xml:space="preserve"> in green and pas t surveys are shown in red)</w:t>
      </w:r>
    </w:p>
    <w:p w14:paraId="564D699D" w14:textId="0CBAFC93" w:rsidR="00717498" w:rsidRDefault="006322C8" w:rsidP="00717498">
      <w:pPr>
        <w:spacing w:after="200"/>
        <w:rPr>
          <w:b w:val="0"/>
          <w:color w:val="auto"/>
          <w:sz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834368" behindDoc="0" locked="0" layoutInCell="1" allowOverlap="1" wp14:anchorId="781DBCDF" wp14:editId="597B8483">
            <wp:simplePos x="0" y="0"/>
            <wp:positionH relativeFrom="margin">
              <wp:posOffset>274320</wp:posOffset>
            </wp:positionH>
            <wp:positionV relativeFrom="paragraph">
              <wp:posOffset>314960</wp:posOffset>
            </wp:positionV>
            <wp:extent cx="2034540" cy="4279863"/>
            <wp:effectExtent l="19050" t="19050" r="22860" b="26035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5"/>
                    <a:stretch/>
                  </pic:blipFill>
                  <pic:spPr bwMode="auto">
                    <a:xfrm>
                      <a:off x="0" y="0"/>
                      <a:ext cx="2034540" cy="427986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AD352D" w14:textId="03486E45" w:rsidR="00DA0C85" w:rsidRDefault="006322C8" w:rsidP="00C3614D">
      <w:pPr>
        <w:spacing w:after="200"/>
        <w:rPr>
          <w:b w:val="0"/>
          <w:color w:val="auto"/>
          <w:sz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836416" behindDoc="0" locked="0" layoutInCell="1" allowOverlap="1" wp14:anchorId="5529397D" wp14:editId="7297769F">
            <wp:simplePos x="0" y="0"/>
            <wp:positionH relativeFrom="margin">
              <wp:posOffset>3474720</wp:posOffset>
            </wp:positionH>
            <wp:positionV relativeFrom="paragraph">
              <wp:posOffset>24765</wp:posOffset>
            </wp:positionV>
            <wp:extent cx="2057400" cy="4192073"/>
            <wp:effectExtent l="19050" t="19050" r="19050" b="18415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4" b="5986"/>
                    <a:stretch/>
                  </pic:blipFill>
                  <pic:spPr bwMode="auto">
                    <a:xfrm>
                      <a:off x="0" y="0"/>
                      <a:ext cx="2057400" cy="419207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5BA18" w14:textId="6FA12B0D" w:rsidR="002F24AE" w:rsidRDefault="002F24AE">
      <w:pPr>
        <w:spacing w:after="200"/>
        <w:rPr>
          <w:noProof/>
          <w:lang w:val="en-IN" w:eastAsia="en-IN"/>
        </w:rPr>
      </w:pPr>
    </w:p>
    <w:p w14:paraId="1EECAA77" w14:textId="5CB2A232" w:rsidR="00247CD2" w:rsidRDefault="00247CD2">
      <w:pPr>
        <w:spacing w:after="200"/>
        <w:rPr>
          <w:noProof/>
          <w:lang w:val="en-IN" w:eastAsia="en-IN"/>
        </w:rPr>
      </w:pPr>
    </w:p>
    <w:p w14:paraId="6301CA36" w14:textId="6E9937D8" w:rsidR="00247CD2" w:rsidRDefault="00247CD2">
      <w:pPr>
        <w:spacing w:after="200"/>
        <w:rPr>
          <w:noProof/>
          <w:lang w:val="en-IN" w:eastAsia="en-IN"/>
        </w:rPr>
      </w:pPr>
    </w:p>
    <w:p w14:paraId="149D9C9C" w14:textId="07004080" w:rsidR="00247CD2" w:rsidRDefault="006322C8">
      <w:pPr>
        <w:spacing w:after="200"/>
        <w:rPr>
          <w:noProof/>
          <w:lang w:val="en-IN" w:eastAsia="en-IN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2BD5A59" wp14:editId="37AE9438">
                <wp:simplePos x="0" y="0"/>
                <wp:positionH relativeFrom="column">
                  <wp:posOffset>304800</wp:posOffset>
                </wp:positionH>
                <wp:positionV relativeFrom="paragraph">
                  <wp:posOffset>63500</wp:posOffset>
                </wp:positionV>
                <wp:extent cx="1638300" cy="228600"/>
                <wp:effectExtent l="0" t="0" r="19050" b="19050"/>
                <wp:wrapNone/>
                <wp:docPr id="69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228600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658703" id="Rounded Rectangle 69" o:spid="_x0000_s1026" style="position:absolute;margin-left:24pt;margin-top:5pt;width:129pt;height:18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" filled="f" strokecolor="red" strokeweight="1.5pt"/>
            </w:pict>
          </mc:Fallback>
        </mc:AlternateContent>
      </w:r>
    </w:p>
    <w:p w14:paraId="2A1D22AC" w14:textId="04842FA0" w:rsidR="00247CD2" w:rsidRDefault="00247CD2">
      <w:pPr>
        <w:spacing w:after="200"/>
        <w:rPr>
          <w:noProof/>
          <w:lang w:val="en-IN" w:eastAsia="en-IN"/>
        </w:rPr>
      </w:pPr>
    </w:p>
    <w:p w14:paraId="5E23B057" w14:textId="71B81DB1" w:rsidR="00247CD2" w:rsidRDefault="00247CD2">
      <w:pPr>
        <w:spacing w:after="200"/>
        <w:rPr>
          <w:noProof/>
          <w:lang w:val="en-IN" w:eastAsia="en-IN"/>
        </w:rPr>
      </w:pPr>
    </w:p>
    <w:p w14:paraId="3F57F341" w14:textId="02041EB4" w:rsidR="00247CD2" w:rsidRDefault="00247CD2">
      <w:pPr>
        <w:spacing w:after="200"/>
        <w:rPr>
          <w:noProof/>
          <w:lang w:val="en-IN" w:eastAsia="en-IN"/>
        </w:rPr>
      </w:pPr>
    </w:p>
    <w:p w14:paraId="731A8287" w14:textId="4F24CBE9" w:rsidR="00247CD2" w:rsidRDefault="00247CD2">
      <w:pPr>
        <w:spacing w:after="200"/>
        <w:rPr>
          <w:noProof/>
          <w:lang w:val="en-IN" w:eastAsia="en-IN"/>
        </w:rPr>
      </w:pPr>
    </w:p>
    <w:p w14:paraId="51AF8F19" w14:textId="4C27C9DC" w:rsidR="00247CD2" w:rsidRDefault="00247CD2">
      <w:pPr>
        <w:spacing w:after="200"/>
        <w:rPr>
          <w:noProof/>
          <w:lang w:val="en-IN" w:eastAsia="en-IN"/>
        </w:rPr>
      </w:pPr>
    </w:p>
    <w:p w14:paraId="2D77E85F" w14:textId="1CD4ACB5" w:rsidR="00247CD2" w:rsidRDefault="00247CD2">
      <w:pPr>
        <w:spacing w:after="200"/>
        <w:rPr>
          <w:noProof/>
          <w:lang w:val="en-IN" w:eastAsia="en-IN"/>
        </w:rPr>
      </w:pPr>
    </w:p>
    <w:p w14:paraId="25F2663C" w14:textId="34C943DB" w:rsidR="00247CD2" w:rsidRDefault="00247CD2">
      <w:pPr>
        <w:spacing w:after="200"/>
        <w:rPr>
          <w:noProof/>
          <w:lang w:val="en-IN" w:eastAsia="en-IN"/>
        </w:rPr>
      </w:pPr>
    </w:p>
    <w:p w14:paraId="283D0685" w14:textId="37BE86F7" w:rsidR="00247CD2" w:rsidRDefault="00247CD2">
      <w:pPr>
        <w:spacing w:after="200"/>
        <w:rPr>
          <w:noProof/>
          <w:lang w:val="en-IN" w:eastAsia="en-IN"/>
        </w:rPr>
      </w:pPr>
    </w:p>
    <w:p w14:paraId="234C722C" w14:textId="533542A3" w:rsidR="00247CD2" w:rsidRDefault="00247CD2">
      <w:pPr>
        <w:spacing w:after="200"/>
        <w:rPr>
          <w:noProof/>
          <w:lang w:val="en-IN" w:eastAsia="en-IN"/>
        </w:rPr>
      </w:pPr>
    </w:p>
    <w:p w14:paraId="3D4A46E6" w14:textId="4D6B3C95" w:rsidR="00247CD2" w:rsidRDefault="00247CD2">
      <w:pPr>
        <w:spacing w:after="200"/>
        <w:rPr>
          <w:noProof/>
          <w:lang w:val="en-IN" w:eastAsia="en-IN"/>
        </w:rPr>
      </w:pPr>
    </w:p>
    <w:p w14:paraId="26000822" w14:textId="2AAB18FF" w:rsidR="00247CD2" w:rsidRDefault="00247CD2">
      <w:pPr>
        <w:spacing w:after="200"/>
        <w:rPr>
          <w:noProof/>
          <w:lang w:val="en-IN" w:eastAsia="en-IN"/>
        </w:rPr>
      </w:pPr>
    </w:p>
    <w:p w14:paraId="00EABCF1" w14:textId="06B9C0F3" w:rsidR="00247CD2" w:rsidRDefault="00247CD2">
      <w:pPr>
        <w:spacing w:after="200"/>
        <w:rPr>
          <w:noProof/>
          <w:lang w:val="en-IN" w:eastAsia="en-IN"/>
        </w:rPr>
      </w:pPr>
    </w:p>
    <w:p w14:paraId="42FCDBF2" w14:textId="23D5A01D" w:rsidR="00247CD2" w:rsidRDefault="00247CD2">
      <w:pPr>
        <w:spacing w:after="200"/>
        <w:rPr>
          <w:noProof/>
          <w:lang w:val="en-IN" w:eastAsia="en-IN"/>
        </w:rPr>
      </w:pPr>
    </w:p>
    <w:p w14:paraId="12FADF34" w14:textId="6425B56C" w:rsidR="00DA0C85" w:rsidRPr="00DA0C85" w:rsidRDefault="00DA0C85" w:rsidP="00DA0C85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15" w:name="_Toc84354712"/>
      <w:r>
        <w:rPr>
          <w:sz w:val="32"/>
        </w:rPr>
        <w:lastRenderedPageBreak/>
        <w:t>My Chats:</w:t>
      </w:r>
      <w:bookmarkEnd w:id="15"/>
    </w:p>
    <w:p w14:paraId="2DE6F2C3" w14:textId="76454DDF" w:rsidR="00DA0C85" w:rsidRPr="00DA0C85" w:rsidRDefault="00E16F31" w:rsidP="00DA0C85">
      <w:pPr>
        <w:rPr>
          <w:b w:val="0"/>
          <w:color w:val="auto"/>
          <w:sz w:val="24"/>
        </w:rPr>
      </w:pPr>
      <w:r w:rsidRPr="00E16F31">
        <w:rPr>
          <w:b w:val="0"/>
          <w:color w:val="auto"/>
          <w:sz w:val="24"/>
        </w:rPr>
        <w:t xml:space="preserve">SHG Individuals </w:t>
      </w:r>
      <w:r>
        <w:rPr>
          <w:b w:val="0"/>
          <w:color w:val="auto"/>
          <w:sz w:val="24"/>
        </w:rPr>
        <w:t xml:space="preserve">can </w:t>
      </w:r>
      <w:r w:rsidR="0027234F">
        <w:rPr>
          <w:b w:val="0"/>
          <w:color w:val="auto"/>
          <w:sz w:val="24"/>
        </w:rPr>
        <w:t>chat with other SHG’s with similar interest</w:t>
      </w:r>
      <w:r w:rsidR="002503E3">
        <w:rPr>
          <w:b w:val="0"/>
          <w:color w:val="auto"/>
          <w:sz w:val="24"/>
        </w:rPr>
        <w:t>s, to access chat follow the steps below</w:t>
      </w:r>
      <w:r w:rsidR="00DA0C85" w:rsidRPr="00DA0C85">
        <w:rPr>
          <w:b w:val="0"/>
          <w:color w:val="auto"/>
          <w:sz w:val="24"/>
        </w:rPr>
        <w:t>:</w:t>
      </w:r>
    </w:p>
    <w:p w14:paraId="34AF6ECB" w14:textId="77777777" w:rsidR="004F3B0E" w:rsidRPr="00717498" w:rsidRDefault="004F3B0E" w:rsidP="004F3B0E">
      <w:pPr>
        <w:rPr>
          <w:color w:val="auto"/>
          <w:sz w:val="24"/>
        </w:rPr>
      </w:pPr>
      <w:r w:rsidRPr="00717498">
        <w:rPr>
          <w:color w:val="auto"/>
          <w:sz w:val="24"/>
        </w:rPr>
        <w:t>Step 1:</w:t>
      </w:r>
      <w:r w:rsidRPr="00717498">
        <w:rPr>
          <w:b w:val="0"/>
          <w:bCs/>
          <w:color w:val="auto"/>
          <w:sz w:val="24"/>
        </w:rPr>
        <w:t xml:space="preserve"> Click on menu button shown below to open side open</w:t>
      </w:r>
      <w:r>
        <w:rPr>
          <w:b w:val="0"/>
          <w:bCs/>
          <w:color w:val="auto"/>
          <w:sz w:val="24"/>
        </w:rPr>
        <w:t>.</w:t>
      </w:r>
    </w:p>
    <w:p w14:paraId="493A20D6" w14:textId="046C12C9" w:rsidR="004F3B0E" w:rsidRDefault="004F3B0E" w:rsidP="004F3B0E">
      <w:pPr>
        <w:rPr>
          <w:b w:val="0"/>
          <w:bCs/>
          <w:color w:val="auto"/>
          <w:sz w:val="24"/>
        </w:rPr>
      </w:pPr>
      <w:r w:rsidRPr="00717498">
        <w:rPr>
          <w:color w:val="auto"/>
          <w:sz w:val="24"/>
        </w:rPr>
        <w:t>Step 2:</w:t>
      </w:r>
      <w:r w:rsidRPr="00717498">
        <w:rPr>
          <w:b w:val="0"/>
          <w:bCs/>
          <w:color w:val="auto"/>
          <w:sz w:val="24"/>
        </w:rPr>
        <w:t xml:space="preserve"> From the side menu click on “</w:t>
      </w:r>
      <w:r w:rsidR="008519FF">
        <w:rPr>
          <w:b w:val="0"/>
          <w:bCs/>
          <w:color w:val="auto"/>
          <w:sz w:val="24"/>
        </w:rPr>
        <w:t>My Chat</w:t>
      </w:r>
      <w:r w:rsidRPr="00717498">
        <w:rPr>
          <w:b w:val="0"/>
          <w:bCs/>
          <w:color w:val="auto"/>
          <w:sz w:val="24"/>
        </w:rPr>
        <w:t>” button.</w:t>
      </w:r>
    </w:p>
    <w:p w14:paraId="41194AF6" w14:textId="5D6690C4" w:rsidR="00FB68F0" w:rsidRDefault="0068079E" w:rsidP="004F3B0E">
      <w:pPr>
        <w:rPr>
          <w:b w:val="0"/>
          <w:bCs/>
          <w:color w:val="auto"/>
          <w:sz w:val="24"/>
        </w:rPr>
      </w:pPr>
      <w:r>
        <w:rPr>
          <w:color w:val="auto"/>
          <w:sz w:val="24"/>
        </w:rPr>
        <w:t>Step 3</w:t>
      </w:r>
      <w:r w:rsidR="00FB68F0" w:rsidRPr="00717498">
        <w:rPr>
          <w:color w:val="auto"/>
          <w:sz w:val="24"/>
        </w:rPr>
        <w:t>:</w:t>
      </w:r>
      <w:r w:rsidR="00FB68F0" w:rsidRPr="00717498">
        <w:rPr>
          <w:b w:val="0"/>
          <w:bCs/>
          <w:color w:val="auto"/>
          <w:sz w:val="24"/>
        </w:rPr>
        <w:t xml:space="preserve"> </w:t>
      </w:r>
      <w:r>
        <w:rPr>
          <w:b w:val="0"/>
          <w:bCs/>
          <w:color w:val="auto"/>
          <w:sz w:val="24"/>
        </w:rPr>
        <w:t xml:space="preserve">Select the CLF you want to chat </w:t>
      </w:r>
      <w:proofErr w:type="gramStart"/>
      <w:r>
        <w:rPr>
          <w:b w:val="0"/>
          <w:bCs/>
          <w:color w:val="auto"/>
          <w:sz w:val="24"/>
        </w:rPr>
        <w:t>with</w:t>
      </w:r>
      <w:proofErr w:type="gramEnd"/>
      <w:r w:rsidR="00FB68F0" w:rsidRPr="00717498">
        <w:rPr>
          <w:b w:val="0"/>
          <w:bCs/>
          <w:color w:val="auto"/>
          <w:sz w:val="24"/>
        </w:rPr>
        <w:t>.</w:t>
      </w:r>
    </w:p>
    <w:p w14:paraId="4ECF0B44" w14:textId="18CDB697" w:rsidR="00DA0C85" w:rsidRPr="00DA0C85" w:rsidRDefault="00DA0C85" w:rsidP="00DA0C85">
      <w:pPr>
        <w:rPr>
          <w:color w:val="auto"/>
          <w:sz w:val="24"/>
        </w:rPr>
      </w:pPr>
    </w:p>
    <w:p w14:paraId="0F7571B8" w14:textId="7CB0D63C" w:rsidR="00DA0C85" w:rsidRDefault="00FB68F0">
      <w:pPr>
        <w:spacing w:after="200"/>
        <w:rPr>
          <w:noProof/>
          <w:lang w:val="en-IN" w:eastAsia="en-IN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717BF39" wp14:editId="3F78F5E5">
                <wp:simplePos x="0" y="0"/>
                <wp:positionH relativeFrom="column">
                  <wp:posOffset>-144780</wp:posOffset>
                </wp:positionH>
                <wp:positionV relativeFrom="paragraph">
                  <wp:posOffset>2624455</wp:posOffset>
                </wp:positionV>
                <wp:extent cx="1638300" cy="228600"/>
                <wp:effectExtent l="0" t="0" r="19050" b="19050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228600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31E53A" id="Rounded Rectangle 30" o:spid="_x0000_s1026" style="position:absolute;margin-left:-11.4pt;margin-top:206.65pt;width:129pt;height:18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" filled="f" strokecolor="red" strokeweight="1.5pt"/>
            </w:pict>
          </mc:Fallback>
        </mc:AlternateContent>
      </w:r>
      <w:r w:rsidR="00BE13F2">
        <w:rPr>
          <w:noProof/>
          <w:lang w:val="en-IN" w:eastAsia="en-IN"/>
        </w:rPr>
        <w:drawing>
          <wp:anchor distT="0" distB="0" distL="114300" distR="114300" simplePos="0" relativeHeight="251840512" behindDoc="0" locked="0" layoutInCell="1" allowOverlap="1" wp14:anchorId="2FE366DD" wp14:editId="1E7E2BF5">
            <wp:simplePos x="0" y="0"/>
            <wp:positionH relativeFrom="page">
              <wp:posOffset>5323205</wp:posOffset>
            </wp:positionH>
            <wp:positionV relativeFrom="paragraph">
              <wp:posOffset>437515</wp:posOffset>
            </wp:positionV>
            <wp:extent cx="2174993" cy="4426770"/>
            <wp:effectExtent l="0" t="0" r="0" b="0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63" b="5648"/>
                    <a:stretch/>
                  </pic:blipFill>
                  <pic:spPr bwMode="auto">
                    <a:xfrm>
                      <a:off x="0" y="0"/>
                      <a:ext cx="2174993" cy="4426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13F2">
        <w:rPr>
          <w:noProof/>
          <w:lang w:val="en-IN" w:eastAsia="en-IN"/>
        </w:rPr>
        <w:drawing>
          <wp:anchor distT="0" distB="0" distL="114300" distR="114300" simplePos="0" relativeHeight="251839488" behindDoc="0" locked="0" layoutInCell="1" allowOverlap="1" wp14:anchorId="2A32F555" wp14:editId="696920B5">
            <wp:simplePos x="0" y="0"/>
            <wp:positionH relativeFrom="column">
              <wp:posOffset>2270760</wp:posOffset>
            </wp:positionH>
            <wp:positionV relativeFrom="paragraph">
              <wp:posOffset>429895</wp:posOffset>
            </wp:positionV>
            <wp:extent cx="2120992" cy="4320540"/>
            <wp:effectExtent l="0" t="0" r="0" b="381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9" b="5695"/>
                    <a:stretch/>
                  </pic:blipFill>
                  <pic:spPr bwMode="auto">
                    <a:xfrm>
                      <a:off x="0" y="0"/>
                      <a:ext cx="2120992" cy="432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13F2">
        <w:rPr>
          <w:noProof/>
          <w:lang w:val="en-IN" w:eastAsia="en-IN"/>
        </w:rPr>
        <w:drawing>
          <wp:anchor distT="0" distB="0" distL="114300" distR="114300" simplePos="0" relativeHeight="251838464" behindDoc="0" locked="0" layoutInCell="1" allowOverlap="1" wp14:anchorId="3B4CF7A6" wp14:editId="01189D45">
            <wp:simplePos x="0" y="0"/>
            <wp:positionH relativeFrom="margin">
              <wp:posOffset>-190500</wp:posOffset>
            </wp:positionH>
            <wp:positionV relativeFrom="paragraph">
              <wp:posOffset>414655</wp:posOffset>
            </wp:positionV>
            <wp:extent cx="2133600" cy="4488247"/>
            <wp:effectExtent l="0" t="0" r="0" b="762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5"/>
                    <a:stretch/>
                  </pic:blipFill>
                  <pic:spPr bwMode="auto">
                    <a:xfrm>
                      <a:off x="0" y="0"/>
                      <a:ext cx="2133600" cy="448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0C85">
        <w:rPr>
          <w:noProof/>
          <w:lang w:val="en-IN" w:eastAsia="en-IN"/>
        </w:rPr>
        <w:br w:type="page"/>
      </w:r>
    </w:p>
    <w:p w14:paraId="39756653" w14:textId="426FB12B" w:rsidR="00BE13F2" w:rsidRPr="00DA0C85" w:rsidRDefault="00BE13F2" w:rsidP="00BE13F2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16" w:name="_Toc84354713"/>
      <w:r>
        <w:rPr>
          <w:sz w:val="32"/>
        </w:rPr>
        <w:lastRenderedPageBreak/>
        <w:t>FAQs:</w:t>
      </w:r>
      <w:bookmarkEnd w:id="16"/>
    </w:p>
    <w:p w14:paraId="67E35105" w14:textId="323AF989" w:rsidR="00BE13F2" w:rsidRPr="00DA0C85" w:rsidRDefault="00D56B4A" w:rsidP="00BE13F2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 xml:space="preserve">SHG </w:t>
      </w:r>
      <w:r w:rsidR="00591A63">
        <w:rPr>
          <w:b w:val="0"/>
          <w:color w:val="auto"/>
          <w:sz w:val="24"/>
        </w:rPr>
        <w:t>individual application has FAQs section, to go to FAQs follow the steps below:</w:t>
      </w:r>
    </w:p>
    <w:p w14:paraId="52C0180D" w14:textId="77777777" w:rsidR="00591A63" w:rsidRPr="00717498" w:rsidRDefault="00591A63" w:rsidP="00591A63">
      <w:pPr>
        <w:rPr>
          <w:color w:val="auto"/>
          <w:sz w:val="24"/>
        </w:rPr>
      </w:pPr>
      <w:r w:rsidRPr="00717498">
        <w:rPr>
          <w:color w:val="auto"/>
          <w:sz w:val="24"/>
        </w:rPr>
        <w:t>Step 1:</w:t>
      </w:r>
      <w:r w:rsidRPr="00717498">
        <w:rPr>
          <w:b w:val="0"/>
          <w:bCs/>
          <w:color w:val="auto"/>
          <w:sz w:val="24"/>
        </w:rPr>
        <w:t xml:space="preserve"> Click on menu button shown below to open side open</w:t>
      </w:r>
      <w:r>
        <w:rPr>
          <w:b w:val="0"/>
          <w:bCs/>
          <w:color w:val="auto"/>
          <w:sz w:val="24"/>
        </w:rPr>
        <w:t>.</w:t>
      </w:r>
    </w:p>
    <w:p w14:paraId="2E677E92" w14:textId="65292AE6" w:rsidR="00591A63" w:rsidRDefault="00591A63" w:rsidP="00591A63">
      <w:pPr>
        <w:rPr>
          <w:b w:val="0"/>
          <w:bCs/>
          <w:color w:val="auto"/>
          <w:sz w:val="24"/>
        </w:rPr>
      </w:pPr>
      <w:r w:rsidRPr="00717498">
        <w:rPr>
          <w:color w:val="auto"/>
          <w:sz w:val="24"/>
        </w:rPr>
        <w:t>Step 2:</w:t>
      </w:r>
      <w:r w:rsidRPr="00717498">
        <w:rPr>
          <w:b w:val="0"/>
          <w:bCs/>
          <w:color w:val="auto"/>
          <w:sz w:val="24"/>
        </w:rPr>
        <w:t xml:space="preserve"> From the side menu click on “</w:t>
      </w:r>
      <w:r>
        <w:rPr>
          <w:b w:val="0"/>
          <w:bCs/>
          <w:color w:val="auto"/>
          <w:sz w:val="24"/>
        </w:rPr>
        <w:t>FAQ</w:t>
      </w:r>
      <w:r w:rsidRPr="00717498">
        <w:rPr>
          <w:b w:val="0"/>
          <w:bCs/>
          <w:color w:val="auto"/>
          <w:sz w:val="24"/>
        </w:rPr>
        <w:t>” button.</w:t>
      </w:r>
    </w:p>
    <w:p w14:paraId="0BE4B24E" w14:textId="4A75DE36" w:rsidR="00BE13F2" w:rsidRDefault="00591A63">
      <w:pPr>
        <w:spacing w:after="200"/>
        <w:rPr>
          <w:noProof/>
          <w:lang w:val="en-IN" w:eastAsia="en-IN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26DA9B94" wp14:editId="2856078E">
                <wp:simplePos x="0" y="0"/>
                <wp:positionH relativeFrom="column">
                  <wp:posOffset>579120</wp:posOffset>
                </wp:positionH>
                <wp:positionV relativeFrom="paragraph">
                  <wp:posOffset>2624455</wp:posOffset>
                </wp:positionV>
                <wp:extent cx="1638300" cy="228600"/>
                <wp:effectExtent l="0" t="0" r="19050" b="19050"/>
                <wp:wrapNone/>
                <wp:docPr id="45" name="Rounded 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228600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76E232" id="Rounded Rectangle 45" o:spid="_x0000_s1026" style="position:absolute;margin-left:45.6pt;margin-top:206.65pt;width:129pt;height:18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" filled="f" strokecolor="red" strokeweight="1.5pt"/>
            </w:pict>
          </mc:Fallback>
        </mc:AlternateContent>
      </w:r>
      <w:r w:rsidR="00BE13F2">
        <w:rPr>
          <w:noProof/>
          <w:lang w:val="en-IN" w:eastAsia="en-IN"/>
        </w:rPr>
        <w:drawing>
          <wp:anchor distT="0" distB="0" distL="114300" distR="114300" simplePos="0" relativeHeight="251842560" behindDoc="0" locked="0" layoutInCell="1" allowOverlap="1" wp14:anchorId="4B8A5A33" wp14:editId="076CA1DD">
            <wp:simplePos x="0" y="0"/>
            <wp:positionH relativeFrom="margin">
              <wp:posOffset>541020</wp:posOffset>
            </wp:positionH>
            <wp:positionV relativeFrom="paragraph">
              <wp:posOffset>160020</wp:posOffset>
            </wp:positionV>
            <wp:extent cx="2133600" cy="4488247"/>
            <wp:effectExtent l="0" t="0" r="0" b="7620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5"/>
                    <a:stretch/>
                  </pic:blipFill>
                  <pic:spPr bwMode="auto">
                    <a:xfrm>
                      <a:off x="0" y="0"/>
                      <a:ext cx="2133600" cy="448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13F2">
        <w:rPr>
          <w:noProof/>
          <w:lang w:val="en-IN" w:eastAsia="en-IN"/>
        </w:rPr>
        <w:drawing>
          <wp:anchor distT="0" distB="0" distL="114300" distR="114300" simplePos="0" relativeHeight="251843584" behindDoc="0" locked="0" layoutInCell="1" allowOverlap="1" wp14:anchorId="68CD3657" wp14:editId="6D8A6101">
            <wp:simplePos x="0" y="0"/>
            <wp:positionH relativeFrom="column">
              <wp:posOffset>3268980</wp:posOffset>
            </wp:positionH>
            <wp:positionV relativeFrom="paragraph">
              <wp:posOffset>193675</wp:posOffset>
            </wp:positionV>
            <wp:extent cx="2141220" cy="4511114"/>
            <wp:effectExtent l="19050" t="19050" r="11430" b="2286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4"/>
                    <a:stretch/>
                  </pic:blipFill>
                  <pic:spPr bwMode="auto">
                    <a:xfrm>
                      <a:off x="0" y="0"/>
                      <a:ext cx="2141220" cy="4511114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13F2">
        <w:rPr>
          <w:noProof/>
          <w:lang w:val="en-IN" w:eastAsia="en-IN"/>
        </w:rPr>
        <w:br w:type="page"/>
      </w:r>
    </w:p>
    <w:p w14:paraId="5EA4ACAD" w14:textId="51D85294" w:rsidR="00550750" w:rsidRPr="00550750" w:rsidRDefault="00550750" w:rsidP="00550750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17" w:name="_Toc84354714"/>
      <w:r>
        <w:rPr>
          <w:sz w:val="32"/>
        </w:rPr>
        <w:lastRenderedPageBreak/>
        <w:t>Change Language</w:t>
      </w:r>
      <w:bookmarkEnd w:id="17"/>
    </w:p>
    <w:p w14:paraId="7AC6DF19" w14:textId="12D68F08" w:rsidR="00550750" w:rsidRDefault="00856D66" w:rsidP="00550750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>To</w:t>
      </w:r>
      <w:r w:rsidR="00550750">
        <w:rPr>
          <w:b w:val="0"/>
          <w:color w:val="auto"/>
          <w:sz w:val="24"/>
        </w:rPr>
        <w:t xml:space="preserve"> change language follow the steps below:</w:t>
      </w:r>
    </w:p>
    <w:p w14:paraId="7BDF2FF7" w14:textId="72D042ED" w:rsidR="00550750" w:rsidRDefault="00550750" w:rsidP="00550750">
      <w:pPr>
        <w:rPr>
          <w:b w:val="0"/>
          <w:color w:val="auto"/>
          <w:sz w:val="24"/>
        </w:rPr>
      </w:pPr>
      <w:r w:rsidRPr="00550750">
        <w:rPr>
          <w:color w:val="auto"/>
          <w:sz w:val="24"/>
        </w:rPr>
        <w:t>Step 1</w:t>
      </w:r>
      <w:r>
        <w:rPr>
          <w:b w:val="0"/>
          <w:color w:val="auto"/>
          <w:sz w:val="24"/>
        </w:rPr>
        <w:t>: Click on menu button on homepage</w:t>
      </w:r>
    </w:p>
    <w:p w14:paraId="2E9B3068" w14:textId="467B0FA1" w:rsidR="00550750" w:rsidRDefault="00550750" w:rsidP="00550750">
      <w:pPr>
        <w:rPr>
          <w:b w:val="0"/>
          <w:color w:val="auto"/>
          <w:sz w:val="24"/>
        </w:rPr>
      </w:pPr>
      <w:r w:rsidRPr="00550750">
        <w:rPr>
          <w:color w:val="auto"/>
          <w:sz w:val="24"/>
        </w:rPr>
        <w:t>Step 2</w:t>
      </w:r>
      <w:r>
        <w:rPr>
          <w:b w:val="0"/>
          <w:color w:val="auto"/>
          <w:sz w:val="24"/>
        </w:rPr>
        <w:t>: From side-pane click language toggle button.</w:t>
      </w:r>
    </w:p>
    <w:p w14:paraId="06DB5826" w14:textId="51D11606" w:rsidR="00023CB1" w:rsidRDefault="00550750" w:rsidP="00023CB1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>Now the language of the entire app will change.</w:t>
      </w:r>
    </w:p>
    <w:p w14:paraId="27E260EF" w14:textId="3BACC00B" w:rsidR="00856D66" w:rsidRPr="00023CB1" w:rsidRDefault="00856D66" w:rsidP="00023CB1">
      <w:pPr>
        <w:rPr>
          <w:b w:val="0"/>
          <w:color w:val="auto"/>
          <w:sz w:val="24"/>
        </w:rPr>
      </w:pPr>
    </w:p>
    <w:p w14:paraId="2C7748FC" w14:textId="1090A57E" w:rsidR="00C519F4" w:rsidRDefault="00031B0B">
      <w:pPr>
        <w:spacing w:after="200"/>
        <w:rPr>
          <w:rFonts w:eastAsiaTheme="majorEastAsia" w:cstheme="majorBidi"/>
          <w:b w:val="0"/>
          <w:sz w:val="32"/>
          <w:szCs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FF8D3F6" wp14:editId="70B85105">
                <wp:simplePos x="0" y="0"/>
                <wp:positionH relativeFrom="column">
                  <wp:posOffset>106680</wp:posOffset>
                </wp:positionH>
                <wp:positionV relativeFrom="paragraph">
                  <wp:posOffset>749300</wp:posOffset>
                </wp:positionV>
                <wp:extent cx="1684020" cy="236220"/>
                <wp:effectExtent l="0" t="0" r="11430" b="11430"/>
                <wp:wrapNone/>
                <wp:docPr id="128" name="Rounded 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236220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F2A69B" id="Rounded Rectangle 128" o:spid="_x0000_s1026" style="position:absolute;margin-left:8.4pt;margin-top:59pt;width:132.6pt;height:18.6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" filled="f" strokecolor="red" strokeweight="1.5pt"/>
            </w:pict>
          </mc:Fallback>
        </mc:AlternateContent>
      </w:r>
      <w:r w:rsidR="00BE13F2">
        <w:rPr>
          <w:noProof/>
          <w:lang w:val="en-IN" w:eastAsia="en-IN"/>
        </w:rPr>
        <w:drawing>
          <wp:anchor distT="0" distB="0" distL="114300" distR="114300" simplePos="0" relativeHeight="251844608" behindDoc="0" locked="0" layoutInCell="1" allowOverlap="1" wp14:anchorId="0192B27A" wp14:editId="6A091364">
            <wp:simplePos x="0" y="0"/>
            <wp:positionH relativeFrom="column">
              <wp:posOffset>2834640</wp:posOffset>
            </wp:positionH>
            <wp:positionV relativeFrom="paragraph">
              <wp:posOffset>10159</wp:posOffset>
            </wp:positionV>
            <wp:extent cx="2141220" cy="4506445"/>
            <wp:effectExtent l="0" t="0" r="0" b="889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2"/>
                    <a:stretch/>
                  </pic:blipFill>
                  <pic:spPr bwMode="auto">
                    <a:xfrm>
                      <a:off x="0" y="0"/>
                      <a:ext cx="2143108" cy="451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13F2">
        <w:rPr>
          <w:noProof/>
          <w:lang w:val="en-IN" w:eastAsia="en-IN"/>
        </w:rPr>
        <w:drawing>
          <wp:anchor distT="0" distB="0" distL="114300" distR="114300" simplePos="0" relativeHeight="251610103" behindDoc="0" locked="0" layoutInCell="1" allowOverlap="1" wp14:anchorId="3DAE7A41" wp14:editId="7939D6CA">
            <wp:simplePos x="0" y="0"/>
            <wp:positionH relativeFrom="margin">
              <wp:posOffset>83820</wp:posOffset>
            </wp:positionH>
            <wp:positionV relativeFrom="paragraph">
              <wp:posOffset>7620</wp:posOffset>
            </wp:positionV>
            <wp:extent cx="2133600" cy="4488247"/>
            <wp:effectExtent l="0" t="0" r="0" b="762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5"/>
                    <a:stretch/>
                  </pic:blipFill>
                  <pic:spPr bwMode="auto">
                    <a:xfrm>
                      <a:off x="0" y="0"/>
                      <a:ext cx="2133600" cy="448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19F4">
        <w:rPr>
          <w:sz w:val="32"/>
        </w:rPr>
        <w:br w:type="page"/>
      </w:r>
    </w:p>
    <w:p w14:paraId="054ED11A" w14:textId="0A0F77E5" w:rsidR="00C519F4" w:rsidRPr="00C519F4" w:rsidRDefault="00C519F4" w:rsidP="00C519F4">
      <w:pPr>
        <w:pStyle w:val="Heading2"/>
        <w:numPr>
          <w:ilvl w:val="1"/>
          <w:numId w:val="5"/>
        </w:numPr>
        <w:rPr>
          <w:sz w:val="32"/>
        </w:rPr>
      </w:pPr>
      <w:bookmarkStart w:id="18" w:name="_Toc84091391"/>
      <w:bookmarkStart w:id="19" w:name="_Toc84354715"/>
      <w:r w:rsidRPr="00C519F4">
        <w:rPr>
          <w:sz w:val="32"/>
        </w:rPr>
        <w:lastRenderedPageBreak/>
        <w:t>Grievances</w:t>
      </w:r>
      <w:bookmarkEnd w:id="18"/>
      <w:bookmarkEnd w:id="19"/>
    </w:p>
    <w:p w14:paraId="70A525B0" w14:textId="6B9DA9CD" w:rsidR="00875A3E" w:rsidRPr="00875A3E" w:rsidRDefault="00875A3E" w:rsidP="00875A3E">
      <w:pPr>
        <w:rPr>
          <w:b w:val="0"/>
          <w:color w:val="auto"/>
          <w:sz w:val="24"/>
        </w:rPr>
      </w:pPr>
      <w:r w:rsidRPr="00875A3E">
        <w:rPr>
          <w:b w:val="0"/>
          <w:color w:val="auto"/>
          <w:sz w:val="24"/>
        </w:rPr>
        <w:t>In order to raise an issue users can built in grievances section in the app,</w:t>
      </w:r>
      <w:r w:rsidR="00093116">
        <w:rPr>
          <w:b w:val="0"/>
          <w:color w:val="auto"/>
          <w:sz w:val="24"/>
        </w:rPr>
        <w:t xml:space="preserve"> In order to access grievances f</w:t>
      </w:r>
      <w:r w:rsidRPr="00875A3E">
        <w:rPr>
          <w:b w:val="0"/>
          <w:color w:val="auto"/>
          <w:sz w:val="24"/>
        </w:rPr>
        <w:t>ollow the steps below:</w:t>
      </w:r>
    </w:p>
    <w:p w14:paraId="0AA3BD23" w14:textId="77777777" w:rsidR="00875A3E" w:rsidRPr="00875A3E" w:rsidRDefault="00875A3E" w:rsidP="00875A3E">
      <w:pPr>
        <w:rPr>
          <w:b w:val="0"/>
          <w:bCs/>
          <w:color w:val="auto"/>
          <w:sz w:val="24"/>
        </w:rPr>
      </w:pPr>
      <w:r w:rsidRPr="00875A3E">
        <w:rPr>
          <w:color w:val="auto"/>
          <w:sz w:val="24"/>
        </w:rPr>
        <w:t xml:space="preserve">Step 1: </w:t>
      </w:r>
      <w:r w:rsidRPr="00875A3E">
        <w:rPr>
          <w:b w:val="0"/>
          <w:bCs/>
          <w:color w:val="auto"/>
          <w:sz w:val="24"/>
        </w:rPr>
        <w:t>Go to side pane and click on “Grievances”</w:t>
      </w:r>
    </w:p>
    <w:p w14:paraId="469BA648" w14:textId="555FBCBD" w:rsidR="00875A3E" w:rsidRPr="00875A3E" w:rsidRDefault="00875A3E" w:rsidP="00875A3E">
      <w:pPr>
        <w:rPr>
          <w:color w:val="auto"/>
          <w:sz w:val="24"/>
        </w:rPr>
      </w:pPr>
      <w:r w:rsidRPr="00875A3E">
        <w:rPr>
          <w:color w:val="auto"/>
          <w:sz w:val="24"/>
        </w:rPr>
        <w:t xml:space="preserve">Step 2: </w:t>
      </w:r>
      <w:r w:rsidRPr="00875A3E">
        <w:rPr>
          <w:b w:val="0"/>
          <w:bCs/>
          <w:color w:val="auto"/>
          <w:sz w:val="24"/>
        </w:rPr>
        <w:t xml:space="preserve">Click on “Raise Ticket” at the </w:t>
      </w:r>
      <w:proofErr w:type="spellStart"/>
      <w:r w:rsidR="00D0380E">
        <w:rPr>
          <w:b w:val="0"/>
          <w:bCs/>
          <w:color w:val="auto"/>
          <w:sz w:val="24"/>
        </w:rPr>
        <w:t>bu</w:t>
      </w:r>
      <w:r w:rsidR="00E94625">
        <w:rPr>
          <w:b w:val="0"/>
          <w:bCs/>
          <w:color w:val="auto"/>
          <w:sz w:val="24"/>
        </w:rPr>
        <w:t>ttom</w:t>
      </w:r>
      <w:proofErr w:type="spellEnd"/>
      <w:r w:rsidRPr="00875A3E">
        <w:rPr>
          <w:b w:val="0"/>
          <w:bCs/>
          <w:color w:val="auto"/>
          <w:sz w:val="24"/>
        </w:rPr>
        <w:t>.</w:t>
      </w:r>
    </w:p>
    <w:p w14:paraId="5C46E555" w14:textId="77777777" w:rsidR="00875A3E" w:rsidRPr="00875A3E" w:rsidRDefault="00875A3E" w:rsidP="00875A3E">
      <w:pPr>
        <w:rPr>
          <w:b w:val="0"/>
          <w:color w:val="auto"/>
          <w:sz w:val="24"/>
        </w:rPr>
      </w:pPr>
      <w:r w:rsidRPr="00875A3E">
        <w:rPr>
          <w:color w:val="auto"/>
          <w:sz w:val="24"/>
        </w:rPr>
        <w:t>Step 3:</w:t>
      </w:r>
      <w:r w:rsidRPr="00875A3E">
        <w:rPr>
          <w:b w:val="0"/>
          <w:color w:val="auto"/>
          <w:sz w:val="24"/>
        </w:rPr>
        <w:t xml:space="preserve"> Select your issue from dropdown, and explain in the text field below</w:t>
      </w:r>
    </w:p>
    <w:p w14:paraId="26D8CB2B" w14:textId="77777777" w:rsidR="00875A3E" w:rsidRPr="00875A3E" w:rsidRDefault="00875A3E" w:rsidP="00875A3E">
      <w:pPr>
        <w:rPr>
          <w:b w:val="0"/>
          <w:color w:val="auto"/>
          <w:sz w:val="24"/>
        </w:rPr>
      </w:pPr>
      <w:r w:rsidRPr="00875A3E">
        <w:rPr>
          <w:color w:val="auto"/>
          <w:sz w:val="24"/>
        </w:rPr>
        <w:t>Step 4</w:t>
      </w:r>
      <w:r w:rsidRPr="00875A3E">
        <w:rPr>
          <w:b w:val="0"/>
          <w:color w:val="auto"/>
          <w:sz w:val="24"/>
        </w:rPr>
        <w:t>: Click on “Submit”</w:t>
      </w:r>
    </w:p>
    <w:p w14:paraId="1CBFA3B0" w14:textId="76D84A6F" w:rsidR="00C519F4" w:rsidRDefault="00DB546D" w:rsidP="00C519F4">
      <w:r>
        <w:rPr>
          <w:noProof/>
          <w:lang w:val="en-IN" w:eastAsia="en-IN"/>
        </w:rPr>
        <w:drawing>
          <wp:anchor distT="0" distB="0" distL="114300" distR="114300" simplePos="0" relativeHeight="251760640" behindDoc="0" locked="0" layoutInCell="1" allowOverlap="1" wp14:anchorId="7C088A07" wp14:editId="3AF20010">
            <wp:simplePos x="0" y="0"/>
            <wp:positionH relativeFrom="column">
              <wp:posOffset>2514600</wp:posOffset>
            </wp:positionH>
            <wp:positionV relativeFrom="paragraph">
              <wp:posOffset>169545</wp:posOffset>
            </wp:positionV>
            <wp:extent cx="2209800" cy="4655820"/>
            <wp:effectExtent l="0" t="0" r="0" b="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"/>
                    <a:stretch/>
                  </pic:blipFill>
                  <pic:spPr bwMode="auto">
                    <a:xfrm>
                      <a:off x="0" y="0"/>
                      <a:ext cx="2209800" cy="465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F74E4E" w14:textId="3C508D4E" w:rsidR="00C519F4" w:rsidRDefault="00897A86" w:rsidP="00C519F4">
      <w:r>
        <w:rPr>
          <w:noProof/>
          <w:lang w:val="en-IN" w:eastAsia="en-IN"/>
        </w:rPr>
        <w:drawing>
          <wp:anchor distT="0" distB="0" distL="114300" distR="114300" simplePos="0" relativeHeight="251846656" behindDoc="0" locked="0" layoutInCell="1" allowOverlap="1" wp14:anchorId="70C7463E" wp14:editId="70F9493D">
            <wp:simplePos x="0" y="0"/>
            <wp:positionH relativeFrom="margin">
              <wp:posOffset>121920</wp:posOffset>
            </wp:positionH>
            <wp:positionV relativeFrom="paragraph">
              <wp:posOffset>91440</wp:posOffset>
            </wp:positionV>
            <wp:extent cx="2133600" cy="4488247"/>
            <wp:effectExtent l="0" t="0" r="0" b="7620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5"/>
                    <a:stretch/>
                  </pic:blipFill>
                  <pic:spPr bwMode="auto">
                    <a:xfrm>
                      <a:off x="0" y="0"/>
                      <a:ext cx="2133600" cy="448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19F4">
        <w:rPr>
          <w:noProof/>
          <w:lang w:val="en-IN" w:eastAsia="en-IN"/>
        </w:rPr>
        <w:drawing>
          <wp:anchor distT="0" distB="0" distL="114300" distR="114300" simplePos="0" relativeHeight="251761664" behindDoc="0" locked="0" layoutInCell="1" allowOverlap="1" wp14:anchorId="70840F74" wp14:editId="267BAACA">
            <wp:simplePos x="0" y="0"/>
            <wp:positionH relativeFrom="column">
              <wp:posOffset>4724400</wp:posOffset>
            </wp:positionH>
            <wp:positionV relativeFrom="paragraph">
              <wp:posOffset>64770</wp:posOffset>
            </wp:positionV>
            <wp:extent cx="2110997" cy="4442460"/>
            <wp:effectExtent l="0" t="0" r="381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8"/>
                    <a:stretch/>
                  </pic:blipFill>
                  <pic:spPr bwMode="auto">
                    <a:xfrm>
                      <a:off x="0" y="0"/>
                      <a:ext cx="2110997" cy="444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1D7D6D" w14:textId="4087394E" w:rsidR="00C519F4" w:rsidRPr="00C519F4" w:rsidRDefault="00C519F4" w:rsidP="00C519F4"/>
    <w:p w14:paraId="32AD8160" w14:textId="7949AB6B" w:rsidR="00AC77D5" w:rsidRPr="000B63A2" w:rsidRDefault="00031B0B" w:rsidP="003D0DE6">
      <w:pPr>
        <w:pStyle w:val="ListParagraph"/>
        <w:ind w:left="-284"/>
        <w:rPr>
          <w:b w:val="0"/>
          <w:color w:val="auto"/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1F2F5DD" wp14:editId="7153C426">
                <wp:simplePos x="0" y="0"/>
                <wp:positionH relativeFrom="column">
                  <wp:posOffset>160020</wp:posOffset>
                </wp:positionH>
                <wp:positionV relativeFrom="paragraph">
                  <wp:posOffset>2369185</wp:posOffset>
                </wp:positionV>
                <wp:extent cx="1684020" cy="236220"/>
                <wp:effectExtent l="0" t="0" r="11430" b="11430"/>
                <wp:wrapNone/>
                <wp:docPr id="56" name="Rounded 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236220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CDBE70" id="Rounded Rectangle 56" o:spid="_x0000_s1026" style="position:absolute;margin-left:12.6pt;margin-top:186.55pt;width:132.6pt;height:18.6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" filled="f" strokecolor="red" strokeweight="1.5pt"/>
            </w:pict>
          </mc:Fallback>
        </mc:AlternateContent>
      </w:r>
    </w:p>
    <w:sectPr w:rsidR="00AC77D5" w:rsidRPr="000B63A2" w:rsidSect="0036005B">
      <w:headerReference w:type="default" r:id="rId56"/>
      <w:footerReference w:type="default" r:id="rId57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030D26" w14:textId="77777777" w:rsidR="000F2580" w:rsidRDefault="000F2580">
      <w:r>
        <w:separator/>
      </w:r>
    </w:p>
    <w:p w14:paraId="191C24E0" w14:textId="77777777" w:rsidR="000F2580" w:rsidRDefault="000F2580"/>
  </w:endnote>
  <w:endnote w:type="continuationSeparator" w:id="0">
    <w:p w14:paraId="372FE1C9" w14:textId="77777777" w:rsidR="000F2580" w:rsidRDefault="000F2580">
      <w:r>
        <w:continuationSeparator/>
      </w:r>
    </w:p>
    <w:p w14:paraId="42F5A4DA" w14:textId="77777777" w:rsidR="000F2580" w:rsidRDefault="000F258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AAC700" w14:textId="2B8D3CF0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074CB">
          <w:rPr>
            <w:noProof/>
          </w:rPr>
          <w:t>17</w:t>
        </w:r>
        <w:r>
          <w:rPr>
            <w:noProof/>
          </w:rPr>
          <w:fldChar w:fldCharType="end"/>
        </w:r>
      </w:p>
    </w:sdtContent>
  </w:sdt>
  <w:p w14:paraId="58A136BF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B164A5C" w14:textId="77777777" w:rsidR="000F2580" w:rsidRDefault="000F2580">
      <w:r>
        <w:separator/>
      </w:r>
    </w:p>
    <w:p w14:paraId="312F9931" w14:textId="77777777" w:rsidR="000F2580" w:rsidRDefault="000F2580"/>
  </w:footnote>
  <w:footnote w:type="continuationSeparator" w:id="0">
    <w:p w14:paraId="5AADAC65" w14:textId="77777777" w:rsidR="000F2580" w:rsidRDefault="000F2580">
      <w:r>
        <w:continuationSeparator/>
      </w:r>
    </w:p>
    <w:p w14:paraId="53BB83D8" w14:textId="77777777" w:rsidR="000F2580" w:rsidRDefault="000F258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04599250" w14:textId="77777777" w:rsidTr="0036005B">
      <w:trPr>
        <w:trHeight w:val="709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1FC54AC3" w14:textId="77777777" w:rsidR="00D077E9" w:rsidRDefault="00D077E9">
          <w:pPr>
            <w:pStyle w:val="Header"/>
          </w:pPr>
        </w:p>
        <w:p w14:paraId="355B22FA" w14:textId="5142D073" w:rsidR="0036005B" w:rsidRPr="0036005B" w:rsidRDefault="006C4B93" w:rsidP="00591A63">
          <w:proofErr w:type="spellStart"/>
          <w:r>
            <w:t>A</w:t>
          </w:r>
          <w:r w:rsidR="00412F28">
            <w:t>jeevika</w:t>
          </w:r>
          <w:proofErr w:type="spellEnd"/>
          <w:r w:rsidR="00412F28">
            <w:t xml:space="preserve"> </w:t>
          </w:r>
          <w:r w:rsidR="00591A63">
            <w:t>SHG Individual</w:t>
          </w:r>
          <w:r w:rsidR="0036005B">
            <w:t xml:space="preserve"> User Manual</w:t>
          </w:r>
        </w:p>
      </w:tc>
    </w:tr>
  </w:tbl>
  <w:p w14:paraId="7B4EB118" w14:textId="77777777"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A4245"/>
    <w:multiLevelType w:val="multilevel"/>
    <w:tmpl w:val="20DE67EA"/>
    <w:lvl w:ilvl="0">
      <w:start w:val="2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09721359"/>
    <w:multiLevelType w:val="multilevel"/>
    <w:tmpl w:val="F934CBD8"/>
    <w:lvl w:ilvl="0">
      <w:start w:val="1"/>
      <w:numFmt w:val="decimal"/>
      <w:lvlText w:val="%1.0.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6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4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1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28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20" w:hanging="3960"/>
      </w:pPr>
      <w:rPr>
        <w:rFonts w:hint="default"/>
      </w:rPr>
    </w:lvl>
  </w:abstractNum>
  <w:abstractNum w:abstractNumId="2" w15:restartNumberingAfterBreak="0">
    <w:nsid w:val="0EDE18D1"/>
    <w:multiLevelType w:val="multilevel"/>
    <w:tmpl w:val="FB5E12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77A3467"/>
    <w:multiLevelType w:val="hybridMultilevel"/>
    <w:tmpl w:val="213E93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2A5639"/>
    <w:multiLevelType w:val="hybridMultilevel"/>
    <w:tmpl w:val="B6BE3102"/>
    <w:lvl w:ilvl="0" w:tplc="1BB8D5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9F04B06"/>
    <w:multiLevelType w:val="hybridMultilevel"/>
    <w:tmpl w:val="F00CB188"/>
    <w:lvl w:ilvl="0" w:tplc="21CE53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AA30AD7"/>
    <w:multiLevelType w:val="multilevel"/>
    <w:tmpl w:val="F934CBD8"/>
    <w:lvl w:ilvl="0">
      <w:start w:val="1"/>
      <w:numFmt w:val="decimal"/>
      <w:lvlText w:val="%1.0.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4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1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28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20" w:hanging="3960"/>
      </w:pPr>
      <w:rPr>
        <w:rFonts w:hint="default"/>
      </w:rPr>
    </w:lvl>
  </w:abstractNum>
  <w:abstractNum w:abstractNumId="7" w15:restartNumberingAfterBreak="0">
    <w:nsid w:val="52F3698D"/>
    <w:multiLevelType w:val="hybridMultilevel"/>
    <w:tmpl w:val="58DEA51C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292EDF"/>
    <w:multiLevelType w:val="hybridMultilevel"/>
    <w:tmpl w:val="709C7CD4"/>
    <w:lvl w:ilvl="0" w:tplc="0B2CF6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E470295"/>
    <w:multiLevelType w:val="multilevel"/>
    <w:tmpl w:val="F934CBD8"/>
    <w:lvl w:ilvl="0">
      <w:start w:val="1"/>
      <w:numFmt w:val="decimal"/>
      <w:lvlText w:val="%1.0.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6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4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1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28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20" w:hanging="3960"/>
      </w:pPr>
      <w:rPr>
        <w:rFonts w:hint="default"/>
      </w:rPr>
    </w:lvl>
  </w:abstractNum>
  <w:abstractNum w:abstractNumId="10" w15:restartNumberingAfterBreak="0">
    <w:nsid w:val="699A73EC"/>
    <w:multiLevelType w:val="multilevel"/>
    <w:tmpl w:val="D552671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6F4905EE"/>
    <w:multiLevelType w:val="multilevel"/>
    <w:tmpl w:val="D552671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2"/>
  </w:num>
  <w:num w:numId="2">
    <w:abstractNumId w:val="10"/>
  </w:num>
  <w:num w:numId="3">
    <w:abstractNumId w:val="3"/>
  </w:num>
  <w:num w:numId="4">
    <w:abstractNumId w:val="11"/>
  </w:num>
  <w:num w:numId="5">
    <w:abstractNumId w:val="1"/>
  </w:num>
  <w:num w:numId="6">
    <w:abstractNumId w:val="0"/>
  </w:num>
  <w:num w:numId="7">
    <w:abstractNumId w:val="6"/>
  </w:num>
  <w:num w:numId="8">
    <w:abstractNumId w:val="9"/>
  </w:num>
  <w:num w:numId="9">
    <w:abstractNumId w:val="4"/>
  </w:num>
  <w:num w:numId="10">
    <w:abstractNumId w:val="5"/>
  </w:num>
  <w:num w:numId="11">
    <w:abstractNumId w:val="7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0803"/>
    <w:rsid w:val="0001165A"/>
    <w:rsid w:val="00023CB1"/>
    <w:rsid w:val="0002482E"/>
    <w:rsid w:val="00031B0B"/>
    <w:rsid w:val="00041938"/>
    <w:rsid w:val="00050324"/>
    <w:rsid w:val="00061826"/>
    <w:rsid w:val="00093116"/>
    <w:rsid w:val="000A0150"/>
    <w:rsid w:val="000B208F"/>
    <w:rsid w:val="000B63A2"/>
    <w:rsid w:val="000B7D5D"/>
    <w:rsid w:val="000E63C9"/>
    <w:rsid w:val="000F2580"/>
    <w:rsid w:val="00117152"/>
    <w:rsid w:val="00124E3B"/>
    <w:rsid w:val="00130E9D"/>
    <w:rsid w:val="00133D92"/>
    <w:rsid w:val="00136278"/>
    <w:rsid w:val="00137610"/>
    <w:rsid w:val="00140972"/>
    <w:rsid w:val="00150A6D"/>
    <w:rsid w:val="00150F93"/>
    <w:rsid w:val="00150F98"/>
    <w:rsid w:val="001733AE"/>
    <w:rsid w:val="00173CC9"/>
    <w:rsid w:val="00185B35"/>
    <w:rsid w:val="001A1091"/>
    <w:rsid w:val="001D7201"/>
    <w:rsid w:val="001F2BC8"/>
    <w:rsid w:val="001F4078"/>
    <w:rsid w:val="001F5F6B"/>
    <w:rsid w:val="00206E64"/>
    <w:rsid w:val="00207361"/>
    <w:rsid w:val="002201C1"/>
    <w:rsid w:val="00233D3E"/>
    <w:rsid w:val="00243EBC"/>
    <w:rsid w:val="00246A35"/>
    <w:rsid w:val="00247CD2"/>
    <w:rsid w:val="002503E3"/>
    <w:rsid w:val="00250DE8"/>
    <w:rsid w:val="0026561B"/>
    <w:rsid w:val="00270427"/>
    <w:rsid w:val="0027234F"/>
    <w:rsid w:val="00284348"/>
    <w:rsid w:val="002915FA"/>
    <w:rsid w:val="002A27D4"/>
    <w:rsid w:val="002A3B48"/>
    <w:rsid w:val="002C727B"/>
    <w:rsid w:val="002E12BF"/>
    <w:rsid w:val="002F24AE"/>
    <w:rsid w:val="002F51F5"/>
    <w:rsid w:val="00306648"/>
    <w:rsid w:val="00312137"/>
    <w:rsid w:val="00324022"/>
    <w:rsid w:val="00330359"/>
    <w:rsid w:val="00330A23"/>
    <w:rsid w:val="00332EA8"/>
    <w:rsid w:val="0033762F"/>
    <w:rsid w:val="003400E9"/>
    <w:rsid w:val="00345A72"/>
    <w:rsid w:val="00351298"/>
    <w:rsid w:val="0036005B"/>
    <w:rsid w:val="003617E4"/>
    <w:rsid w:val="00366C7E"/>
    <w:rsid w:val="00370896"/>
    <w:rsid w:val="003775B1"/>
    <w:rsid w:val="00384EA3"/>
    <w:rsid w:val="00390D00"/>
    <w:rsid w:val="003912D7"/>
    <w:rsid w:val="003A02C3"/>
    <w:rsid w:val="003A39A1"/>
    <w:rsid w:val="003A77AA"/>
    <w:rsid w:val="003B33D6"/>
    <w:rsid w:val="003C2191"/>
    <w:rsid w:val="003D0DE6"/>
    <w:rsid w:val="003D3863"/>
    <w:rsid w:val="003F338D"/>
    <w:rsid w:val="004064F0"/>
    <w:rsid w:val="004110DE"/>
    <w:rsid w:val="00412F28"/>
    <w:rsid w:val="0044085A"/>
    <w:rsid w:val="004447B2"/>
    <w:rsid w:val="00462685"/>
    <w:rsid w:val="00487115"/>
    <w:rsid w:val="004963F3"/>
    <w:rsid w:val="00497EC2"/>
    <w:rsid w:val="004A425A"/>
    <w:rsid w:val="004A48BE"/>
    <w:rsid w:val="004B21A5"/>
    <w:rsid w:val="004C0E0C"/>
    <w:rsid w:val="004F3B0E"/>
    <w:rsid w:val="005031E5"/>
    <w:rsid w:val="005037F0"/>
    <w:rsid w:val="00516A86"/>
    <w:rsid w:val="00525E61"/>
    <w:rsid w:val="005275F6"/>
    <w:rsid w:val="00527765"/>
    <w:rsid w:val="005303C1"/>
    <w:rsid w:val="00535E31"/>
    <w:rsid w:val="00550750"/>
    <w:rsid w:val="00563487"/>
    <w:rsid w:val="005656BC"/>
    <w:rsid w:val="00572102"/>
    <w:rsid w:val="00583CCB"/>
    <w:rsid w:val="00591A63"/>
    <w:rsid w:val="005A449B"/>
    <w:rsid w:val="005B12D8"/>
    <w:rsid w:val="005B1D09"/>
    <w:rsid w:val="005B788F"/>
    <w:rsid w:val="005C5D18"/>
    <w:rsid w:val="005F1BB0"/>
    <w:rsid w:val="00601D21"/>
    <w:rsid w:val="006074CB"/>
    <w:rsid w:val="006322C8"/>
    <w:rsid w:val="0063369C"/>
    <w:rsid w:val="00650B6E"/>
    <w:rsid w:val="00650C2E"/>
    <w:rsid w:val="00656C4D"/>
    <w:rsid w:val="00673006"/>
    <w:rsid w:val="0068079E"/>
    <w:rsid w:val="006B244A"/>
    <w:rsid w:val="006C4B93"/>
    <w:rsid w:val="006D10DA"/>
    <w:rsid w:val="006E5716"/>
    <w:rsid w:val="007008AC"/>
    <w:rsid w:val="00717498"/>
    <w:rsid w:val="00720803"/>
    <w:rsid w:val="0072299D"/>
    <w:rsid w:val="00723E66"/>
    <w:rsid w:val="007302B3"/>
    <w:rsid w:val="00730733"/>
    <w:rsid w:val="00730E3A"/>
    <w:rsid w:val="00736AAF"/>
    <w:rsid w:val="0074370E"/>
    <w:rsid w:val="00744304"/>
    <w:rsid w:val="00762945"/>
    <w:rsid w:val="00764135"/>
    <w:rsid w:val="00765B2A"/>
    <w:rsid w:val="007710AB"/>
    <w:rsid w:val="0077170D"/>
    <w:rsid w:val="00780879"/>
    <w:rsid w:val="00783A34"/>
    <w:rsid w:val="007B017C"/>
    <w:rsid w:val="007C1768"/>
    <w:rsid w:val="007C2126"/>
    <w:rsid w:val="007C6B52"/>
    <w:rsid w:val="007D16C5"/>
    <w:rsid w:val="008400A7"/>
    <w:rsid w:val="008519FF"/>
    <w:rsid w:val="00856D66"/>
    <w:rsid w:val="0086214B"/>
    <w:rsid w:val="00862FE4"/>
    <w:rsid w:val="0086389A"/>
    <w:rsid w:val="00875A3E"/>
    <w:rsid w:val="0087605E"/>
    <w:rsid w:val="00897A86"/>
    <w:rsid w:val="008B1FEE"/>
    <w:rsid w:val="008B6307"/>
    <w:rsid w:val="008E11EB"/>
    <w:rsid w:val="008F7F2F"/>
    <w:rsid w:val="00902E01"/>
    <w:rsid w:val="00903C32"/>
    <w:rsid w:val="0091314E"/>
    <w:rsid w:val="00916B16"/>
    <w:rsid w:val="009173B9"/>
    <w:rsid w:val="009260AF"/>
    <w:rsid w:val="0093335D"/>
    <w:rsid w:val="0093613E"/>
    <w:rsid w:val="009373E5"/>
    <w:rsid w:val="00941A85"/>
    <w:rsid w:val="00943026"/>
    <w:rsid w:val="0094353C"/>
    <w:rsid w:val="009572F1"/>
    <w:rsid w:val="00966B81"/>
    <w:rsid w:val="009879D0"/>
    <w:rsid w:val="0099730B"/>
    <w:rsid w:val="00997EB6"/>
    <w:rsid w:val="009C0C9B"/>
    <w:rsid w:val="009C1C14"/>
    <w:rsid w:val="009C7720"/>
    <w:rsid w:val="009E769D"/>
    <w:rsid w:val="009F3A3A"/>
    <w:rsid w:val="00A13050"/>
    <w:rsid w:val="00A23AFA"/>
    <w:rsid w:val="00A25EAF"/>
    <w:rsid w:val="00A31B3E"/>
    <w:rsid w:val="00A44043"/>
    <w:rsid w:val="00A46E6D"/>
    <w:rsid w:val="00A532F3"/>
    <w:rsid w:val="00A67465"/>
    <w:rsid w:val="00A73C32"/>
    <w:rsid w:val="00A760FF"/>
    <w:rsid w:val="00A8489E"/>
    <w:rsid w:val="00A966FC"/>
    <w:rsid w:val="00A96B02"/>
    <w:rsid w:val="00AB2079"/>
    <w:rsid w:val="00AC0AAE"/>
    <w:rsid w:val="00AC16BD"/>
    <w:rsid w:val="00AC1F15"/>
    <w:rsid w:val="00AC29F3"/>
    <w:rsid w:val="00AC77D5"/>
    <w:rsid w:val="00AD73F5"/>
    <w:rsid w:val="00AD7806"/>
    <w:rsid w:val="00B231E5"/>
    <w:rsid w:val="00B4358D"/>
    <w:rsid w:val="00B62DF2"/>
    <w:rsid w:val="00B93042"/>
    <w:rsid w:val="00BB68A0"/>
    <w:rsid w:val="00BB7575"/>
    <w:rsid w:val="00BC1A38"/>
    <w:rsid w:val="00BC1B86"/>
    <w:rsid w:val="00BD4B2F"/>
    <w:rsid w:val="00BD5604"/>
    <w:rsid w:val="00BE13F2"/>
    <w:rsid w:val="00BE1C33"/>
    <w:rsid w:val="00BE6986"/>
    <w:rsid w:val="00BF6A6B"/>
    <w:rsid w:val="00C02B87"/>
    <w:rsid w:val="00C3614D"/>
    <w:rsid w:val="00C366ED"/>
    <w:rsid w:val="00C4019E"/>
    <w:rsid w:val="00C4086D"/>
    <w:rsid w:val="00C519F4"/>
    <w:rsid w:val="00C627A4"/>
    <w:rsid w:val="00C87FF9"/>
    <w:rsid w:val="00CA1896"/>
    <w:rsid w:val="00CB55D9"/>
    <w:rsid w:val="00CB5B28"/>
    <w:rsid w:val="00CD4728"/>
    <w:rsid w:val="00CF5371"/>
    <w:rsid w:val="00D0323A"/>
    <w:rsid w:val="00D0380E"/>
    <w:rsid w:val="00D0559F"/>
    <w:rsid w:val="00D077E9"/>
    <w:rsid w:val="00D13BA8"/>
    <w:rsid w:val="00D15284"/>
    <w:rsid w:val="00D40FC0"/>
    <w:rsid w:val="00D42CB7"/>
    <w:rsid w:val="00D5413D"/>
    <w:rsid w:val="00D56B4A"/>
    <w:rsid w:val="00D570A9"/>
    <w:rsid w:val="00D641B4"/>
    <w:rsid w:val="00D6524D"/>
    <w:rsid w:val="00D70D02"/>
    <w:rsid w:val="00D71809"/>
    <w:rsid w:val="00D770C7"/>
    <w:rsid w:val="00D838EB"/>
    <w:rsid w:val="00D86945"/>
    <w:rsid w:val="00D90290"/>
    <w:rsid w:val="00D943EA"/>
    <w:rsid w:val="00DA0C85"/>
    <w:rsid w:val="00DB49F8"/>
    <w:rsid w:val="00DB546D"/>
    <w:rsid w:val="00DD152F"/>
    <w:rsid w:val="00DD1792"/>
    <w:rsid w:val="00DE213F"/>
    <w:rsid w:val="00DF027C"/>
    <w:rsid w:val="00E00A32"/>
    <w:rsid w:val="00E03161"/>
    <w:rsid w:val="00E040F8"/>
    <w:rsid w:val="00E069FD"/>
    <w:rsid w:val="00E13DD9"/>
    <w:rsid w:val="00E14476"/>
    <w:rsid w:val="00E16F31"/>
    <w:rsid w:val="00E22ACD"/>
    <w:rsid w:val="00E2718B"/>
    <w:rsid w:val="00E51CF0"/>
    <w:rsid w:val="00E620B0"/>
    <w:rsid w:val="00E81B40"/>
    <w:rsid w:val="00E905F3"/>
    <w:rsid w:val="00E922B8"/>
    <w:rsid w:val="00E94625"/>
    <w:rsid w:val="00EB2A7E"/>
    <w:rsid w:val="00EC617F"/>
    <w:rsid w:val="00EC7CF9"/>
    <w:rsid w:val="00EF555B"/>
    <w:rsid w:val="00EF7CAF"/>
    <w:rsid w:val="00F01AE0"/>
    <w:rsid w:val="00F027BB"/>
    <w:rsid w:val="00F11DCF"/>
    <w:rsid w:val="00F162EA"/>
    <w:rsid w:val="00F412A8"/>
    <w:rsid w:val="00F51C8F"/>
    <w:rsid w:val="00F52D27"/>
    <w:rsid w:val="00F74AD9"/>
    <w:rsid w:val="00F83527"/>
    <w:rsid w:val="00F9440A"/>
    <w:rsid w:val="00FA179A"/>
    <w:rsid w:val="00FA39FB"/>
    <w:rsid w:val="00FA4A3F"/>
    <w:rsid w:val="00FB617C"/>
    <w:rsid w:val="00FB68F0"/>
    <w:rsid w:val="00FC5517"/>
    <w:rsid w:val="00FD583F"/>
    <w:rsid w:val="00FD7488"/>
    <w:rsid w:val="00FF0771"/>
    <w:rsid w:val="00FF0800"/>
    <w:rsid w:val="00FF16B4"/>
    <w:rsid w:val="00FF779C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EE14ED"/>
  <w15:docId w15:val="{93137545-A14F-475D-9EEA-68B6396D8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760FF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ListParagraph">
    <w:name w:val="List Paragraph"/>
    <w:basedOn w:val="Normal"/>
    <w:uiPriority w:val="34"/>
    <w:unhideWhenUsed/>
    <w:qFormat/>
    <w:rsid w:val="000B63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12D8"/>
    <w:rPr>
      <w:color w:val="3592C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E769D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9E769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E769D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563487"/>
    <w:pPr>
      <w:spacing w:after="100" w:line="259" w:lineRule="auto"/>
      <w:ind w:left="440"/>
    </w:pPr>
    <w:rPr>
      <w:rFonts w:cs="Times New Roman"/>
      <w:b w:val="0"/>
      <w:color w:val="auto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sv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glossaryDocument" Target="glossary/document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oter" Target="footer1.xml"/><Relationship Id="rId10" Type="http://schemas.openxmlformats.org/officeDocument/2006/relationships/image" Target="media/image3.sv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amir\AppData\Roaming\Microsoft\Templates\Re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F127149C93A443EF9BDC3285488AA2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BCB7D-E2E2-4DDF-963D-9F2A90ACDA37}"/>
      </w:docPartPr>
      <w:docPartBody>
        <w:p w:rsidR="00775684" w:rsidRDefault="00555C06">
          <w:pPr>
            <w:pStyle w:val="F127149C93A443EF9BDC3285488AA2A7"/>
          </w:pPr>
          <w:r>
            <w:t>COMPANY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revisionView w:markup="0" w:comments="0" w:insDel="0" w:formatting="0"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2E21"/>
    <w:rsid w:val="00067135"/>
    <w:rsid w:val="00156A0E"/>
    <w:rsid w:val="001A70F6"/>
    <w:rsid w:val="0030779D"/>
    <w:rsid w:val="0046733C"/>
    <w:rsid w:val="004C48B6"/>
    <w:rsid w:val="00555C06"/>
    <w:rsid w:val="00721EB4"/>
    <w:rsid w:val="00775684"/>
    <w:rsid w:val="00795E79"/>
    <w:rsid w:val="009F2E21"/>
    <w:rsid w:val="00AD702A"/>
    <w:rsid w:val="00B762B5"/>
    <w:rsid w:val="00BF24F4"/>
    <w:rsid w:val="00C26B6C"/>
    <w:rsid w:val="00D21977"/>
    <w:rsid w:val="00DC725B"/>
    <w:rsid w:val="00F23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sz w:val="32"/>
      <w:lang w:val="en-US" w:eastAsia="en-US"/>
    </w:rPr>
  </w:style>
  <w:style w:type="paragraph" w:customStyle="1" w:styleId="F127149C93A443EF9BDC3285488AA2A7">
    <w:name w:val="F127149C93A443EF9BDC3285488AA2A7"/>
  </w:style>
  <w:style w:type="paragraph" w:customStyle="1" w:styleId="846A2D4E9EA945ACB5D9C8F296356397">
    <w:name w:val="846A2D4E9EA945ACB5D9C8F296356397"/>
    <w:rsid w:val="00C26B6C"/>
  </w:style>
  <w:style w:type="paragraph" w:customStyle="1" w:styleId="B3322FD3B4CA48C0AC3A49D4BDC1FA2F">
    <w:name w:val="B3322FD3B4CA48C0AC3A49D4BDC1FA2F"/>
    <w:rsid w:val="00C26B6C"/>
  </w:style>
  <w:style w:type="paragraph" w:customStyle="1" w:styleId="4EE50FE663424702B24E16C719013344">
    <w:name w:val="4EE50FE663424702B24E16C719013344"/>
    <w:rsid w:val="00C26B6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9EF896-F001-49D4-B246-DEF12266DF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.dotx</Template>
  <TotalTime>2739</TotalTime>
  <Pages>17</Pages>
  <Words>1162</Words>
  <Characters>6625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samir</dc:creator>
  <cp:keywords/>
  <cp:lastModifiedBy>samir</cp:lastModifiedBy>
  <cp:revision>156</cp:revision>
  <cp:lastPrinted>2021-08-08T11:02:00Z</cp:lastPrinted>
  <dcterms:created xsi:type="dcterms:W3CDTF">2021-08-07T19:01:00Z</dcterms:created>
  <dcterms:modified xsi:type="dcterms:W3CDTF">2021-10-05T20:53:00Z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